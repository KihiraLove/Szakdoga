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E0F6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Pannon Egyetem</w:t>
      </w:r>
    </w:p>
    <w:p w14:paraId="1E0D3960" w14:textId="77777777" w:rsidR="0091475E" w:rsidRPr="003D3289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3D3289">
        <w:rPr>
          <w:rFonts w:cs="Times New Roman"/>
          <w:sz w:val="32"/>
          <w:szCs w:val="28"/>
        </w:rPr>
        <w:t>Műszaki Informatikai Kar</w:t>
      </w:r>
    </w:p>
    <w:p w14:paraId="7C5EE306" w14:textId="3322F017" w:rsidR="0091475E" w:rsidRPr="007D0031" w:rsidRDefault="007D0031" w:rsidP="00E83FB4">
      <w:pPr>
        <w:ind w:firstLine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Villamosmérnöki és Információs Rendszerek Tanszék</w:t>
      </w:r>
    </w:p>
    <w:p w14:paraId="5F386480" w14:textId="208A6F8D" w:rsidR="0091475E" w:rsidRPr="007D0031" w:rsidRDefault="007D0031" w:rsidP="00E83FB4">
      <w:pPr>
        <w:spacing w:after="16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Programtervező Informatikus alapszak</w:t>
      </w:r>
    </w:p>
    <w:p w14:paraId="11745E24" w14:textId="147523DB" w:rsidR="0091475E" w:rsidRPr="007D0031" w:rsidRDefault="0091475E" w:rsidP="00E83FB4">
      <w:pPr>
        <w:spacing w:after="1000"/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b/>
          <w:sz w:val="52"/>
          <w:szCs w:val="48"/>
        </w:rPr>
        <w:t>SZAK</w:t>
      </w:r>
      <w:r w:rsidR="00202FE2" w:rsidRPr="007D0031">
        <w:rPr>
          <w:rFonts w:cs="Times New Roman"/>
          <w:b/>
          <w:sz w:val="52"/>
          <w:szCs w:val="48"/>
        </w:rPr>
        <w:t>DOLGOZAT</w:t>
      </w:r>
    </w:p>
    <w:p w14:paraId="384C442D" w14:textId="51F74741" w:rsidR="0091475E" w:rsidRPr="007D0031" w:rsidRDefault="007D0031" w:rsidP="00E83FB4">
      <w:pPr>
        <w:spacing w:after="1000"/>
        <w:ind w:firstLine="0"/>
        <w:jc w:val="center"/>
        <w:rPr>
          <w:rFonts w:cs="Times New Roman"/>
          <w:b/>
          <w:sz w:val="36"/>
          <w:szCs w:val="32"/>
        </w:rPr>
      </w:pPr>
      <w:r w:rsidRPr="007D0031">
        <w:rPr>
          <w:rFonts w:cs="Times New Roman"/>
          <w:b/>
          <w:sz w:val="36"/>
          <w:szCs w:val="32"/>
        </w:rPr>
        <w:t>VR játékfejlesztés rehabilitációs célra</w:t>
      </w:r>
    </w:p>
    <w:p w14:paraId="60E0358F" w14:textId="5613753B" w:rsidR="0091475E" w:rsidRPr="007D0031" w:rsidRDefault="007D0031" w:rsidP="00E83FB4">
      <w:pPr>
        <w:spacing w:after="2800"/>
        <w:ind w:firstLine="0"/>
        <w:jc w:val="center"/>
        <w:rPr>
          <w:rFonts w:cs="Times New Roman"/>
          <w:b/>
          <w:sz w:val="32"/>
          <w:szCs w:val="28"/>
        </w:rPr>
      </w:pPr>
      <w:r w:rsidRPr="007D0031">
        <w:rPr>
          <w:rFonts w:cs="Times New Roman"/>
          <w:b/>
          <w:sz w:val="36"/>
          <w:szCs w:val="32"/>
        </w:rPr>
        <w:t>Kertész Domonkos</w:t>
      </w:r>
    </w:p>
    <w:p w14:paraId="1473862B" w14:textId="372C5DF7" w:rsidR="0091475E" w:rsidRPr="007D0031" w:rsidRDefault="0091475E" w:rsidP="00E83FB4">
      <w:pPr>
        <w:ind w:firstLine="0"/>
        <w:jc w:val="center"/>
        <w:rPr>
          <w:rFonts w:cs="Times New Roman"/>
          <w:sz w:val="32"/>
          <w:szCs w:val="28"/>
        </w:rPr>
      </w:pPr>
      <w:r w:rsidRPr="007D0031">
        <w:rPr>
          <w:rFonts w:cs="Times New Roman"/>
          <w:sz w:val="32"/>
          <w:szCs w:val="28"/>
        </w:rPr>
        <w:t>Témavezető:</w:t>
      </w:r>
      <w:r w:rsidR="007D0031" w:rsidRPr="007D0031">
        <w:rPr>
          <w:rFonts w:cs="Times New Roman"/>
          <w:sz w:val="32"/>
          <w:szCs w:val="28"/>
        </w:rPr>
        <w:t xml:space="preserve"> Dr.</w:t>
      </w:r>
      <w:r w:rsidRPr="007D0031">
        <w:rPr>
          <w:rFonts w:cs="Times New Roman"/>
          <w:sz w:val="32"/>
          <w:szCs w:val="28"/>
        </w:rPr>
        <w:t xml:space="preserve"> </w:t>
      </w:r>
      <w:r w:rsidR="007D0031" w:rsidRPr="007D0031">
        <w:rPr>
          <w:rFonts w:cs="Times New Roman"/>
          <w:sz w:val="32"/>
          <w:szCs w:val="28"/>
        </w:rPr>
        <w:t>Guzsvinecz Tibor</w:t>
      </w:r>
    </w:p>
    <w:p w14:paraId="1D9D9B4E" w14:textId="73AC4369" w:rsidR="00791D1B" w:rsidRPr="007D0031" w:rsidRDefault="007D0031" w:rsidP="00E83FB4">
      <w:pPr>
        <w:spacing w:after="240"/>
        <w:ind w:firstLine="0"/>
        <w:jc w:val="center"/>
        <w:rPr>
          <w:rFonts w:cs="Times New Roman"/>
          <w:sz w:val="28"/>
          <w:szCs w:val="28"/>
        </w:rPr>
        <w:sectPr w:rsidR="00791D1B" w:rsidRPr="007D0031" w:rsidSect="009823AA">
          <w:headerReference w:type="default" r:id="rId8"/>
          <w:footerReference w:type="default" r:id="rId9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r w:rsidRPr="007D0031">
        <w:rPr>
          <w:rFonts w:cs="Times New Roman"/>
          <w:sz w:val="32"/>
          <w:szCs w:val="28"/>
        </w:rPr>
        <w:t>2022</w:t>
      </w:r>
    </w:p>
    <w:p w14:paraId="425BC073" w14:textId="77777777" w:rsidR="00EC7547" w:rsidRPr="002273BF" w:rsidRDefault="00572DF2" w:rsidP="00674F6E">
      <w:pPr>
        <w:pStyle w:val="Title"/>
        <w:rPr>
          <w:color w:val="FF0000"/>
        </w:rPr>
      </w:pPr>
      <w:r w:rsidRPr="002273BF">
        <w:rPr>
          <w:color w:val="FF0000"/>
        </w:rPr>
        <w:lastRenderedPageBreak/>
        <w:t>Témakiírás</w:t>
      </w:r>
    </w:p>
    <w:p w14:paraId="54F2CFB2" w14:textId="77777777" w:rsidR="00572DF2" w:rsidRPr="002273BF" w:rsidRDefault="00572DF2" w:rsidP="00037D0C">
      <w:pPr>
        <w:pStyle w:val="Firstparagraph"/>
        <w:rPr>
          <w:color w:val="FF0000"/>
        </w:rPr>
      </w:pPr>
      <w:r w:rsidRPr="002273BF">
        <w:rPr>
          <w:color w:val="FF0000"/>
        </w:rPr>
        <w:t>A szkennelt formában megkapott témakiírás beillesztése a dolgozatba.</w:t>
      </w:r>
    </w:p>
    <w:p w14:paraId="0216CA4B" w14:textId="77777777" w:rsidR="00037D0C" w:rsidRPr="00037D0C" w:rsidRDefault="00037D0C" w:rsidP="00037D0C">
      <w:r>
        <w:rPr>
          <w:noProof/>
        </w:rPr>
        <w:drawing>
          <wp:inline distT="0" distB="0" distL="0" distR="0" wp14:anchorId="5A4BA6F0" wp14:editId="23501BBB">
            <wp:extent cx="5399405" cy="76422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3E91" w14:textId="77777777" w:rsidR="00572DF2" w:rsidRPr="00632D14" w:rsidRDefault="00572DF2" w:rsidP="00A869AC">
      <w:pPr>
        <w:ind w:firstLine="0"/>
        <w:rPr>
          <w:rFonts w:cs="Times New Roman"/>
          <w:sz w:val="28"/>
          <w:szCs w:val="28"/>
        </w:rPr>
      </w:pPr>
    </w:p>
    <w:p w14:paraId="2A7C17AC" w14:textId="77777777" w:rsidR="00791D1B" w:rsidRDefault="00791D1B" w:rsidP="00FD106F">
      <w:pPr>
        <w:pageBreakBefore/>
        <w:spacing w:before="720" w:after="480"/>
        <w:rPr>
          <w:rFonts w:cs="Times New Roman"/>
          <w:b/>
          <w:sz w:val="28"/>
          <w:szCs w:val="28"/>
        </w:rPr>
        <w:sectPr w:rsidR="00791D1B" w:rsidSect="009823AA">
          <w:type w:val="oddPage"/>
          <w:pgSz w:w="11906" w:h="16838" w:code="9"/>
          <w:pgMar w:top="1418" w:right="1418" w:bottom="1418" w:left="1418" w:header="709" w:footer="709" w:gutter="567"/>
          <w:pgNumType w:start="1"/>
          <w:cols w:space="708"/>
          <w:docGrid w:linePitch="360"/>
        </w:sectPr>
      </w:pPr>
      <w:bookmarkStart w:id="0" w:name="_Toc68948682"/>
    </w:p>
    <w:p w14:paraId="75A4E78A" w14:textId="77777777" w:rsidR="000B3866" w:rsidRDefault="00EF6CAA" w:rsidP="009F025B">
      <w:pPr>
        <w:pStyle w:val="Title"/>
        <w:spacing w:after="480" w:line="360" w:lineRule="auto"/>
      </w:pPr>
      <w:bookmarkStart w:id="1" w:name="_Toc68948683"/>
      <w:bookmarkEnd w:id="0"/>
      <w:r>
        <w:lastRenderedPageBreak/>
        <w:t xml:space="preserve">Hallgatói nyilatkozat </w:t>
      </w:r>
    </w:p>
    <w:p w14:paraId="525392F7" w14:textId="0FAF15C3" w:rsidR="0033258A" w:rsidRPr="00037D0C" w:rsidRDefault="0033258A" w:rsidP="00037D0C">
      <w:pPr>
        <w:pStyle w:val="Firstparagraph"/>
      </w:pPr>
      <w:r w:rsidRPr="00037D0C">
        <w:t xml:space="preserve">Alulírott </w:t>
      </w:r>
      <w:r w:rsidR="007D0031">
        <w:rPr>
          <w:color w:val="FF0000"/>
        </w:rPr>
        <w:t>Kertész Domonkos</w:t>
      </w:r>
      <w:r w:rsidRPr="00037D0C">
        <w:t xml:space="preserve"> hallgató kijelentem, hogy a dolgozatot a Pannon Egyetem </w:t>
      </w:r>
      <w:r w:rsidR="007D0031">
        <w:rPr>
          <w:color w:val="FF0000"/>
        </w:rPr>
        <w:t>Villamosmérnöki és Információs Rendszerek tanszék</w:t>
      </w:r>
      <w:r w:rsidR="00CF499E">
        <w:rPr>
          <w:color w:val="FF0000"/>
        </w:rPr>
        <w:t>én</w:t>
      </w:r>
      <w:r w:rsidRPr="00037D0C">
        <w:t xml:space="preserve"> készítettem a</w:t>
      </w:r>
      <w:r w:rsidR="007D0031">
        <w:t xml:space="preserve"> </w:t>
      </w:r>
      <w:r w:rsidR="007D0031" w:rsidRPr="007D0031">
        <w:rPr>
          <w:color w:val="FF0000"/>
        </w:rPr>
        <w:t>Programtervező Informatikus alap</w:t>
      </w:r>
      <w:r w:rsidRPr="00037D0C">
        <w:t xml:space="preserve"> végzettség megszerzése érdekében.</w:t>
      </w:r>
    </w:p>
    <w:p w14:paraId="6B39F50E" w14:textId="77777777" w:rsidR="0033258A" w:rsidRPr="00572DF2" w:rsidRDefault="0033258A" w:rsidP="008B7EA5">
      <w:r w:rsidRPr="00572DF2">
        <w:t xml:space="preserve">Kijelentem, hogy a dolgozatban lévő érdemi rész saját munkám eredménye, az érdemi részen kívül csak a hivatkozott forrásokat (szakirodalom, </w:t>
      </w:r>
      <w:r w:rsidR="00572DF2" w:rsidRPr="00572DF2">
        <w:t>eszközök</w:t>
      </w:r>
      <w:r w:rsidRPr="00572DF2">
        <w:t xml:space="preserve"> stb.) használtam fel.</w:t>
      </w:r>
    </w:p>
    <w:p w14:paraId="297B066F" w14:textId="77777777" w:rsidR="0033258A" w:rsidRPr="00572DF2" w:rsidRDefault="0033258A" w:rsidP="008B7EA5">
      <w:r w:rsidRPr="00572DF2">
        <w:t xml:space="preserve">Tudomásul veszem, hogy a dolgozatban foglalt eredményeket a Pannon Egyetem, </w:t>
      </w:r>
      <w:r w:rsidR="008B7EA5">
        <w:t>v</w:t>
      </w:r>
      <w:r w:rsidRPr="00572DF2">
        <w:t>alamint a feladatot kiíró szervezeti egység saját céljaira szabadon felhasználhatja.</w:t>
      </w:r>
    </w:p>
    <w:p w14:paraId="6FB29CF9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>Dátum:</w:t>
      </w:r>
      <w:r>
        <w:rPr>
          <w:rFonts w:cs="Times New Roman"/>
          <w:color w:val="FF0000"/>
          <w:szCs w:val="24"/>
        </w:rPr>
        <w:t xml:space="preserve">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323CF5B1" w14:textId="77777777" w:rsidR="00037D0C" w:rsidRPr="00572DF2" w:rsidRDefault="00037D0C" w:rsidP="00037D0C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7AA5D3E" w14:textId="58DA09D8" w:rsidR="0033258A" w:rsidRDefault="00037D0C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Kertész Domonkos</w:t>
      </w:r>
    </w:p>
    <w:p w14:paraId="0DC7FA7A" w14:textId="77777777" w:rsidR="003601AC" w:rsidRPr="00572DF2" w:rsidRDefault="003601AC" w:rsidP="009F025B">
      <w:pPr>
        <w:pStyle w:val="Title"/>
        <w:spacing w:after="480" w:line="360" w:lineRule="auto"/>
      </w:pPr>
      <w:r w:rsidRPr="00674F6E">
        <w:lastRenderedPageBreak/>
        <w:t>Témavezetői</w:t>
      </w:r>
      <w:r>
        <w:t xml:space="preserve"> nyilatkozat</w:t>
      </w:r>
    </w:p>
    <w:p w14:paraId="4BE0E3D3" w14:textId="1B8E80C8" w:rsidR="0033258A" w:rsidRPr="00572DF2" w:rsidRDefault="0033258A" w:rsidP="00037D0C">
      <w:pPr>
        <w:pStyle w:val="Firstparagraph"/>
      </w:pPr>
      <w:r w:rsidRPr="00572DF2">
        <w:t xml:space="preserve">Alulírott </w:t>
      </w:r>
      <w:r w:rsidR="007D0031">
        <w:rPr>
          <w:rFonts w:eastAsia="Times New Roman"/>
          <w:iCs/>
          <w:color w:val="FF0000"/>
        </w:rPr>
        <w:t>Dr. Guzsvinecz Tibor</w:t>
      </w:r>
      <w:r w:rsidRPr="002273BF">
        <w:rPr>
          <w:color w:val="FF0000"/>
        </w:rPr>
        <w:t xml:space="preserve"> </w:t>
      </w:r>
      <w:r w:rsidRPr="00572DF2">
        <w:t xml:space="preserve">témavezető kijelentem, hogy a dolgozatot </w:t>
      </w:r>
      <w:r w:rsidR="007D0031">
        <w:rPr>
          <w:rFonts w:eastAsia="Times New Roman"/>
          <w:i/>
          <w:color w:val="FF0000"/>
        </w:rPr>
        <w:t xml:space="preserve">Kertész Domonkos </w:t>
      </w:r>
      <w:r w:rsidRPr="00572DF2">
        <w:t xml:space="preserve">a Pannon Egyetem </w:t>
      </w:r>
      <w:r w:rsidR="007D0031">
        <w:rPr>
          <w:color w:val="FF0000"/>
        </w:rPr>
        <w:t>Villamosmérnöki és Információs Rendszerek tanszékén</w:t>
      </w:r>
      <w:r w:rsidR="007D0031" w:rsidRPr="00572DF2">
        <w:t xml:space="preserve"> </w:t>
      </w:r>
      <w:r w:rsidRPr="00572DF2">
        <w:t xml:space="preserve">készítette </w:t>
      </w:r>
      <w:r w:rsidR="007D0031">
        <w:rPr>
          <w:color w:val="FF0000"/>
        </w:rPr>
        <w:t>Programtervező Informatikus alap</w:t>
      </w:r>
      <w:r w:rsidRPr="002273BF">
        <w:rPr>
          <w:color w:val="FF0000"/>
        </w:rPr>
        <w:t xml:space="preserve"> </w:t>
      </w:r>
      <w:r w:rsidRPr="00572DF2">
        <w:t>végzettség megszerzése érdekében.</w:t>
      </w:r>
    </w:p>
    <w:p w14:paraId="0D90F6C3" w14:textId="77777777" w:rsidR="0033258A" w:rsidRPr="00572DF2" w:rsidRDefault="0033258A" w:rsidP="003601AC">
      <w:r w:rsidRPr="00572DF2">
        <w:t>Kijelentem, hogy a dolgozat védésre bocsátását engedélyezem.</w:t>
      </w:r>
    </w:p>
    <w:p w14:paraId="0D5759E7" w14:textId="77777777" w:rsidR="0033258A" w:rsidRPr="002273BF" w:rsidRDefault="00B35A4D" w:rsidP="00B35A4D">
      <w:pPr>
        <w:spacing w:before="600" w:after="720"/>
        <w:rPr>
          <w:rFonts w:cs="Times New Roman"/>
          <w:color w:val="FF0000"/>
          <w:szCs w:val="24"/>
        </w:rPr>
      </w:pPr>
      <w:r w:rsidRPr="00B35A4D">
        <w:rPr>
          <w:rFonts w:cs="Times New Roman"/>
          <w:szCs w:val="24"/>
        </w:rPr>
        <w:t xml:space="preserve">Dátum: </w:t>
      </w:r>
      <w:r w:rsidR="0033258A" w:rsidRPr="002273BF">
        <w:rPr>
          <w:rFonts w:cs="Times New Roman"/>
          <w:color w:val="FF0000"/>
          <w:szCs w:val="24"/>
        </w:rPr>
        <w:t xml:space="preserve">Veszprém, </w:t>
      </w:r>
      <w:r w:rsidR="000B3866" w:rsidRPr="002273BF">
        <w:rPr>
          <w:rFonts w:cs="Times New Roman"/>
          <w:color w:val="FF0000"/>
          <w:szCs w:val="24"/>
        </w:rPr>
        <w:t>[</w:t>
      </w:r>
      <w:r w:rsidR="0033258A" w:rsidRPr="002273BF">
        <w:rPr>
          <w:rFonts w:cs="Times New Roman"/>
          <w:color w:val="FF0000"/>
          <w:szCs w:val="24"/>
        </w:rPr>
        <w:t>év hónap nap</w:t>
      </w:r>
      <w:r w:rsidR="000B3866" w:rsidRPr="002273BF">
        <w:rPr>
          <w:rFonts w:cs="Times New Roman"/>
          <w:color w:val="FF0000"/>
          <w:szCs w:val="24"/>
        </w:rPr>
        <w:t>]</w:t>
      </w:r>
    </w:p>
    <w:p w14:paraId="6B20BC32" w14:textId="77777777" w:rsidR="00674F6E" w:rsidRPr="00572DF2" w:rsidRDefault="00674F6E" w:rsidP="00674F6E">
      <w:pPr>
        <w:tabs>
          <w:tab w:val="left" w:pos="5103"/>
          <w:tab w:val="left" w:leader="dot" w:pos="7938"/>
        </w:tabs>
        <w:ind w:left="312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61E0BCBA" w14:textId="20CD1686" w:rsidR="00674F6E" w:rsidRDefault="00674F6E" w:rsidP="00674F6E">
      <w:pPr>
        <w:tabs>
          <w:tab w:val="center" w:pos="6521"/>
        </w:tabs>
        <w:spacing w:line="264" w:lineRule="auto"/>
        <w:ind w:left="11" w:right="-2"/>
        <w:rPr>
          <w:rFonts w:cs="Times New Roman"/>
          <w:szCs w:val="24"/>
        </w:rPr>
      </w:pPr>
      <w:r>
        <w:rPr>
          <w:rFonts w:eastAsia="Times New Roman"/>
          <w:i/>
        </w:rPr>
        <w:tab/>
      </w:r>
      <w:r w:rsidR="007D0031">
        <w:rPr>
          <w:rFonts w:eastAsia="Times New Roman"/>
          <w:i/>
          <w:color w:val="FF0000"/>
        </w:rPr>
        <w:t>Dr. Guzsvinecz Tibor</w:t>
      </w:r>
    </w:p>
    <w:p w14:paraId="272A046D" w14:textId="77777777" w:rsidR="0091475E" w:rsidRPr="009F025B" w:rsidRDefault="0091475E" w:rsidP="009F025B">
      <w:pPr>
        <w:pStyle w:val="Title1"/>
      </w:pPr>
      <w:bookmarkStart w:id="2" w:name="_Toc68948684"/>
      <w:bookmarkEnd w:id="1"/>
      <w:r w:rsidRPr="009F025B">
        <w:lastRenderedPageBreak/>
        <w:t>Tartalmi összefoglaló</w:t>
      </w:r>
      <w:bookmarkEnd w:id="2"/>
    </w:p>
    <w:p w14:paraId="11F88A7D" w14:textId="77777777" w:rsidR="00D41BAC" w:rsidRDefault="004B05C5" w:rsidP="00037D0C">
      <w:pPr>
        <w:pStyle w:val="Firstparagraph"/>
      </w:pPr>
      <w:r>
        <w:t>Tartalmi összefoglaló magyarul</w:t>
      </w:r>
      <w:r w:rsidR="001A7988">
        <w:t>.</w:t>
      </w:r>
      <w:r w:rsidR="00D41BAC">
        <w:t xml:space="preserve"> Az összefoglalónak tartalmaznia kell (rövid, velős és összefüggő megfogalmazásban) a következőket:</w:t>
      </w:r>
    </w:p>
    <w:p w14:paraId="06E59C6E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téma megnevezése, </w:t>
      </w:r>
    </w:p>
    <w:p w14:paraId="31AED239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megoldott feladat megfogalmazása, </w:t>
      </w:r>
    </w:p>
    <w:p w14:paraId="1AC39945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megoldási mód, </w:t>
      </w:r>
    </w:p>
    <w:p w14:paraId="5CDBA742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elért eredmények, </w:t>
      </w:r>
    </w:p>
    <w:p w14:paraId="71AC7BD8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kulcsszavak (4-6 darab) </w:t>
      </w:r>
    </w:p>
    <w:p w14:paraId="01180AC1" w14:textId="77777777" w:rsidR="00D41BAC" w:rsidRDefault="00D41BAC" w:rsidP="00D41BAC">
      <w:pPr>
        <w:numPr>
          <w:ilvl w:val="0"/>
          <w:numId w:val="12"/>
        </w:numPr>
        <w:spacing w:after="3" w:line="264" w:lineRule="auto"/>
        <w:ind w:hanging="360"/>
        <w:jc w:val="left"/>
      </w:pPr>
      <w:r>
        <w:t xml:space="preserve">terjedelme nem lehet több 1 A4-es oldalnál. </w:t>
      </w:r>
    </w:p>
    <w:p w14:paraId="12613634" w14:textId="77777777" w:rsidR="00933CB3" w:rsidRDefault="00D41BAC" w:rsidP="00CA5F8B">
      <w:r>
        <w:t>Az összefoglalót magyar és angol nyelven kell készíteni. Sorrendben a dolgozat nyelvével megegyező kerül előrébb.</w:t>
      </w:r>
      <w:r w:rsidR="00933CB3">
        <w:t xml:space="preserve"> </w:t>
      </w:r>
      <w:r w:rsidR="00CA5F8B">
        <w:t>A cím Title stílusú</w:t>
      </w:r>
      <w:r w:rsidR="000F5390">
        <w:t>, formázása</w:t>
      </w:r>
      <w:r w:rsidR="00CA5F8B">
        <w:t xml:space="preserve">: </w:t>
      </w:r>
      <w:r w:rsidR="00933CB3">
        <w:t xml:space="preserve">Times New Roman, nagybetű, 14 pt, </w:t>
      </w:r>
      <w:r w:rsidR="009823AA">
        <w:t>félkövér</w:t>
      </w:r>
      <w:r w:rsidR="00933CB3">
        <w:t xml:space="preserve">, </w:t>
      </w:r>
      <w:r w:rsidR="009823AA">
        <w:t>középre igazított</w:t>
      </w:r>
      <w:r w:rsidR="00CA5F8B">
        <w:t>; a</w:t>
      </w:r>
      <w:r w:rsidR="00933CB3">
        <w:t xml:space="preserve">z összefoglaló </w:t>
      </w:r>
      <w:r w:rsidR="00191D29">
        <w:t>Normál stílusú</w:t>
      </w:r>
      <w:r w:rsidR="000F5390">
        <w:t>, formázása</w:t>
      </w:r>
      <w:r w:rsidR="00933CB3">
        <w:t xml:space="preserve">: Times New Roman, 12 pt, </w:t>
      </w:r>
      <w:r w:rsidR="00761FB3">
        <w:t>sorkizárt</w:t>
      </w:r>
      <w:r w:rsidR="00933CB3">
        <w:t>, 1</w:t>
      </w:r>
      <w:r w:rsidR="00761FB3">
        <w:t>.</w:t>
      </w:r>
      <w:r w:rsidR="00933CB3">
        <w:t>5</w:t>
      </w:r>
      <w:r w:rsidR="00761FB3">
        <w:t>-ös</w:t>
      </w:r>
      <w:r w:rsidR="00933CB3">
        <w:t xml:space="preserve"> </w:t>
      </w:r>
      <w:r w:rsidR="00761FB3">
        <w:t>sortávolság</w:t>
      </w:r>
      <w:r w:rsidR="00933CB3">
        <w:t xml:space="preserve">. </w:t>
      </w:r>
    </w:p>
    <w:p w14:paraId="36692330" w14:textId="4305817E" w:rsidR="006E17E0" w:rsidRPr="008D24E0" w:rsidRDefault="006E17E0" w:rsidP="00124731">
      <w:pPr>
        <w:spacing w:before="600"/>
        <w:rPr>
          <w:rFonts w:cs="Times New Roman"/>
          <w:szCs w:val="24"/>
        </w:rPr>
      </w:pPr>
      <w:r w:rsidRPr="00124731">
        <w:rPr>
          <w:rFonts w:cs="Times New Roman"/>
          <w:b/>
          <w:szCs w:val="24"/>
        </w:rPr>
        <w:t>Kulcsszavak:</w:t>
      </w:r>
      <w:r>
        <w:rPr>
          <w:rFonts w:cs="Times New Roman"/>
          <w:szCs w:val="24"/>
        </w:rPr>
        <w:t xml:space="preserve"> </w:t>
      </w:r>
      <w:r w:rsidR="007D0031">
        <w:rPr>
          <w:rFonts w:cs="Times New Roman"/>
          <w:szCs w:val="24"/>
        </w:rPr>
        <w:t xml:space="preserve">Gamification, Virtuális valóság, </w:t>
      </w:r>
      <w:r w:rsidR="000B1787">
        <w:rPr>
          <w:rFonts w:cs="Times New Roman"/>
          <w:szCs w:val="24"/>
        </w:rPr>
        <w:t xml:space="preserve">Rehabilitációs szoftver, </w:t>
      </w:r>
      <w:r w:rsidR="00607032">
        <w:rPr>
          <w:rFonts w:cs="Times New Roman"/>
          <w:szCs w:val="24"/>
        </w:rPr>
        <w:t>Nyak, Torna</w:t>
      </w:r>
    </w:p>
    <w:p w14:paraId="7A77B38D" w14:textId="77777777" w:rsidR="00632D14" w:rsidRPr="00674F6E" w:rsidRDefault="00632D14" w:rsidP="009F025B">
      <w:pPr>
        <w:pStyle w:val="Title1"/>
      </w:pPr>
      <w:r w:rsidRPr="00674F6E">
        <w:lastRenderedPageBreak/>
        <w:t>Abstract</w:t>
      </w:r>
    </w:p>
    <w:p w14:paraId="5D3018EA" w14:textId="77777777" w:rsidR="003B71D8" w:rsidRPr="00B66B8E" w:rsidRDefault="00BF459C" w:rsidP="00037D0C">
      <w:pPr>
        <w:pStyle w:val="Firstparagraph"/>
        <w:rPr>
          <w:lang w:val="en-GB"/>
        </w:rPr>
      </w:pPr>
      <w:r>
        <w:rPr>
          <w:lang w:val="en-GB"/>
        </w:rPr>
        <w:t>Abstract in English</w:t>
      </w:r>
    </w:p>
    <w:p w14:paraId="1938AA0B" w14:textId="533E0DC7" w:rsidR="00DF2021" w:rsidRDefault="00DF2021" w:rsidP="00DF2021">
      <w:pPr>
        <w:spacing w:before="600"/>
        <w:rPr>
          <w:rFonts w:cs="Times New Roman"/>
          <w:szCs w:val="24"/>
          <w:lang w:val="en-GB"/>
        </w:rPr>
      </w:pPr>
      <w:r w:rsidRPr="00B66B8E">
        <w:rPr>
          <w:rFonts w:cs="Times New Roman"/>
          <w:b/>
          <w:szCs w:val="24"/>
          <w:lang w:val="en-GB"/>
        </w:rPr>
        <w:t>Keywords:</w:t>
      </w:r>
      <w:r w:rsidRPr="00B66B8E">
        <w:rPr>
          <w:rFonts w:cs="Times New Roman"/>
          <w:szCs w:val="24"/>
          <w:lang w:val="en-GB"/>
        </w:rPr>
        <w:t xml:space="preserve"> </w:t>
      </w:r>
      <w:r w:rsidR="00A17111">
        <w:rPr>
          <w:rFonts w:cs="Times New Roman"/>
          <w:szCs w:val="24"/>
          <w:lang w:val="en-GB"/>
        </w:rPr>
        <w:t>Gamification, Virtual reality, Rehabilitation software</w:t>
      </w:r>
      <w:r w:rsidR="00607032">
        <w:rPr>
          <w:rFonts w:cs="Times New Roman"/>
          <w:szCs w:val="24"/>
          <w:lang w:val="en-GB"/>
        </w:rPr>
        <w:t>, Neck, Exercise</w:t>
      </w:r>
    </w:p>
    <w:p w14:paraId="2DE02417" w14:textId="77777777" w:rsidR="00674F6E" w:rsidRDefault="00674F6E">
      <w:pPr>
        <w:spacing w:after="160" w:line="259" w:lineRule="auto"/>
        <w:ind w:firstLine="0"/>
        <w:jc w:val="left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709175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553C3" w14:textId="77777777" w:rsidR="00674F6E" w:rsidRPr="00BC3440" w:rsidRDefault="00674F6E" w:rsidP="00674F6E">
          <w:pPr>
            <w:pStyle w:val="TOCHeading"/>
            <w:spacing w:after="480"/>
            <w:rPr>
              <w:rStyle w:val="Title1Char"/>
              <w:rFonts w:cs="Times New Roman"/>
              <w:color w:val="auto"/>
            </w:rPr>
          </w:pPr>
          <w:r w:rsidRPr="00BC3440">
            <w:rPr>
              <w:rStyle w:val="Title1Char"/>
              <w:rFonts w:cs="Times New Roman"/>
              <w:color w:val="auto"/>
            </w:rPr>
            <w:t>Tartalomjegyzék</w:t>
          </w:r>
        </w:p>
        <w:p w14:paraId="0B576424" w14:textId="1E6C90FE" w:rsidR="001C6B54" w:rsidRDefault="00674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r w:rsidRPr="00BC3440">
            <w:rPr>
              <w:rFonts w:cs="Times New Roman"/>
            </w:rPr>
            <w:fldChar w:fldCharType="begin"/>
          </w:r>
          <w:r w:rsidRPr="00BC3440">
            <w:rPr>
              <w:rFonts w:cs="Times New Roman"/>
            </w:rPr>
            <w:instrText xml:space="preserve"> TOC \o "1-3" \h \z \u </w:instrText>
          </w:r>
          <w:r w:rsidRPr="00BC3440">
            <w:rPr>
              <w:rFonts w:cs="Times New Roman"/>
            </w:rPr>
            <w:fldChar w:fldCharType="separate"/>
          </w:r>
          <w:hyperlink w:anchor="_Toc132217936" w:history="1">
            <w:r w:rsidR="001C6B54" w:rsidRPr="003F5DBA">
              <w:rPr>
                <w:rStyle w:val="Hyperlink"/>
                <w:noProof/>
              </w:rPr>
              <w:t>Jelölésjegyzék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_Toc132217936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7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32A96FB4" w14:textId="11FAB2B1" w:rsidR="001C6B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37" w:history="1">
            <w:r w:rsidR="001C6B54" w:rsidRPr="003F5DBA">
              <w:rPr>
                <w:rStyle w:val="Hyperlink"/>
                <w:rFonts w:ascii="Arial" w:hAnsi="Arial"/>
                <w:noProof/>
              </w:rPr>
              <w:t>1.</w:t>
            </w:r>
            <w:r w:rsidR="001C6B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1C6B54" w:rsidRPr="003F5DBA">
              <w:rPr>
                <w:rStyle w:val="Hyperlink"/>
                <w:noProof/>
              </w:rPr>
              <w:t>Cél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_Toc132217937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8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292F0FD4" w14:textId="39DE1047" w:rsidR="001C6B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38" w:history="1">
            <w:r w:rsidR="001C6B54" w:rsidRPr="003F5DBA">
              <w:rPr>
                <w:rStyle w:val="Hyperlink"/>
                <w:rFonts w:ascii="Arial" w:hAnsi="Arial"/>
                <w:noProof/>
              </w:rPr>
              <w:t>2.</w:t>
            </w:r>
            <w:r w:rsidR="001C6B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1C6B54" w:rsidRPr="003F5DBA">
              <w:rPr>
                <w:rStyle w:val="Hyperlink"/>
                <w:noProof/>
              </w:rPr>
              <w:t>Irodalom és versenytárs elemzés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_Toc132217938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9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0D7EFDC7" w14:textId="61DAC3CD" w:rsidR="001C6B54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2217939" w:history="1">
            <w:r w:rsidR="001C6B54" w:rsidRPr="003F5DB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1C6B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1C6B54" w:rsidRPr="003F5DBA">
              <w:rPr>
                <w:rStyle w:val="Hyperlink"/>
                <w:noProof/>
              </w:rPr>
              <w:t>A kiterjesztett valóság (XR)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_Toc132217939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9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5BDA72E3" w14:textId="0A2D4353" w:rsidR="001C6B54" w:rsidRDefault="00000000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hu-HU"/>
            </w:rPr>
          </w:pPr>
          <w:hyperlink w:anchor="_Toc132217940" w:history="1">
            <w:r w:rsidR="001C6B54" w:rsidRPr="003F5DBA">
              <w:rPr>
                <w:rStyle w:val="Hyperlink"/>
              </w:rPr>
              <w:t>2.1.1.</w:t>
            </w:r>
            <w:r w:rsidR="001C6B54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  <w:lang w:eastAsia="hu-HU"/>
              </w:rPr>
              <w:tab/>
            </w:r>
            <w:r w:rsidR="001C6B54" w:rsidRPr="003F5DBA">
              <w:rPr>
                <w:rStyle w:val="Hyperlink"/>
              </w:rPr>
              <w:t>A virtuális valóság (VR) és VR eszközök</w:t>
            </w:r>
            <w:r w:rsidR="001C6B54">
              <w:rPr>
                <w:webHidden/>
              </w:rPr>
              <w:tab/>
            </w:r>
            <w:r w:rsidR="001C6B54">
              <w:rPr>
                <w:webHidden/>
              </w:rPr>
              <w:fldChar w:fldCharType="begin"/>
            </w:r>
            <w:r w:rsidR="001C6B54">
              <w:rPr>
                <w:webHidden/>
              </w:rPr>
              <w:instrText xml:space="preserve"> PAGEREF _Toc132217940 \h </w:instrText>
            </w:r>
            <w:r w:rsidR="001C6B54">
              <w:rPr>
                <w:webHidden/>
              </w:rPr>
            </w:r>
            <w:r w:rsidR="001C6B54">
              <w:rPr>
                <w:webHidden/>
              </w:rPr>
              <w:fldChar w:fldCharType="separate"/>
            </w:r>
            <w:r w:rsidR="001C6B54">
              <w:rPr>
                <w:webHidden/>
              </w:rPr>
              <w:t>10</w:t>
            </w:r>
            <w:r w:rsidR="001C6B54">
              <w:rPr>
                <w:webHidden/>
              </w:rPr>
              <w:fldChar w:fldCharType="end"/>
            </w:r>
          </w:hyperlink>
        </w:p>
        <w:p w14:paraId="66766620" w14:textId="7EFED65C" w:rsidR="001C6B54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2217941" w:history="1">
            <w:r w:rsidR="001C6B54" w:rsidRPr="003F5DB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 w:rsidR="001C6B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1C6B54" w:rsidRPr="003F5DBA">
              <w:rPr>
                <w:rStyle w:val="Hyperlink"/>
                <w:noProof/>
              </w:rPr>
              <w:t>XRHealth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_Toc132217941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12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6738B689" w14:textId="3681A0B4" w:rsidR="001C6B54" w:rsidRDefault="00000000">
          <w:pPr>
            <w:pStyle w:val="TOC3"/>
            <w:rPr>
              <w:rFonts w:asciiTheme="minorHAnsi" w:eastAsiaTheme="minorEastAsia" w:hAnsiTheme="minorHAnsi" w:cstheme="minorBidi"/>
              <w:iCs w:val="0"/>
              <w:sz w:val="22"/>
              <w:szCs w:val="22"/>
              <w:lang w:eastAsia="hu-HU"/>
            </w:rPr>
          </w:pPr>
          <w:hyperlink w:anchor="_Toc132217942" w:history="1">
            <w:r w:rsidR="001C6B54" w:rsidRPr="003F5DBA">
              <w:rPr>
                <w:rStyle w:val="Hyperlink"/>
              </w:rPr>
              <w:t>2.2.1.</w:t>
            </w:r>
            <w:r w:rsidR="001C6B54">
              <w:rPr>
                <w:rFonts w:asciiTheme="minorHAnsi" w:eastAsiaTheme="minorEastAsia" w:hAnsiTheme="minorHAnsi" w:cstheme="minorBidi"/>
                <w:iCs w:val="0"/>
                <w:sz w:val="22"/>
                <w:szCs w:val="22"/>
                <w:lang w:eastAsia="hu-HU"/>
              </w:rPr>
              <w:tab/>
            </w:r>
            <w:r w:rsidR="001C6B54" w:rsidRPr="003F5DBA">
              <w:rPr>
                <w:rStyle w:val="Hyperlink"/>
              </w:rPr>
              <w:t>XRHealth</w:t>
            </w:r>
            <w:r w:rsidR="001C6B54">
              <w:rPr>
                <w:webHidden/>
              </w:rPr>
              <w:tab/>
            </w:r>
            <w:r w:rsidR="001C6B54">
              <w:rPr>
                <w:webHidden/>
              </w:rPr>
              <w:fldChar w:fldCharType="begin"/>
            </w:r>
            <w:r w:rsidR="001C6B54">
              <w:rPr>
                <w:webHidden/>
              </w:rPr>
              <w:instrText xml:space="preserve"> PAGEREF _Toc132217942 \h </w:instrText>
            </w:r>
            <w:r w:rsidR="001C6B54">
              <w:rPr>
                <w:webHidden/>
              </w:rPr>
            </w:r>
            <w:r w:rsidR="001C6B54">
              <w:rPr>
                <w:webHidden/>
              </w:rPr>
              <w:fldChar w:fldCharType="separate"/>
            </w:r>
            <w:r w:rsidR="001C6B54">
              <w:rPr>
                <w:webHidden/>
              </w:rPr>
              <w:t>12</w:t>
            </w:r>
            <w:r w:rsidR="001C6B54">
              <w:rPr>
                <w:webHidden/>
              </w:rPr>
              <w:fldChar w:fldCharType="end"/>
            </w:r>
          </w:hyperlink>
        </w:p>
        <w:p w14:paraId="05BF889B" w14:textId="418084E4" w:rsidR="001C6B54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132217943" w:history="1">
            <w:r w:rsidR="001C6B54" w:rsidRPr="003F5DB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2.3.</w:t>
            </w:r>
            <w:r w:rsidR="001C6B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1C6B54" w:rsidRPr="003F5DBA">
              <w:rPr>
                <w:rStyle w:val="Hyperlink"/>
                <w:noProof/>
              </w:rPr>
              <w:t>Virtuális valóság, mint figyelem elterelés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_Toc132217943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12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1FE845D4" w14:textId="10785398" w:rsidR="001C6B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4" w:history="1">
            <w:r w:rsidR="001C6B54" w:rsidRPr="003F5DBA">
              <w:rPr>
                <w:rStyle w:val="Hyperlink"/>
                <w:rFonts w:ascii="Arial" w:hAnsi="Arial"/>
                <w:noProof/>
              </w:rPr>
              <w:t>3.</w:t>
            </w:r>
            <w:r w:rsidR="001C6B5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hu-HU"/>
              </w:rPr>
              <w:tab/>
            </w:r>
            <w:r w:rsidR="001C6B54" w:rsidRPr="003F5DBA">
              <w:rPr>
                <w:rStyle w:val="Hyperlink"/>
                <w:noProof/>
              </w:rPr>
              <w:t>Instrukciók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_Toc132217944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13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2CCB8D3D" w14:textId="63FF0D71" w:rsidR="001C6B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5" w:history="1">
            <w:r w:rsidR="001C6B54" w:rsidRPr="003F5DBA">
              <w:rPr>
                <w:rStyle w:val="Hyperlink"/>
                <w:noProof/>
              </w:rPr>
              <w:t>Irodalomjegyzék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_Toc132217945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14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17F631FB" w14:textId="19A24A3E" w:rsidR="001C6B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6" w:history="1">
            <w:r w:rsidR="001C6B54" w:rsidRPr="003F5DBA">
              <w:rPr>
                <w:rStyle w:val="Hyperlink"/>
                <w:noProof/>
              </w:rPr>
              <w:t>Mellékletek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_Toc132217946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15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5AE83556" w14:textId="6B6DAA8C" w:rsidR="001C6B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7" w:history="1">
            <w:r w:rsidR="001C6B54" w:rsidRPr="003F5DBA">
              <w:rPr>
                <w:rStyle w:val="Hyperlink"/>
                <w:noProof/>
              </w:rPr>
              <w:t>Ábrajegyzék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_Toc132217947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17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19530534" w14:textId="21E2D9E7" w:rsidR="001C6B54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hu-HU"/>
            </w:rPr>
          </w:pPr>
          <w:hyperlink w:anchor="_Toc132217948" w:history="1">
            <w:r w:rsidR="001C6B54" w:rsidRPr="003F5DBA">
              <w:rPr>
                <w:rStyle w:val="Hyperlink"/>
                <w:noProof/>
              </w:rPr>
              <w:t>Táblázatjegyzék</w:t>
            </w:r>
            <w:r w:rsidR="001C6B54">
              <w:rPr>
                <w:noProof/>
                <w:webHidden/>
              </w:rPr>
              <w:tab/>
            </w:r>
            <w:r w:rsidR="001C6B54">
              <w:rPr>
                <w:noProof/>
                <w:webHidden/>
              </w:rPr>
              <w:fldChar w:fldCharType="begin"/>
            </w:r>
            <w:r w:rsidR="001C6B54">
              <w:rPr>
                <w:noProof/>
                <w:webHidden/>
              </w:rPr>
              <w:instrText xml:space="preserve"> PAGEREF _Toc132217948 \h </w:instrText>
            </w:r>
            <w:r w:rsidR="001C6B54">
              <w:rPr>
                <w:noProof/>
                <w:webHidden/>
              </w:rPr>
            </w:r>
            <w:r w:rsidR="001C6B54">
              <w:rPr>
                <w:noProof/>
                <w:webHidden/>
              </w:rPr>
              <w:fldChar w:fldCharType="separate"/>
            </w:r>
            <w:r w:rsidR="001C6B54">
              <w:rPr>
                <w:noProof/>
                <w:webHidden/>
              </w:rPr>
              <w:t>18</w:t>
            </w:r>
            <w:r w:rsidR="001C6B54">
              <w:rPr>
                <w:noProof/>
                <w:webHidden/>
              </w:rPr>
              <w:fldChar w:fldCharType="end"/>
            </w:r>
          </w:hyperlink>
        </w:p>
        <w:p w14:paraId="77776ABA" w14:textId="20FB5104" w:rsidR="00674F6E" w:rsidRDefault="00674F6E">
          <w:r w:rsidRPr="00BC3440">
            <w:rPr>
              <w:rFonts w:cs="Times New Roman"/>
              <w:b/>
              <w:bCs/>
            </w:rPr>
            <w:fldChar w:fldCharType="end"/>
          </w:r>
        </w:p>
      </w:sdtContent>
    </w:sdt>
    <w:p w14:paraId="3B464EAB" w14:textId="77777777" w:rsidR="00842554" w:rsidRDefault="00842554" w:rsidP="00CB6EAE">
      <w:pPr>
        <w:tabs>
          <w:tab w:val="left" w:pos="1220"/>
        </w:tabs>
        <w:ind w:firstLine="0"/>
        <w:sectPr w:rsidR="00842554" w:rsidSect="00906D47">
          <w:headerReference w:type="default" r:id="rId11"/>
          <w:footerReference w:type="default" r:id="rId12"/>
          <w:type w:val="continuous"/>
          <w:pgSz w:w="11906" w:h="16838" w:code="9"/>
          <w:pgMar w:top="1418" w:right="1418" w:bottom="1418" w:left="1418" w:header="709" w:footer="709" w:gutter="567"/>
          <w:pgNumType w:start="2"/>
          <w:cols w:space="708"/>
          <w:docGrid w:linePitch="360"/>
        </w:sectPr>
      </w:pPr>
    </w:p>
    <w:p w14:paraId="1344BB95" w14:textId="71E5D69A" w:rsidR="00842554" w:rsidRDefault="00842554">
      <w:pPr>
        <w:spacing w:after="160" w:line="259" w:lineRule="auto"/>
        <w:ind w:firstLine="0"/>
        <w:jc w:val="left"/>
        <w:rPr>
          <w:rFonts w:cs="Times New Roman"/>
          <w:bCs/>
          <w:caps/>
          <w:szCs w:val="24"/>
        </w:rPr>
      </w:pPr>
    </w:p>
    <w:p w14:paraId="4EDD0537" w14:textId="77777777" w:rsidR="00842554" w:rsidRDefault="00842554" w:rsidP="00842554">
      <w:pPr>
        <w:pStyle w:val="Cmsor1-szmozatlan"/>
      </w:pPr>
      <w:bookmarkStart w:id="3" w:name="_Toc132217936"/>
      <w:r>
        <w:lastRenderedPageBreak/>
        <w:t>Jelölésjegyzék</w:t>
      </w:r>
      <w:bookmarkEnd w:id="3"/>
    </w:p>
    <w:tbl>
      <w:tblPr>
        <w:tblStyle w:val="TableGrid0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513"/>
      </w:tblGrid>
      <w:tr w:rsidR="00250DAD" w14:paraId="0A093C2C" w14:textId="77777777" w:rsidTr="00250DAD">
        <w:tc>
          <w:tcPr>
            <w:tcW w:w="1129" w:type="dxa"/>
          </w:tcPr>
          <w:p w14:paraId="101DF0C4" w14:textId="396FB19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VR</w:t>
            </w:r>
            <w:r w:rsidR="00764FF6">
              <w:t>:</w:t>
            </w:r>
          </w:p>
        </w:tc>
        <w:tc>
          <w:tcPr>
            <w:tcW w:w="7513" w:type="dxa"/>
          </w:tcPr>
          <w:p w14:paraId="67AA4440" w14:textId="00847B35" w:rsidR="00250DAD" w:rsidRDefault="000B1787">
            <w:pPr>
              <w:spacing w:after="160" w:line="259" w:lineRule="auto"/>
              <w:ind w:firstLine="0"/>
              <w:jc w:val="left"/>
            </w:pPr>
            <w:r>
              <w:t xml:space="preserve">Virtual Reality </w:t>
            </w:r>
            <w:r w:rsidR="00764FF6">
              <w:t>(</w:t>
            </w:r>
            <w:r>
              <w:t>Virtuális valóság</w:t>
            </w:r>
            <w:r w:rsidR="00764FF6">
              <w:t>)</w:t>
            </w:r>
          </w:p>
        </w:tc>
      </w:tr>
      <w:tr w:rsidR="00250DAD" w14:paraId="4B1A6B80" w14:textId="77777777" w:rsidTr="00250DAD">
        <w:tc>
          <w:tcPr>
            <w:tcW w:w="1129" w:type="dxa"/>
          </w:tcPr>
          <w:p w14:paraId="1F560D32" w14:textId="038D9E13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AR</w:t>
            </w:r>
            <w:r w:rsidR="00764FF6">
              <w:t>:</w:t>
            </w:r>
          </w:p>
        </w:tc>
        <w:tc>
          <w:tcPr>
            <w:tcW w:w="7513" w:type="dxa"/>
          </w:tcPr>
          <w:p w14:paraId="43450D42" w14:textId="2D8989F3" w:rsidR="00250DAD" w:rsidRDefault="000B1787">
            <w:pPr>
              <w:spacing w:after="160" w:line="259" w:lineRule="auto"/>
              <w:ind w:firstLine="0"/>
              <w:jc w:val="left"/>
            </w:pPr>
            <w:r>
              <w:t>Augmented Reality</w:t>
            </w:r>
            <w:r w:rsidR="00764FF6">
              <w:t xml:space="preserve"> (</w:t>
            </w:r>
            <w:r w:rsidR="00A35F03">
              <w:t>Bővített</w:t>
            </w:r>
            <w:r>
              <w:t xml:space="preserve"> valóság</w:t>
            </w:r>
            <w:r w:rsidR="00764FF6">
              <w:t>)</w:t>
            </w:r>
          </w:p>
        </w:tc>
      </w:tr>
      <w:tr w:rsidR="00A35F03" w14:paraId="3F0A3032" w14:textId="77777777" w:rsidTr="00250DAD">
        <w:tc>
          <w:tcPr>
            <w:tcW w:w="1129" w:type="dxa"/>
          </w:tcPr>
          <w:p w14:paraId="2C4BDD64" w14:textId="7CD053D9" w:rsidR="00A35F03" w:rsidRDefault="00A35F03" w:rsidP="00764FF6">
            <w:pPr>
              <w:spacing w:after="160" w:line="259" w:lineRule="auto"/>
              <w:ind w:firstLine="0"/>
              <w:jc w:val="right"/>
            </w:pPr>
            <w:r>
              <w:t>MR:</w:t>
            </w:r>
          </w:p>
        </w:tc>
        <w:tc>
          <w:tcPr>
            <w:tcW w:w="7513" w:type="dxa"/>
          </w:tcPr>
          <w:p w14:paraId="757906E3" w14:textId="1C503E36" w:rsidR="00A35F03" w:rsidRDefault="00A35F03">
            <w:pPr>
              <w:spacing w:after="160" w:line="259" w:lineRule="auto"/>
              <w:ind w:firstLine="0"/>
              <w:jc w:val="left"/>
            </w:pPr>
            <w:r>
              <w:t>Mixed Reality (</w:t>
            </w:r>
            <w:r w:rsidR="006D4D3F">
              <w:t>Vegyes</w:t>
            </w:r>
            <w:r>
              <w:t xml:space="preserve"> valóság)</w:t>
            </w:r>
          </w:p>
        </w:tc>
      </w:tr>
      <w:tr w:rsidR="00250DAD" w14:paraId="42C48711" w14:textId="77777777" w:rsidTr="00250DAD">
        <w:tc>
          <w:tcPr>
            <w:tcW w:w="1129" w:type="dxa"/>
          </w:tcPr>
          <w:p w14:paraId="4F9AF520" w14:textId="62710245" w:rsidR="00250DAD" w:rsidRDefault="000B1787" w:rsidP="00764FF6">
            <w:pPr>
              <w:spacing w:after="160" w:line="259" w:lineRule="auto"/>
              <w:ind w:firstLine="0"/>
              <w:jc w:val="right"/>
            </w:pPr>
            <w:r>
              <w:t>XR</w:t>
            </w:r>
            <w:r w:rsidR="00764FF6">
              <w:t>:</w:t>
            </w:r>
          </w:p>
        </w:tc>
        <w:tc>
          <w:tcPr>
            <w:tcW w:w="7513" w:type="dxa"/>
          </w:tcPr>
          <w:p w14:paraId="06BAAE7C" w14:textId="6979747F" w:rsidR="000B1787" w:rsidRDefault="000B1787">
            <w:pPr>
              <w:spacing w:after="160" w:line="259" w:lineRule="auto"/>
              <w:ind w:firstLine="0"/>
              <w:jc w:val="left"/>
            </w:pPr>
            <w:r>
              <w:t>Extended Reality</w:t>
            </w:r>
            <w:r w:rsidR="00764FF6" w:rsidRPr="00764FF6">
              <w:t xml:space="preserve"> </w:t>
            </w:r>
            <w:r>
              <w:t>(Kiterjesztett valóság</w:t>
            </w:r>
            <w:r w:rsidR="00764FF6" w:rsidRPr="00764FF6">
              <w:t>)</w:t>
            </w:r>
          </w:p>
        </w:tc>
      </w:tr>
      <w:tr w:rsidR="000B1787" w14:paraId="19912C6F" w14:textId="77777777" w:rsidTr="00250DAD">
        <w:tc>
          <w:tcPr>
            <w:tcW w:w="1129" w:type="dxa"/>
          </w:tcPr>
          <w:p w14:paraId="68DCCFC6" w14:textId="01DDE672" w:rsidR="000B1787" w:rsidRDefault="00A35F03" w:rsidP="00764FF6">
            <w:pPr>
              <w:spacing w:after="160" w:line="259" w:lineRule="auto"/>
              <w:ind w:firstLine="0"/>
              <w:jc w:val="right"/>
            </w:pPr>
            <w:r>
              <w:t>a:</w:t>
            </w:r>
          </w:p>
        </w:tc>
        <w:tc>
          <w:tcPr>
            <w:tcW w:w="7513" w:type="dxa"/>
          </w:tcPr>
          <w:p w14:paraId="7A1BDA43" w14:textId="73B70F76" w:rsidR="000B1787" w:rsidRDefault="00A35F03">
            <w:pPr>
              <w:spacing w:after="160" w:line="259" w:lineRule="auto"/>
              <w:ind w:firstLine="0"/>
              <w:jc w:val="left"/>
            </w:pPr>
            <w:r>
              <w:t>b</w:t>
            </w:r>
          </w:p>
        </w:tc>
      </w:tr>
    </w:tbl>
    <w:p w14:paraId="5EE86896" w14:textId="77777777" w:rsidR="00CB6EAE" w:rsidRDefault="00CB6EAE">
      <w:pPr>
        <w:spacing w:after="160" w:line="259" w:lineRule="auto"/>
        <w:ind w:firstLine="0"/>
        <w:jc w:val="left"/>
        <w:sectPr w:rsidR="00CB6EAE" w:rsidSect="009823AA">
          <w:headerReference w:type="default" r:id="rId13"/>
          <w:type w:val="continuous"/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128604C3" w14:textId="35EA5074" w:rsidR="00842554" w:rsidRDefault="00842554">
      <w:pPr>
        <w:spacing w:after="160" w:line="259" w:lineRule="auto"/>
        <w:ind w:firstLine="0"/>
        <w:jc w:val="left"/>
      </w:pPr>
    </w:p>
    <w:p w14:paraId="2C800551" w14:textId="2CFEB6EF" w:rsidR="00480348" w:rsidRPr="00DF5B96" w:rsidRDefault="00480348" w:rsidP="00DF5B96">
      <w:pPr>
        <w:pStyle w:val="Heading1"/>
      </w:pPr>
      <w:bookmarkStart w:id="4" w:name="_Toc132217937"/>
      <w:r w:rsidRPr="00DF5B96">
        <w:t>Cél</w:t>
      </w:r>
      <w:bookmarkEnd w:id="4"/>
    </w:p>
    <w:p w14:paraId="66BA3A2F" w14:textId="77777777" w:rsidR="00F706AB" w:rsidRDefault="00480348" w:rsidP="00396E51">
      <w:pPr>
        <w:pStyle w:val="Firstparagraph"/>
      </w:pPr>
      <w:r>
        <w:t>Szakdolgozatom célja egy olya szoftver fejlesztése virtuális valóság szemüvegre, melyet fel lehet használni nyak rehabilitációs gyakorlatokra, vagy</w:t>
      </w:r>
      <w:r w:rsidR="00F706AB">
        <w:t xml:space="preserve"> általános nyakmozgatásra</w:t>
      </w:r>
      <w:r>
        <w:t>.</w:t>
      </w:r>
      <w:r w:rsidRPr="00BF4F24">
        <w:t xml:space="preserve"> </w:t>
      </w:r>
      <w:r>
        <w:t>A szoftver egyszerű nyakmozgatási utasítások sorozatát mutatja a felhasználónak,</w:t>
      </w:r>
      <w:r w:rsidR="00F706AB">
        <w:t xml:space="preserve"> ezzel </w:t>
      </w:r>
      <w:r>
        <w:t>érdekesebb alternatívát nyújt a mozgáshoz</w:t>
      </w:r>
      <w:r w:rsidR="00F706AB">
        <w:t xml:space="preserve"> szokványos tornagyakorlatokhoz képest</w:t>
      </w:r>
      <w:r>
        <w:t>.</w:t>
      </w:r>
    </w:p>
    <w:p w14:paraId="04785AB1" w14:textId="34ACDD80" w:rsidR="00396E51" w:rsidRDefault="00480348" w:rsidP="00F706AB">
      <w:r>
        <w:t>A virtuális környezet motiválhat olyan személyeket is a mozgásra, akik kevesebbet mozognak, szívesebben töltik az idejüket online, vagy más okokból nem akarnak vagy nem tudnak mozogni, illetve elterelheti a figyelmüket a fájdalomról olyan személyeknek, akik sérülés vagy fájdalom miatt nehezebben tudnak mozogni</w:t>
      </w:r>
      <w:r w:rsidR="00396E51">
        <w:t>.</w:t>
      </w:r>
    </w:p>
    <w:p w14:paraId="34D3CD87" w14:textId="0BEEA762" w:rsidR="00396E51" w:rsidRDefault="00396E51" w:rsidP="00F706AB">
      <w:r>
        <w:t xml:space="preserve">Informatikusként sok időt töltök számítógép előtt, ami gyakran nyakfájdalomhoz vezet. Ez a probléma fennáll sok </w:t>
      </w:r>
      <w:r w:rsidR="00F706AB">
        <w:t>számítógépes</w:t>
      </w:r>
      <w:r>
        <w:t xml:space="preserve"> munkát végző személynél, így az elsődleges célközönség </w:t>
      </w:r>
      <w:r w:rsidR="00DA6168">
        <w:t>a</w:t>
      </w:r>
      <w:r>
        <w:t xml:space="preserve"> mozgáshiány miatt nyakfájdalomtól szenvedő személyek. Másodlagos célközönségként a nyaktraumát szenvedett személyeneket célzom meg. </w:t>
      </w:r>
      <w:r w:rsidR="00F706AB">
        <w:t xml:space="preserve">A célközönséget figyelemebe véve a programom tartalmaz általános használatra tornagyakorlatokat, melyeket </w:t>
      </w:r>
      <w:r w:rsidR="00DA6168">
        <w:t>a felhasználók a mindennapos nyakmozgatásra használhatnak, illetve lehetőséget nyújt saját tornák létrehozásához, ezzel gyógytornászok otthoni tornagyakorlatokat tudnak készíteni betegeiknek, illetve felhasználók egymás között megoszthatják gyakorlataikat.</w:t>
      </w:r>
    </w:p>
    <w:p w14:paraId="3CF59653" w14:textId="59D0D7D1" w:rsidR="00396E51" w:rsidRPr="00396E51" w:rsidRDefault="00396E51" w:rsidP="00F706AB">
      <w:r>
        <w:t>A szakdolgozatom alatt fejlesztett szoftvert szeretném később komolyabb célokra is felhasználni, például TDK, vagy akár kutatási célra, mivel</w:t>
      </w:r>
      <w:r w:rsidR="00A1129F">
        <w:t xml:space="preserve"> világszerte</w:t>
      </w:r>
      <w:r>
        <w:t xml:space="preserve"> az emberek </w:t>
      </w:r>
      <w:r w:rsidR="00A1129F">
        <w:t>2.6</w:t>
      </w:r>
      <w:r>
        <w:t xml:space="preserve">%-a szenved nyakfájdalomtól élete során </w:t>
      </w:r>
      <w:sdt>
        <w:sdtPr>
          <w:id w:val="472174533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Don19 \l 1033 </w:instrText>
          </w:r>
          <w:r w:rsidR="00EC361D">
            <w:fldChar w:fldCharType="separate"/>
          </w:r>
          <w:r w:rsidR="0069259D" w:rsidRPr="0069259D">
            <w:rPr>
              <w:noProof/>
              <w:lang w:val="en-US"/>
            </w:rPr>
            <w:t>[1]</w:t>
          </w:r>
          <w:r w:rsidR="00EC361D">
            <w:fldChar w:fldCharType="end"/>
          </w:r>
        </w:sdtContent>
      </w:sdt>
      <w:r>
        <w:t>, így fontosnak tartom ennek a témának az alapos körbejárását.</w:t>
      </w:r>
    </w:p>
    <w:p w14:paraId="3D2043D9" w14:textId="40E857E0" w:rsidR="003101D0" w:rsidRPr="00DF5B96" w:rsidRDefault="00A17111" w:rsidP="00DF5B96">
      <w:pPr>
        <w:pStyle w:val="Heading1"/>
      </w:pPr>
      <w:bookmarkStart w:id="5" w:name="_Toc132217938"/>
      <w:r w:rsidRPr="00DF5B96">
        <w:lastRenderedPageBreak/>
        <w:t>Irodalom és versenytárs elemzés</w:t>
      </w:r>
      <w:bookmarkEnd w:id="5"/>
    </w:p>
    <w:p w14:paraId="19D7A2DE" w14:textId="77777777" w:rsidR="003A5EC2" w:rsidRDefault="003A5EC2" w:rsidP="00037D0C">
      <w:pPr>
        <w:pStyle w:val="Firstparagraph"/>
      </w:pPr>
      <w:r>
        <w:t xml:space="preserve">A </w:t>
      </w:r>
      <w:r w:rsidRPr="003F575C">
        <w:rPr>
          <w:b/>
          <w:bCs/>
        </w:rPr>
        <w:t>szöveg</w:t>
      </w:r>
      <w:r>
        <w:t xml:space="preserve"> normál stílusú: Times New Roman, 12 pt, 1.5</w:t>
      </w:r>
      <w:r w:rsidR="00F1411D">
        <w:t>-ös sortávolságú</w:t>
      </w:r>
      <w:r>
        <w:t xml:space="preserve">, </w:t>
      </w:r>
      <w:r w:rsidR="00F1411D">
        <w:t>sorkizárt</w:t>
      </w:r>
      <w:r>
        <w:t xml:space="preserve">. </w:t>
      </w:r>
      <w:r w:rsidR="007914CC">
        <w:t>A v</w:t>
      </w:r>
      <w:r>
        <w:t>áltozók szövegben dőlt betűvel</w:t>
      </w:r>
      <w:r w:rsidR="007914CC">
        <w:t xml:space="preserve"> szerepeljenek</w:t>
      </w:r>
      <w:r>
        <w:t>. Az új bekezdés első sora behúzással új sorban, nem előzi meg üres sorköz</w:t>
      </w:r>
      <w:r w:rsidR="00910A8E">
        <w:t xml:space="preserve"> (Normál stílusban beállítva)</w:t>
      </w:r>
      <w:r>
        <w:t xml:space="preserve">. </w:t>
      </w:r>
    </w:p>
    <w:p w14:paraId="008FD99F" w14:textId="77777777" w:rsidR="003A5EC2" w:rsidRDefault="003A5EC2" w:rsidP="003A5EC2">
      <w:r w:rsidRPr="00314659">
        <w:rPr>
          <w:b/>
          <w:bCs/>
        </w:rPr>
        <w:t>Címek</w:t>
      </w:r>
      <w:r>
        <w:t xml:space="preserve"> értelemszerűen számozva, Heading 1: 14 pt, </w:t>
      </w:r>
      <w:r w:rsidR="007914CC">
        <w:t>Times New Roman</w:t>
      </w:r>
      <w:r>
        <w:t xml:space="preserve">, </w:t>
      </w:r>
      <w:r w:rsidR="00F1411D">
        <w:t>félkövér</w:t>
      </w:r>
      <w:r>
        <w:t xml:space="preserve">, további </w:t>
      </w:r>
      <w:r w:rsidRPr="003F575C">
        <w:t>Heading</w:t>
      </w:r>
      <w:r>
        <w:t xml:space="preserve">: 12 pt, </w:t>
      </w:r>
      <w:r w:rsidR="00F1411D">
        <w:t>félkövér</w:t>
      </w:r>
      <w:r>
        <w:t xml:space="preserve">, </w:t>
      </w:r>
      <w:r w:rsidR="007914CC">
        <w:t xml:space="preserve">Times New Roman, </w:t>
      </w:r>
      <w:r>
        <w:t xml:space="preserve">minden cím előtt és után </w:t>
      </w:r>
      <w:r w:rsidR="00F1411D">
        <w:t>a cím stílusában vannak beállítva a sorközök</w:t>
      </w:r>
      <w:r>
        <w:t xml:space="preserve">, cím utáni első </w:t>
      </w:r>
      <w:r w:rsidR="00F1411D">
        <w:t>bekezdés stílusa First paragraph</w:t>
      </w:r>
      <w:r>
        <w:t xml:space="preserve">. </w:t>
      </w:r>
    </w:p>
    <w:p w14:paraId="299C5A5E" w14:textId="77777777" w:rsidR="003A5EC2" w:rsidRDefault="003A5EC2" w:rsidP="003A5EC2">
      <w:r>
        <w:t>Általános szabályok:</w:t>
      </w:r>
    </w:p>
    <w:p w14:paraId="6E438510" w14:textId="77777777" w:rsidR="003A5EC2" w:rsidRPr="00367924" w:rsidRDefault="003A5EC2" w:rsidP="00367924">
      <w:pPr>
        <w:pStyle w:val="ListParagraph"/>
      </w:pPr>
      <w:r w:rsidRPr="00367924">
        <w:t xml:space="preserve">minden műveleti jelet (számtani, halmazelméleti stb.) megelőz és követ egy-egy szóköz </w:t>
      </w:r>
    </w:p>
    <w:p w14:paraId="2F54B601" w14:textId="7162890F" w:rsidR="003A5EC2" w:rsidRPr="00367924" w:rsidRDefault="003A5EC2" w:rsidP="00367924">
      <w:pPr>
        <w:pStyle w:val="ListParagraph"/>
      </w:pPr>
      <w:r w:rsidRPr="00367924">
        <w:t xml:space="preserve">minden írásjelet (pont, vessző, </w:t>
      </w:r>
      <w:r w:rsidR="00396E51" w:rsidRPr="00367924">
        <w:t>kérdőjel</w:t>
      </w:r>
      <w:r w:rsidRPr="00367924">
        <w:t xml:space="preserve"> </w:t>
      </w:r>
      <w:r w:rsidR="00396E51" w:rsidRPr="00367924">
        <w:t>stb.</w:t>
      </w:r>
      <w:r w:rsidRPr="00367924">
        <w:t xml:space="preserve">,) követ egy szóköz </w:t>
      </w:r>
    </w:p>
    <w:p w14:paraId="5FD717E8" w14:textId="77777777" w:rsidR="003A5EC2" w:rsidRPr="00367924" w:rsidRDefault="003A5EC2" w:rsidP="00367924">
      <w:pPr>
        <w:pStyle w:val="ListParagraph"/>
      </w:pPr>
      <w:r w:rsidRPr="00367924">
        <w:t xml:space="preserve">a zárójelek: normál (nem dőlt) </w:t>
      </w:r>
    </w:p>
    <w:p w14:paraId="59BD0D6D" w14:textId="77777777" w:rsidR="003A5EC2" w:rsidRDefault="003A5EC2" w:rsidP="00E44C57">
      <w:r w:rsidRPr="00367924">
        <w:rPr>
          <w:b/>
          <w:bCs/>
        </w:rPr>
        <w:t>Nyelvi ajánlás</w:t>
      </w:r>
      <w:r>
        <w:t xml:space="preserve">: magyar ill. angol nyelv szempontjából a Magyar Helyesírási Szabályzat, ill. a megfelelő – brit, </w:t>
      </w:r>
      <w:r w:rsidR="00367924">
        <w:t>amerikai</w:t>
      </w:r>
      <w:r>
        <w:t xml:space="preserve"> stb. – angol nyelvi szabályzat. </w:t>
      </w:r>
      <w:r w:rsidRPr="00367924">
        <w:rPr>
          <w:b/>
          <w:bCs/>
        </w:rPr>
        <w:t>Terjedelem</w:t>
      </w:r>
      <w:r>
        <w:t xml:space="preserve">: a tartalmi rész legalább 40 oldal, de legfeljebb 60 oldal. </w:t>
      </w:r>
      <w:r w:rsidRPr="00367924">
        <w:rPr>
          <w:b/>
          <w:bCs/>
        </w:rPr>
        <w:t>Margók</w:t>
      </w:r>
      <w:r>
        <w:t>: normál (felső, alsó, bal és jobb oldali margók is egyaránt 2,54 cm-es</w:t>
      </w:r>
      <w:r w:rsidR="00941164">
        <w:t>ek</w:t>
      </w:r>
      <w:r w:rsidR="00F1411D">
        <w:t>, a kötésmargó 1 cm.</w:t>
      </w:r>
      <w:r>
        <w:t xml:space="preserve">) </w:t>
      </w:r>
      <w:r w:rsidRPr="00367924">
        <w:rPr>
          <w:b/>
          <w:bCs/>
        </w:rPr>
        <w:t>Oldalszámozás</w:t>
      </w:r>
      <w:r>
        <w:t xml:space="preserve">: középre alulra. </w:t>
      </w:r>
      <w:r w:rsidRPr="00E44C57">
        <w:t>Fejléc tartalma fejezetenként a fejezetcímek középre rendezve.</w:t>
      </w:r>
    </w:p>
    <w:p w14:paraId="23961AA8" w14:textId="378FC8FB" w:rsidR="008050F3" w:rsidRPr="003101D0" w:rsidRDefault="008050F3" w:rsidP="008050F3">
      <w:pPr>
        <w:pStyle w:val="Heading2"/>
      </w:pPr>
      <w:bookmarkStart w:id="6" w:name="_Toc132217939"/>
      <w:r>
        <w:t>A kiterjesztett valóság (XR)</w:t>
      </w:r>
      <w:bookmarkEnd w:id="6"/>
    </w:p>
    <w:p w14:paraId="50896D7B" w14:textId="23A0D30F" w:rsidR="008050F3" w:rsidRDefault="008050F3" w:rsidP="008050F3">
      <w:pPr>
        <w:pStyle w:val="Firstparagraph"/>
      </w:pPr>
      <w:r>
        <w:t>Habár mára egyre ismertebbek a különféle kiterjesztett valóság, vagy XR technológiák, mégis léteznek olyan esetek, amelyekben nehéz pontosan meghatározni, hogy egyes alkalmazások, vagy felhasználások az XR melyik alcsoportjába tartozik.</w:t>
      </w:r>
      <w:r w:rsidRPr="008050F3">
        <w:t xml:space="preserve"> </w:t>
      </w:r>
      <w:r>
        <w:t xml:space="preserve">A három csoport a virtuális valóság (VR), </w:t>
      </w:r>
      <w:r w:rsidR="006D4D3F">
        <w:t>vegyes</w:t>
      </w:r>
      <w:r>
        <w:t xml:space="preserve"> valóság (MR), illetve bővített valóság (AR).</w:t>
      </w:r>
    </w:p>
    <w:p w14:paraId="29FF3DA4" w14:textId="735AA482" w:rsidR="008050F3" w:rsidRDefault="008050F3" w:rsidP="008050F3">
      <w:r>
        <w:t>Az AR technológiák olyan megoldásokat tartalmaznak, amik digitális objektumokat helyeznek a valóságban. AR applikációk általában okos eszközökkel használhatóak, okos telefon, tablet, vagy viselhető eszközök.  Erre jól ismert példa  a Pokemon GO játék, amiben a játékos az okos telefonja segítségével tud interakcióba lépni a játékkal, GPS segítségével ahogy mozog a valóságban. úgy mozog a játékban is, illetve az okostelefon kameráján keresztül kap betekintést a játék világába.</w:t>
      </w:r>
      <w:r w:rsidR="006D4D3F">
        <w:t xml:space="preserve"> A játékhoz opcionálisan használhatóak különféle viselhető eszközök és kiegészítők. Például a </w:t>
      </w:r>
      <w:r w:rsidR="006D4D3F">
        <w:lastRenderedPageBreak/>
        <w:t xml:space="preserve">Pokémon GO Plus karkötő, amivel a játékos a telefonja elővétele nélkül képes interakcióba lépni a virtuális világgal, vagy a Poké Ball Plus, a Plus karkötő továbbfejlesztett verziója, ami több lehetőséget biztosít a játékosnak a karkötőhöz képest </w:t>
      </w:r>
      <w:sdt>
        <w:sdtPr>
          <w:id w:val="1061376225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htt1 \l 1033 </w:instrText>
          </w:r>
          <w:r w:rsidR="00EC361D">
            <w:fldChar w:fldCharType="separate"/>
          </w:r>
          <w:r w:rsidR="0069259D" w:rsidRPr="0069259D">
            <w:rPr>
              <w:noProof/>
              <w:lang w:val="en-US"/>
            </w:rPr>
            <w:t>[2]</w:t>
          </w:r>
          <w:r w:rsidR="00EC361D">
            <w:fldChar w:fldCharType="end"/>
          </w:r>
        </w:sdtContent>
      </w:sdt>
      <w:sdt>
        <w:sdtPr>
          <w:id w:val="-2017920846"/>
          <w:citation/>
        </w:sdtPr>
        <w:sdtContent>
          <w:r w:rsidR="001435DC">
            <w:fldChar w:fldCharType="begin"/>
          </w:r>
          <w:r w:rsidR="001435DC">
            <w:rPr>
              <w:lang w:val="en-US"/>
            </w:rPr>
            <w:instrText xml:space="preserve"> CITATION Nin \l 1033 </w:instrText>
          </w:r>
          <w:r w:rsidR="001435DC">
            <w:fldChar w:fldCharType="separate"/>
          </w:r>
          <w:r w:rsidR="0069259D">
            <w:rPr>
              <w:noProof/>
              <w:lang w:val="en-US"/>
            </w:rPr>
            <w:t xml:space="preserve"> </w:t>
          </w:r>
          <w:r w:rsidR="0069259D" w:rsidRPr="0069259D">
            <w:rPr>
              <w:noProof/>
              <w:lang w:val="en-US"/>
            </w:rPr>
            <w:t>[3]</w:t>
          </w:r>
          <w:r w:rsidR="001435DC">
            <w:fldChar w:fldCharType="end"/>
          </w:r>
        </w:sdtContent>
      </w:sdt>
      <w:r w:rsidR="006D4D3F">
        <w:t>.</w:t>
      </w:r>
    </w:p>
    <w:p w14:paraId="64D46C1A" w14:textId="2A943F39" w:rsidR="008050F3" w:rsidRPr="00BC3440" w:rsidRDefault="006D4D3F" w:rsidP="00BC3440">
      <w:r>
        <w:t>Az MR technológiákat használó megoldások keresztezik a VR és AR technológiákat, szenzorokkal és kamerákkal érzékelik a valóságot, és virtuális objektumokat helyeznek el rajta, ezzel összemosva a valóságot és virtuális világot. MR applikációk külön erre a felhasználásra fejlesztett eszközöket igényelnek, például Microsoft HoloLens, illetve speciálisan a felhasználásra kialakított teret.</w:t>
      </w:r>
      <w:r w:rsidR="006C5581">
        <w:t xml:space="preserve"> Az MR eltér a VR és AR technológiáktól abban, hogy szórakoztató megoldások helyett inkább ipari, oktatási és gyógyászati felhasználású</w:t>
      </w:r>
      <w:r w:rsidR="00EC361D">
        <w:t xml:space="preserve"> </w:t>
      </w:r>
      <w:sdt>
        <w:sdtPr>
          <w:id w:val="-67808595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htt2 \l 1033 </w:instrText>
          </w:r>
          <w:r w:rsidR="00EC361D">
            <w:fldChar w:fldCharType="separate"/>
          </w:r>
          <w:r w:rsidR="0069259D" w:rsidRPr="0069259D">
            <w:rPr>
              <w:noProof/>
              <w:lang w:val="en-US"/>
            </w:rPr>
            <w:t>[4]</w:t>
          </w:r>
          <w:r w:rsidR="00EC361D">
            <w:fldChar w:fldCharType="end"/>
          </w:r>
        </w:sdtContent>
      </w:sdt>
      <w:r w:rsidR="006C5581">
        <w:t>.</w:t>
      </w:r>
    </w:p>
    <w:p w14:paraId="4A06052D" w14:textId="6C6F380A" w:rsidR="006D49A3" w:rsidRPr="003101D0" w:rsidRDefault="006D49A3" w:rsidP="001C6B54">
      <w:pPr>
        <w:pStyle w:val="Heading3"/>
      </w:pPr>
      <w:bookmarkStart w:id="7" w:name="_Toc132217940"/>
      <w:r>
        <w:t>A virtuális valóság (VR)</w:t>
      </w:r>
      <w:r w:rsidR="0090608F">
        <w:t xml:space="preserve"> és VR eszközök</w:t>
      </w:r>
      <w:bookmarkEnd w:id="7"/>
    </w:p>
    <w:p w14:paraId="64016E6E" w14:textId="5B588A3D" w:rsidR="006D49A3" w:rsidRDefault="006D4E84" w:rsidP="006D49A3">
      <w:pPr>
        <w:pStyle w:val="Firstparagraph"/>
      </w:pPr>
      <w:r>
        <w:t>A virtuális valóság, vagy VR, egy 3 dimenziós tér számítógép által generált szimulációja, amivel felhasználók kimondottan erre a felhasználásra készített eszközökkel tudnak interakcióba lépni.</w:t>
      </w:r>
    </w:p>
    <w:p w14:paraId="7051C3C6" w14:textId="3CA9B736" w:rsidR="006D49A3" w:rsidRDefault="006D4E84" w:rsidP="006D49A3">
      <w:r w:rsidRPr="006D4E84">
        <w:t>A VR</w:t>
      </w:r>
      <w:r w:rsidR="006D49A3" w:rsidRPr="006D4E84">
        <w:t xml:space="preserve"> </w:t>
      </w:r>
      <w:r w:rsidRPr="006D4E84">
        <w:t>koncepciója az 1950-es években</w:t>
      </w:r>
      <w:r w:rsidR="00066CC8">
        <w:t xml:space="preserve"> </w:t>
      </w:r>
      <w:r w:rsidRPr="006D4E84">
        <w:t>jelent</w:t>
      </w:r>
      <w:r w:rsidR="00066CC8">
        <w:t xml:space="preserve"> meg.</w:t>
      </w:r>
      <w:r w:rsidRPr="006D4E84">
        <w:t xml:space="preserve"> Morton Heilig elkészítette az úgynevezett Sensorama gépét, amit az első VR gépnek tekintenek. Ez egy nagy fülke volt, amiben más-más techn</w:t>
      </w:r>
      <w:r>
        <w:t>o</w:t>
      </w:r>
      <w:r w:rsidRPr="006D4E84">
        <w:t>lógiák stimulálták az emberek érzékeit: színes videók, illatok, rezgések és hangok formájában</w:t>
      </w:r>
      <w:r w:rsidR="00A35F03">
        <w:t xml:space="preserve"> </w:t>
      </w:r>
      <w:sdt>
        <w:sdtPr>
          <w:id w:val="-1133788567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Dru14 \l 1033 </w:instrText>
          </w:r>
          <w:r w:rsidR="00EC361D">
            <w:fldChar w:fldCharType="separate"/>
          </w:r>
          <w:r w:rsidR="0069259D" w:rsidRPr="0069259D">
            <w:rPr>
              <w:noProof/>
              <w:lang w:val="en-US"/>
            </w:rPr>
            <w:t>[5]</w:t>
          </w:r>
          <w:r w:rsidR="00EC361D">
            <w:fldChar w:fldCharType="end"/>
          </w:r>
        </w:sdtContent>
      </w:sdt>
      <w:sdt>
        <w:sdtPr>
          <w:id w:val="2081096254"/>
          <w:citation/>
        </w:sdtPr>
        <w:sdtContent>
          <w:r w:rsidR="00EC361D">
            <w:fldChar w:fldCharType="begin"/>
          </w:r>
          <w:r w:rsidR="00EC361D">
            <w:rPr>
              <w:lang w:val="en-US"/>
            </w:rPr>
            <w:instrText xml:space="preserve"> CITATION Vir93 \l 1033 </w:instrText>
          </w:r>
          <w:r w:rsidR="00EC361D">
            <w:fldChar w:fldCharType="separate"/>
          </w:r>
          <w:r w:rsidR="0069259D">
            <w:rPr>
              <w:noProof/>
              <w:lang w:val="en-US"/>
            </w:rPr>
            <w:t xml:space="preserve"> </w:t>
          </w:r>
          <w:r w:rsidR="0069259D" w:rsidRPr="0069259D">
            <w:rPr>
              <w:noProof/>
              <w:lang w:val="en-US"/>
            </w:rPr>
            <w:t>[6]</w:t>
          </w:r>
          <w:r w:rsidR="00EC361D">
            <w:fldChar w:fldCharType="end"/>
          </w:r>
        </w:sdtContent>
      </w:sdt>
      <w:r w:rsidR="00A35F03">
        <w:t>.</w:t>
      </w:r>
    </w:p>
    <w:p w14:paraId="6CA44DB6" w14:textId="1F0CB83C" w:rsidR="004F085A" w:rsidRDefault="00826963" w:rsidP="006D49A3">
      <w:r>
        <w:t xml:space="preserve">A modern VR alkalmazásokhoz mindenképpen szükséges egy VR szemüveg (VR headset), amin keresztül a felhasználó </w:t>
      </w:r>
      <w:r w:rsidRPr="006D4E84">
        <w:rPr>
          <w:highlight w:val="red"/>
        </w:rPr>
        <w:t>„belelát”</w:t>
      </w:r>
      <w:r>
        <w:t xml:space="preserve"> a virtuális térbe, ezen kívül opcionálisan kézi kontroller, és szintén opcionálisan bázis állomás.</w:t>
      </w:r>
      <w:r w:rsidR="004F085A">
        <w:t xml:space="preserve"> </w:t>
      </w:r>
      <w:r w:rsidR="00227D65">
        <w:t>A</w:t>
      </w:r>
      <w:r w:rsidR="004F085A">
        <w:t xml:space="preserve"> VR szemüveg </w:t>
      </w:r>
      <w:r w:rsidR="00227D65">
        <w:t xml:space="preserve">tartalmaz egy magas felbontású kijelzőt, lencséket, és szenzorokat, amikkel követni tudjuk a felhasználó fej és testmozgását. </w:t>
      </w:r>
      <w:r w:rsidR="00790E54">
        <w:t>A VR technológiák alapja a sztereoszkópikus 3 dimenziós hatás, amit úgy érnek el a VR szemüvegek, hogy a kijelzőt két részre bontják, szemenként egy, és egymáshoz képest eltolt képet mutatnak, a lencsék segítenek a fókuszálásban, és csökkentik a szem terhelését. A két képet az agy összemossa, így teremtve mélység</w:t>
      </w:r>
      <w:r w:rsidR="00BC3440">
        <w:t>-</w:t>
      </w:r>
      <w:r w:rsidR="00790E54">
        <w:t xml:space="preserve"> és térérzetet.</w:t>
      </w:r>
    </w:p>
    <w:p w14:paraId="1EC000A3" w14:textId="74038537" w:rsidR="00BC3440" w:rsidRDefault="00BC3440" w:rsidP="006D49A3">
      <w:r>
        <w:t>A kontrollerekkel képes a felhasználó interakcióba lépni a virtuális környezettel.</w:t>
      </w:r>
      <w:r w:rsidR="00B2065F">
        <w:t xml:space="preserve"> A legtöbb VR szemüveghez tartozik kontroller, de léteznek olyanok</w:t>
      </w:r>
      <w:r w:rsidR="00034766">
        <w:t>,</w:t>
      </w:r>
      <w:r w:rsidR="00B2065F">
        <w:t xml:space="preserve"> amik kontroller nélkül is használhatóak, például Samsung GearVR, ami biztosít egy érintőpadot a szemüveg </w:t>
      </w:r>
      <w:r w:rsidR="00B2065F">
        <w:lastRenderedPageBreak/>
        <w:t>oldalán</w:t>
      </w:r>
      <w:r w:rsidR="00034766">
        <w:t>,</w:t>
      </w:r>
      <w:r w:rsidR="00B2065F">
        <w:t xml:space="preserve"> ami érzékel több irányba húzást, illetve kattintást. A VR kontrollerek a felhasználó kezei, néhány kontroller esetében az ujjai, mozgását érzékelik szenzorokkal, illetve rendelkeznek gombokkal, és ravasszal, amikkel a felhasználó képes a virtuális térrel interakcióba lépni, megfogni, magához húzni, vagy magától eltolni objektumokat. Néhány kontroller rendelkezik </w:t>
      </w:r>
      <w:r w:rsidR="0090608F">
        <w:t>haptikus jelzéssel,</w:t>
      </w:r>
      <w:r w:rsidR="00B2065F">
        <w:t xml:space="preserve"> ami a tapintás érzetét kelti.</w:t>
      </w:r>
    </w:p>
    <w:p w14:paraId="22BB5F2E" w14:textId="47DE29C9" w:rsidR="00B2065F" w:rsidRDefault="00B2065F" w:rsidP="006D49A3">
      <w:r>
        <w:t>A VR bázis állomások feladata a VR szemüveg, és VR kontrollerek követése a térben.</w:t>
      </w:r>
      <w:r w:rsidR="0090608F">
        <w:t xml:space="preserve"> A bázis állomások infravörös vagy lézer jellel követik a VR eszközöket, ezzel is pontosítva a helyzetüket és elhelyezkedésüket a térben. A bázis állomásokat általában magasan kell elhelyezni, hogy </w:t>
      </w:r>
      <w:r w:rsidR="009E744C">
        <w:t>jól rálássanak a VR eszközökre, mivel a legkisebb vakfoltok is teljesítményvesztéshez vezetnek.</w:t>
      </w:r>
    </w:p>
    <w:p w14:paraId="23F852FE" w14:textId="77777777" w:rsidR="000C01B9" w:rsidRDefault="004F085A" w:rsidP="009E744C">
      <w:r>
        <w:t>Többféle VR szemüveg létezik, eltérő feleszereltséggel, és eltérő technológiákkal, ezek függenek a szemüveg gyártójától, illetve a felhasználási céljától.</w:t>
      </w:r>
      <w:r w:rsidR="009E744C">
        <w:t xml:space="preserve"> A valósághű videójátékokhoz készített VR szemüvegek kontrollerekkel, és akár több bázis állomással</w:t>
      </w:r>
      <w:r w:rsidR="000C01B9">
        <w:t xml:space="preserve"> rendelkeznek</w:t>
      </w:r>
      <w:r w:rsidR="009E744C">
        <w:t>, valamint</w:t>
      </w:r>
      <w:r w:rsidR="000C01B9">
        <w:t xml:space="preserve"> folyamatos összeköttetést igényelnek egy számítógéppel. Könnyebb alkalmazásokhoz léteznek vezeték nélküli VR szemüvegek, amikhez nincs szükség külső számítógépre, mivel rendelkeznek beépített processzorral, grafikus egységgel, tárhellyel, és akkumulátorral.</w:t>
      </w:r>
    </w:p>
    <w:p w14:paraId="5B3F8708" w14:textId="3D25E2CC" w:rsidR="009E744C" w:rsidRDefault="000C01B9" w:rsidP="009E744C">
      <w:r>
        <w:t>Mivel az én programomhoz nincs szükség kontrollerekre, illetve fontos a mobilitás, hogy kábelek ne akadályozzák a felhasználót a mozgásban, ezért elsődlegesen egy Android okostelefonnal működő VR szemüveget, Samsung GearVR-t választottam platformnak.</w:t>
      </w:r>
    </w:p>
    <w:p w14:paraId="1236D9B4" w14:textId="77777777" w:rsidR="00034766" w:rsidRDefault="00034766" w:rsidP="00034766">
      <w:pPr>
        <w:pStyle w:val="Firstparagraph"/>
        <w:jc w:val="center"/>
      </w:pPr>
      <w:r>
        <w:rPr>
          <w:noProof/>
        </w:rPr>
        <w:drawing>
          <wp:inline distT="0" distB="0" distL="0" distR="0" wp14:anchorId="0FC3A38C" wp14:editId="55046ECE">
            <wp:extent cx="3848100" cy="2686050"/>
            <wp:effectExtent l="0" t="0" r="0" b="0"/>
            <wp:docPr id="783" name="Picture 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" name="Picture 78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63" cy="268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C740" w14:textId="6CA804AE" w:rsidR="00034766" w:rsidRPr="006D4E84" w:rsidRDefault="00034766" w:rsidP="00034766">
      <w:pPr>
        <w:pStyle w:val="Caption"/>
      </w:pPr>
      <w:r w:rsidRPr="00DA2C88">
        <w:rPr>
          <w:i w:val="0"/>
          <w:iCs w:val="0"/>
        </w:rPr>
        <w:fldChar w:fldCharType="begin"/>
      </w:r>
      <w:r w:rsidRPr="00DA2C88">
        <w:rPr>
          <w:i w:val="0"/>
          <w:iCs w:val="0"/>
        </w:rPr>
        <w:instrText xml:space="preserve"> SEQ ábra \* ARABIC </w:instrText>
      </w:r>
      <w:r w:rsidRPr="00DA2C88">
        <w:rPr>
          <w:i w:val="0"/>
          <w:iCs w:val="0"/>
        </w:rPr>
        <w:fldChar w:fldCharType="separate"/>
      </w:r>
      <w:bookmarkStart w:id="8" w:name="_Toc97890941"/>
      <w:r>
        <w:rPr>
          <w:i w:val="0"/>
          <w:iCs w:val="0"/>
          <w:noProof/>
        </w:rPr>
        <w:t>1</w:t>
      </w:r>
      <w:r w:rsidRPr="00DA2C88">
        <w:rPr>
          <w:i w:val="0"/>
          <w:iCs w:val="0"/>
        </w:rPr>
        <w:fldChar w:fldCharType="end"/>
      </w:r>
      <w:r w:rsidRPr="00883C24">
        <w:t>. ábra</w:t>
      </w:r>
      <w:r>
        <w:t>: bázis állomások elhelyezése</w:t>
      </w:r>
      <w:bookmarkEnd w:id="8"/>
      <w:r>
        <w:rPr>
          <w:noProof/>
        </w:rPr>
        <w:t xml:space="preserve"> </w:t>
      </w:r>
      <w:sdt>
        <w:sdtPr>
          <w:rPr>
            <w:noProof/>
          </w:rPr>
          <w:id w:val="1792167301"/>
          <w:citation/>
        </w:sdtPr>
        <w:sdtContent>
          <w:r>
            <w:rPr>
              <w:noProof/>
            </w:rPr>
            <w:fldChar w:fldCharType="begin"/>
          </w:r>
          <w:r w:rsidR="001435DC">
            <w:rPr>
              <w:noProof/>
              <w:lang w:val="en-US"/>
            </w:rPr>
            <w:instrText xml:space="preserve">CITATION htt \l 1033 </w:instrText>
          </w:r>
          <w:r>
            <w:rPr>
              <w:noProof/>
            </w:rPr>
            <w:fldChar w:fldCharType="separate"/>
          </w:r>
          <w:r w:rsidR="0069259D" w:rsidRPr="0069259D">
            <w:rPr>
              <w:noProof/>
              <w:lang w:val="en-US"/>
            </w:rPr>
            <w:t>[7]</w:t>
          </w:r>
          <w:r>
            <w:rPr>
              <w:noProof/>
            </w:rPr>
            <w:fldChar w:fldCharType="end"/>
          </w:r>
        </w:sdtContent>
      </w:sdt>
    </w:p>
    <w:p w14:paraId="44B8E8E3" w14:textId="1414AFA7" w:rsidR="003101D0" w:rsidRDefault="00244E3C" w:rsidP="00A20A67">
      <w:pPr>
        <w:pStyle w:val="Heading2"/>
      </w:pPr>
      <w:r>
        <w:lastRenderedPageBreak/>
        <w:t>X</w:t>
      </w:r>
      <w:r w:rsidR="0060531A">
        <w:t>R az egészségügyben</w:t>
      </w:r>
    </w:p>
    <w:p w14:paraId="1E3ED0AA" w14:textId="5632C97F" w:rsidR="0060531A" w:rsidRDefault="00244E3C" w:rsidP="0060531A">
      <w:pPr>
        <w:pStyle w:val="Firstparagraph"/>
      </w:pPr>
      <w:r>
        <w:t>Az egészségügy modernizációjában fontos szerepe van a kiterjesztett valóságon alapuló megoldásoknak. XR segítségével az egészségügyi szolgáltatók jobb kezeléseket tudnak biztosítani betegek számára, illetve jobb felkészülést tudnak biztosítani az egészségügyi dolgozók számára. A technológia segít sebészeti beavatkozásokban. fájdalomkezelésben, fizikai és kognitív rehabilitációban, mentális egészségben stb.</w:t>
      </w:r>
    </w:p>
    <w:p w14:paraId="6D566DD9" w14:textId="0A37F835" w:rsidR="00244E3C" w:rsidRDefault="003942A7" w:rsidP="00244E3C">
      <w:r>
        <w:t xml:space="preserve">A George Washington Egyetem agy- és mellkassebészeti beavatkozásokhoz használ egy fejlett VR eszközt, aminek használatával a sebészek a beavatkozás előtt képesek megvizsgálni a beteget </w:t>
      </w:r>
      <w:sdt>
        <w:sdtPr>
          <w:id w:val="35562939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Geo \l 1033 </w:instrText>
          </w:r>
          <w:r>
            <w:fldChar w:fldCharType="separate"/>
          </w:r>
          <w:r w:rsidR="0069259D" w:rsidRPr="0069259D">
            <w:rPr>
              <w:noProof/>
              <w:lang w:val="en-US"/>
            </w:rPr>
            <w:t>[8]</w:t>
          </w:r>
          <w:r>
            <w:fldChar w:fldCharType="end"/>
          </w:r>
        </w:sdtContent>
      </w:sdt>
      <w:r>
        <w:t>. Ez javított a sebészeti beavatkozások hatékonyságán, valamint így a betegek és családtagjaik jobban megértik a beavatkozást. Egy Harward Business Review tanulmány szerint a VR környezetben végzett oktatás</w:t>
      </w:r>
      <w:r w:rsidR="00A40F6B">
        <w:t xml:space="preserve"> 230%-ban javította a résztvevők sebészeti teljesítményét, hagyományos módszerekhez képest </w:t>
      </w:r>
      <w:sdt>
        <w:sdtPr>
          <w:id w:val="-77977865"/>
          <w:citation/>
        </w:sdtPr>
        <w:sdtContent>
          <w:r w:rsidR="00A40F6B">
            <w:fldChar w:fldCharType="begin"/>
          </w:r>
          <w:r w:rsidR="00A40F6B">
            <w:rPr>
              <w:lang w:val="en-US"/>
            </w:rPr>
            <w:instrText xml:space="preserve"> CITATION Gid19 \l 1033 </w:instrText>
          </w:r>
          <w:r w:rsidR="00A40F6B">
            <w:fldChar w:fldCharType="separate"/>
          </w:r>
          <w:r w:rsidR="0069259D" w:rsidRPr="0069259D">
            <w:rPr>
              <w:noProof/>
              <w:lang w:val="en-US"/>
            </w:rPr>
            <w:t>[9]</w:t>
          </w:r>
          <w:r w:rsidR="00A40F6B">
            <w:fldChar w:fldCharType="end"/>
          </w:r>
        </w:sdtContent>
      </w:sdt>
      <w:r w:rsidR="00A40F6B">
        <w:t>.</w:t>
      </w:r>
    </w:p>
    <w:p w14:paraId="5E3450E3" w14:textId="0EA2F041" w:rsidR="00B56703" w:rsidRDefault="00B56703" w:rsidP="00244E3C">
      <w:r>
        <w:t xml:space="preserve">A UConn Health PrecisionOS és Oculus VR megoldásokat használ ortopédia képzéshez. Ez a hagyományos holttesteken való gyakorláshoz képest lényeges mennyiségű időt és pénzt takarít meg, mivel így egy beavatkozást többször is el tudnak végezni </w:t>
      </w:r>
      <w:sdt>
        <w:sdtPr>
          <w:id w:val="-628247978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UCo20 \l 1033 </w:instrText>
          </w:r>
          <w:r>
            <w:fldChar w:fldCharType="separate"/>
          </w:r>
          <w:r w:rsidR="0069259D" w:rsidRPr="0069259D">
            <w:rPr>
              <w:noProof/>
              <w:lang w:val="en-US"/>
            </w:rPr>
            <w:t>[10]</w:t>
          </w:r>
          <w:r>
            <w:fldChar w:fldCharType="end"/>
          </w:r>
        </w:sdtContent>
      </w:sdt>
      <w:r>
        <w:t>.</w:t>
      </w:r>
    </w:p>
    <w:p w14:paraId="50DB1F73" w14:textId="53582C87" w:rsidR="00B56703" w:rsidRDefault="00872F03" w:rsidP="00872F03">
      <w:r>
        <w:t>Vannak</w:t>
      </w:r>
      <w:r w:rsidR="005506D0">
        <w:t xml:space="preserve"> kórházak amik olyan VR megoldásokat</w:t>
      </w:r>
      <w:r>
        <w:t xml:space="preserve"> használnak amikkel</w:t>
      </w:r>
      <w:r w:rsidR="005506D0">
        <w:t xml:space="preserve"> az orvosaik jobban megér</w:t>
      </w:r>
      <w:r>
        <w:t>tik</w:t>
      </w:r>
      <w:r w:rsidR="005506D0">
        <w:t xml:space="preserve"> a betegeik állapotát, </w:t>
      </w:r>
      <w:r>
        <w:t>ezzel növelve</w:t>
      </w:r>
      <w:r w:rsidR="005506D0">
        <w:t xml:space="preserve"> az empátiát az orvosokban</w:t>
      </w:r>
      <w:r>
        <w:t xml:space="preserve"> a páciensek irányába</w:t>
      </w:r>
      <w:r w:rsidR="005506D0">
        <w:t xml:space="preserve">. Olyan egészségügyi állapotokat tudnak VR környezetben szimulálni mint az időskori demencia, Parkinson-kór, migrénes fejfájás </w:t>
      </w:r>
      <w:sdt>
        <w:sdtPr>
          <w:id w:val="780914344"/>
          <w:citation/>
        </w:sdtPr>
        <w:sdtContent>
          <w:r w:rsidR="005506D0">
            <w:fldChar w:fldCharType="begin"/>
          </w:r>
          <w:r w:rsidR="005506D0">
            <w:rPr>
              <w:lang w:val="en-US"/>
            </w:rPr>
            <w:instrText xml:space="preserve"> CITATION VRa20 \l 1033 </w:instrText>
          </w:r>
          <w:r w:rsidR="005506D0">
            <w:fldChar w:fldCharType="separate"/>
          </w:r>
          <w:r w:rsidR="0069259D" w:rsidRPr="0069259D">
            <w:rPr>
              <w:noProof/>
              <w:lang w:val="en-US"/>
            </w:rPr>
            <w:t>[11]</w:t>
          </w:r>
          <w:r w:rsidR="005506D0">
            <w:fldChar w:fldCharType="end"/>
          </w:r>
        </w:sdtContent>
      </w:sdt>
      <w:r w:rsidR="005506D0">
        <w:t>. Szociális dolgozóknál növekedett az empátia látás- és halláskárosultakkal, illetve Alzheimertől szenvedő betegekkel szemben</w:t>
      </w:r>
      <w:sdt>
        <w:sdtPr>
          <w:id w:val="-472917425"/>
          <w:citation/>
        </w:sdtPr>
        <w:sdtContent>
          <w:r w:rsidR="005506D0">
            <w:fldChar w:fldCharType="begin"/>
          </w:r>
          <w:r w:rsidR="005506D0">
            <w:rPr>
              <w:lang w:val="en-US"/>
            </w:rPr>
            <w:instrText xml:space="preserve"> CITATION Eli18 \l 1033 </w:instrText>
          </w:r>
          <w:r w:rsidR="005506D0">
            <w:fldChar w:fldCharType="separate"/>
          </w:r>
          <w:r w:rsidR="0069259D">
            <w:rPr>
              <w:noProof/>
              <w:lang w:val="en-US"/>
            </w:rPr>
            <w:t xml:space="preserve"> </w:t>
          </w:r>
          <w:r w:rsidR="0069259D" w:rsidRPr="0069259D">
            <w:rPr>
              <w:noProof/>
              <w:lang w:val="en-US"/>
            </w:rPr>
            <w:t>[12]</w:t>
          </w:r>
          <w:r w:rsidR="005506D0">
            <w:fldChar w:fldCharType="end"/>
          </w:r>
        </w:sdtContent>
      </w:sdt>
      <w:r w:rsidR="005506D0">
        <w:t>.</w:t>
      </w:r>
    </w:p>
    <w:p w14:paraId="19295957" w14:textId="77777777" w:rsidR="0069259D" w:rsidRDefault="00872F03" w:rsidP="00872F03">
      <w:r>
        <w:t>A VR megoldások hatékony eszköznek bizonyulnak a fájdalom kezelésében és enyhítésében is. A Cedars Sinai kórház szerinta figyelem elterelése VR környezettel 24%-kal, esetekben nagyobb mértékben csökkentheti a fájdalmat</w:t>
      </w:r>
      <w:sdt>
        <w:sdtPr>
          <w:id w:val="-1076587479"/>
          <w:citation/>
        </w:sdtPr>
        <w:sdtContent>
          <w:r w:rsidR="00063703">
            <w:fldChar w:fldCharType="begin"/>
          </w:r>
          <w:r w:rsidR="00063703">
            <w:rPr>
              <w:lang w:val="en-US"/>
            </w:rPr>
            <w:instrText xml:space="preserve"> CITATION Lag17 \l 1033 </w:instrText>
          </w:r>
          <w:r w:rsidR="00063703">
            <w:fldChar w:fldCharType="separate"/>
          </w:r>
          <w:r w:rsidR="0069259D">
            <w:rPr>
              <w:noProof/>
              <w:lang w:val="en-US"/>
            </w:rPr>
            <w:t xml:space="preserve"> </w:t>
          </w:r>
          <w:r w:rsidR="0069259D" w:rsidRPr="0069259D">
            <w:rPr>
              <w:noProof/>
              <w:lang w:val="en-US"/>
            </w:rPr>
            <w:t>[13]</w:t>
          </w:r>
          <w:r w:rsidR="00063703">
            <w:fldChar w:fldCharType="end"/>
          </w:r>
        </w:sdtContent>
      </w:sdt>
      <w:r>
        <w:t>. Ilyen megoldások alkalmazhatóak szülő nők</w:t>
      </w:r>
      <w:sdt>
        <w:sdtPr>
          <w:id w:val="451596136"/>
          <w:citation/>
        </w:sdtPr>
        <w:sdtContent>
          <w:r w:rsidR="0069259D">
            <w:fldChar w:fldCharType="begin"/>
          </w:r>
          <w:r w:rsidR="0069259D">
            <w:rPr>
              <w:lang w:val="en-US"/>
            </w:rPr>
            <w:instrText xml:space="preserve">CITATION Mel \l 1033 </w:instrText>
          </w:r>
          <w:r w:rsidR="0069259D">
            <w:fldChar w:fldCharType="separate"/>
          </w:r>
          <w:r w:rsidR="0069259D">
            <w:rPr>
              <w:noProof/>
              <w:lang w:val="en-US"/>
            </w:rPr>
            <w:t xml:space="preserve"> </w:t>
          </w:r>
          <w:r w:rsidR="0069259D" w:rsidRPr="0069259D">
            <w:rPr>
              <w:noProof/>
              <w:lang w:val="en-US"/>
            </w:rPr>
            <w:t>[14]</w:t>
          </w:r>
          <w:r w:rsidR="0069259D">
            <w:fldChar w:fldCharType="end"/>
          </w:r>
        </w:sdtContent>
      </w:sdt>
      <w:r>
        <w:t>, akut és krónikus fájdalmaktól szenvedő betege</w:t>
      </w:r>
      <w:r w:rsidR="0069259D">
        <w:t>k</w:t>
      </w:r>
      <w:r>
        <w:t xml:space="preserve"> kezelésére</w:t>
      </w:r>
      <w:sdt>
        <w:sdtPr>
          <w:id w:val="-124856253"/>
          <w:citation/>
        </w:sdtPr>
        <w:sdtContent>
          <w:r w:rsidR="0069259D">
            <w:fldChar w:fldCharType="begin"/>
          </w:r>
          <w:r w:rsidR="0069259D">
            <w:rPr>
              <w:lang w:val="en-US"/>
            </w:rPr>
            <w:instrText xml:space="preserve"> CITATION Nas19 \l 1033 </w:instrText>
          </w:r>
          <w:r w:rsidR="0069259D">
            <w:fldChar w:fldCharType="separate"/>
          </w:r>
          <w:r w:rsidR="0069259D">
            <w:rPr>
              <w:noProof/>
              <w:lang w:val="en-US"/>
            </w:rPr>
            <w:t xml:space="preserve"> </w:t>
          </w:r>
          <w:r w:rsidR="0069259D" w:rsidRPr="0069259D">
            <w:rPr>
              <w:noProof/>
              <w:lang w:val="en-US"/>
            </w:rPr>
            <w:t>[15]</w:t>
          </w:r>
          <w:r w:rsidR="0069259D">
            <w:fldChar w:fldCharType="end"/>
          </w:r>
        </w:sdtContent>
      </w:sdt>
      <w:r>
        <w:t>. Esetekben a virtuális valóság terápia csökkentheti vagy akár meg is szüntetheti a gyógyszeres kezelés szükségét.</w:t>
      </w:r>
    </w:p>
    <w:p w14:paraId="4B0A7B00" w14:textId="247B9CD9" w:rsidR="00872F03" w:rsidRPr="00244E3C" w:rsidRDefault="00063703" w:rsidP="00872F03">
      <w:r>
        <w:t>Vr szemüvegek effektínek bizonyultak gyermekek kezelésében is, mivel kimondottan jó figyelem elterelő, így csökkenti a fájdalom érzetet és szorongást</w:t>
      </w:r>
      <w:sdt>
        <w:sdtPr>
          <w:id w:val="-950547502"/>
          <w:citation/>
        </w:sdtPr>
        <w:sdtContent>
          <w:r w:rsidR="0069259D">
            <w:fldChar w:fldCharType="begin"/>
          </w:r>
          <w:r w:rsidR="0069259D">
            <w:rPr>
              <w:lang w:val="en-US"/>
            </w:rPr>
            <w:instrText xml:space="preserve"> CITATION Llo18 \l 1033 </w:instrText>
          </w:r>
          <w:r w:rsidR="0069259D">
            <w:fldChar w:fldCharType="separate"/>
          </w:r>
          <w:r w:rsidR="0069259D">
            <w:rPr>
              <w:noProof/>
              <w:lang w:val="en-US"/>
            </w:rPr>
            <w:t xml:space="preserve"> </w:t>
          </w:r>
          <w:r w:rsidR="0069259D" w:rsidRPr="0069259D">
            <w:rPr>
              <w:noProof/>
              <w:lang w:val="en-US"/>
            </w:rPr>
            <w:t>[16]</w:t>
          </w:r>
          <w:r w:rsidR="0069259D">
            <w:fldChar w:fldCharType="end"/>
          </w:r>
        </w:sdtContent>
      </w:sdt>
      <w:r>
        <w:t xml:space="preserve">. Egy Washingtoni Egyetemi kutatás szerint égési sérülést szenvedett személyek kevesebb fájdalmat tapasztaltak miközen VR technológiával készült applikációval vonták el a </w:t>
      </w:r>
      <w:r>
        <w:lastRenderedPageBreak/>
        <w:t>figyelmüket, és fMRI agyi szkenneléssel megállapították, hogy csökkent a fájdalomhoz köthető agyi aktivitás</w:t>
      </w:r>
      <w:sdt>
        <w:sdtPr>
          <w:id w:val="-1620916051"/>
          <w:citation/>
        </w:sdtPr>
        <w:sdtContent>
          <w:r w:rsidR="0069259D">
            <w:fldChar w:fldCharType="begin"/>
          </w:r>
          <w:r w:rsidR="0069259D">
            <w:rPr>
              <w:lang w:val="en-US"/>
            </w:rPr>
            <w:instrText xml:space="preserve"> CITATION Hun08 \l 1033 </w:instrText>
          </w:r>
          <w:r w:rsidR="0069259D">
            <w:fldChar w:fldCharType="separate"/>
          </w:r>
          <w:r w:rsidR="0069259D">
            <w:rPr>
              <w:noProof/>
              <w:lang w:val="en-US"/>
            </w:rPr>
            <w:t xml:space="preserve"> </w:t>
          </w:r>
          <w:r w:rsidR="0069259D" w:rsidRPr="0069259D">
            <w:rPr>
              <w:noProof/>
              <w:lang w:val="en-US"/>
            </w:rPr>
            <w:t>[17]</w:t>
          </w:r>
          <w:r w:rsidR="0069259D">
            <w:fldChar w:fldCharType="end"/>
          </w:r>
        </w:sdtContent>
      </w:sdt>
      <w:r>
        <w:t>.</w:t>
      </w:r>
    </w:p>
    <w:p w14:paraId="2EF7AA02" w14:textId="4025F069" w:rsidR="001C6B54" w:rsidRPr="001C6B54" w:rsidRDefault="001C6B54" w:rsidP="001C6B54">
      <w:pPr>
        <w:pStyle w:val="Heading3"/>
      </w:pPr>
      <w:bookmarkStart w:id="9" w:name="_Toc132217942"/>
      <w:r>
        <w:t>XRHealth</w:t>
      </w:r>
      <w:bookmarkEnd w:id="9"/>
    </w:p>
    <w:p w14:paraId="598560DE" w14:textId="4EAF783F" w:rsidR="00396E51" w:rsidRDefault="00F527EC" w:rsidP="00396E51">
      <w:pPr>
        <w:pStyle w:val="Firstparagraph"/>
      </w:pPr>
      <w:r>
        <w:t>Az Egyesült Államokbeli</w:t>
      </w:r>
      <w:r w:rsidR="00CC1035">
        <w:t>,</w:t>
      </w:r>
      <w:r>
        <w:t xml:space="preserve"> </w:t>
      </w:r>
      <w:r w:rsidR="00450BA4">
        <w:t>Brooklynban</w:t>
      </w:r>
      <w:r w:rsidR="00CC1035">
        <w:t xml:space="preserve"> </w:t>
      </w:r>
      <w:r>
        <w:t>található XRHealth</w:t>
      </w:r>
      <w:r w:rsidR="00F95E4E">
        <w:t xml:space="preserve"> IL Ltd.</w:t>
      </w:r>
      <w:r>
        <w:t xml:space="preserve"> vállalat kiterjesztett valóság, elsősorban virtuális valóság alapú gyógymódokkal foglalkozik</w:t>
      </w:r>
      <w:r w:rsidR="00CA5B32">
        <w:t>.</w:t>
      </w:r>
      <w:r w:rsidR="005A7F10">
        <w:t xml:space="preserve"> Termékeik között megtalálható rehabilitációs, terápiás szoftver</w:t>
      </w:r>
      <w:r w:rsidR="00450BA4">
        <w:t xml:space="preserve">, illetve ezen szoftverek használatához </w:t>
      </w:r>
      <w:r w:rsidR="006D4E84">
        <w:t>hardver</w:t>
      </w:r>
      <w:r w:rsidR="005A7F10">
        <w:t>.</w:t>
      </w:r>
    </w:p>
    <w:p w14:paraId="2802F317" w14:textId="1127BD95" w:rsidR="004A6D7C" w:rsidRPr="00396E51" w:rsidRDefault="00CA5B32" w:rsidP="00396E51">
      <w:r w:rsidRPr="00396E51">
        <w:t>Három kategóriába sorolják az applikációikat. Fizikai</w:t>
      </w:r>
      <w:r w:rsidR="005A7F10" w:rsidRPr="00396E51">
        <w:t xml:space="preserve"> problémákra alkalmazható gyógymódok</w:t>
      </w:r>
      <w:r w:rsidRPr="00396E51">
        <w:t xml:space="preserve">, például nyaki </w:t>
      </w:r>
      <w:r w:rsidR="004A6D7C" w:rsidRPr="00396E51">
        <w:t xml:space="preserve">sérülés vagy </w:t>
      </w:r>
      <w:r w:rsidRPr="00396E51">
        <w:t>fájdalom, hát sérülés</w:t>
      </w:r>
      <w:r w:rsidR="004A6D7C" w:rsidRPr="00396E51">
        <w:t xml:space="preserve"> vagy fájdalom</w:t>
      </w:r>
      <w:r w:rsidRPr="00396E51">
        <w:t xml:space="preserve">, légzőszervi (post Covid) </w:t>
      </w:r>
      <w:r w:rsidR="004A6D7C" w:rsidRPr="00396E51">
        <w:t>rehabilitáció stb</w:t>
      </w:r>
      <w:r w:rsidRPr="00396E51">
        <w:t xml:space="preserve">. Neurológiai </w:t>
      </w:r>
      <w:r w:rsidR="004A6D7C" w:rsidRPr="00396E51">
        <w:t xml:space="preserve">problémákra alkalmazható gyógymódok, például neurológiai rendellenességekre-, kognitív és memória zavarra alkalmazható terápiás szoftver. Illetve viselkedési </w:t>
      </w:r>
      <w:r w:rsidRPr="00396E51">
        <w:t>problémák</w:t>
      </w:r>
      <w:r w:rsidR="004A6D7C" w:rsidRPr="00396E51">
        <w:t>ra alkalmazható kezelések, például stressz és szorongás, depresszió, álmatlanság, nyugtalanság, függőség, figyelemhiányos hiperaktivitás-zavar</w:t>
      </w:r>
      <w:r w:rsidR="005A7F10" w:rsidRPr="00396E51">
        <w:t xml:space="preserve"> </w:t>
      </w:r>
      <w:sdt>
        <w:sdtPr>
          <w:id w:val="1558358703"/>
          <w:citation/>
        </w:sdtPr>
        <w:sdtContent>
          <w:r w:rsidR="00EC361D">
            <w:fldChar w:fldCharType="begin"/>
          </w:r>
          <w:r w:rsidR="001435DC">
            <w:rPr>
              <w:lang w:val="en-US"/>
            </w:rPr>
            <w:instrText xml:space="preserve">CITATION xrhealth \l 1033 </w:instrText>
          </w:r>
          <w:r w:rsidR="00EC361D">
            <w:fldChar w:fldCharType="separate"/>
          </w:r>
          <w:r w:rsidR="0069259D" w:rsidRPr="0069259D">
            <w:rPr>
              <w:noProof/>
              <w:lang w:val="en-US"/>
            </w:rPr>
            <w:t>[16]</w:t>
          </w:r>
          <w:r w:rsidR="00EC361D">
            <w:fldChar w:fldCharType="end"/>
          </w:r>
        </w:sdtContent>
      </w:sdt>
      <w:r w:rsidRPr="00396E51">
        <w:t>.</w:t>
      </w:r>
    </w:p>
    <w:p w14:paraId="220E3123" w14:textId="28E8C311" w:rsidR="004A6D7C" w:rsidRDefault="004A6D7C" w:rsidP="004A6D7C">
      <w:r>
        <w:t>Virtuális valóság alapú gyógymódot tudnak nyújtani komplexebb betegségek kezelésére is, például Parkinson kór, amit egyszerre a fizikai és neurológiai gyógymódok kategóriába is besorolnak, vagy az autizmus spektrumzavar terápiájuk, amit a neurológiai és viselkedési kategóriákba sorolnak.</w:t>
      </w:r>
    </w:p>
    <w:p w14:paraId="2A79D530" w14:textId="5FCE262C" w:rsidR="00C364DE" w:rsidRDefault="00F527EC" w:rsidP="00C364DE">
      <w:r>
        <w:t>Nyak rehabilitációs szoftverük, a</w:t>
      </w:r>
      <w:r w:rsidR="00450BA4">
        <w:t xml:space="preserve"> VRPhysio</w:t>
      </w:r>
      <w:r>
        <w:t xml:space="preserve"> N-140 (Rotate) a gerincoszlopi régió hagyományos rehabilitációját és a gerincoszlop mozgástartományának felbecslését, virtuális valóságban végző szoftver. A szoftver egy egyszerű játék, am</w:t>
      </w:r>
      <w:r w:rsidR="00C364DE">
        <w:t>elynek</w:t>
      </w:r>
      <w:r>
        <w:t xml:space="preserve"> gyakorlatai használhatóak hagyományos fizikoterápiai, vagy önálló otthoni mozgásra </w:t>
      </w:r>
      <w:sdt>
        <w:sdtPr>
          <w:id w:val="-349559811"/>
          <w:citation/>
        </w:sdtPr>
        <w:sdtContent>
          <w:r w:rsidR="00EC361D">
            <w:fldChar w:fldCharType="begin"/>
          </w:r>
          <w:r w:rsidR="00EC361D">
            <w:rPr>
              <w:lang w:val="en-US"/>
            </w:rPr>
            <w:instrText xml:space="preserve"> CITATION NKC \l 1033 </w:instrText>
          </w:r>
          <w:r w:rsidR="00EC361D">
            <w:fldChar w:fldCharType="separate"/>
          </w:r>
          <w:r w:rsidR="0069259D" w:rsidRPr="0069259D">
            <w:rPr>
              <w:noProof/>
              <w:lang w:val="en-US"/>
            </w:rPr>
            <w:t>[17]</w:t>
          </w:r>
          <w:r w:rsidR="00EC361D">
            <w:fldChar w:fldCharType="end"/>
          </w:r>
        </w:sdtContent>
      </w:sdt>
      <w:r>
        <w:t>.</w:t>
      </w:r>
    </w:p>
    <w:p w14:paraId="0C08EC30" w14:textId="08D9F255" w:rsidR="00367AFA" w:rsidRDefault="00F527EC" w:rsidP="00CB6EAE">
      <w:r>
        <w:t>A szoftver kompatibilis több virtuális valóság szemüveggel, de csak XRHealth fiókkal és Egyesül Államokbeli</w:t>
      </w:r>
      <w:r w:rsidR="00F95E4E">
        <w:t>, Ausztráliai vagy Izraeli</w:t>
      </w:r>
      <w:r>
        <w:t xml:space="preserve"> egészségbiztosítással lehetséges használni.</w:t>
      </w:r>
    </w:p>
    <w:p w14:paraId="2C3249CC" w14:textId="2214D3AD" w:rsidR="00F95F34" w:rsidRDefault="00F95F34" w:rsidP="006D49A3">
      <w:pPr>
        <w:pStyle w:val="Heading2"/>
        <w:ind w:left="431" w:hanging="431"/>
      </w:pPr>
      <w:bookmarkStart w:id="10" w:name="_Toc132217943"/>
      <w:r>
        <w:t>Virtuális valóság, mint figyelem elterelés</w:t>
      </w:r>
      <w:bookmarkEnd w:id="10"/>
    </w:p>
    <w:p w14:paraId="57C22D75" w14:textId="77777777" w:rsidR="00F95F34" w:rsidRPr="00F95F34" w:rsidRDefault="00F95F34" w:rsidP="00F95F34">
      <w:pPr>
        <w:pStyle w:val="Firstparagraph"/>
      </w:pPr>
    </w:p>
    <w:p w14:paraId="7AD2E21A" w14:textId="77777777" w:rsidR="00570665" w:rsidRDefault="00B64A04" w:rsidP="00B64A04">
      <w:pPr>
        <w:pStyle w:val="Heading1"/>
      </w:pPr>
      <w:bookmarkStart w:id="11" w:name="_Toc132217944"/>
      <w:r>
        <w:lastRenderedPageBreak/>
        <w:t>Instrukciók</w:t>
      </w:r>
      <w:bookmarkEnd w:id="11"/>
    </w:p>
    <w:p w14:paraId="0738E98C" w14:textId="77777777" w:rsidR="00B64A04" w:rsidRDefault="00B64A04" w:rsidP="00570665">
      <w:pPr>
        <w:rPr>
          <w:rFonts w:cs="Times New Roman"/>
          <w:szCs w:val="24"/>
        </w:rPr>
      </w:pPr>
      <w:r>
        <w:rPr>
          <w:rFonts w:cs="Times New Roman"/>
          <w:szCs w:val="24"/>
        </w:rPr>
        <w:t>Tanszékek:</w:t>
      </w:r>
    </w:p>
    <w:p w14:paraId="2D645B21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Alkalmazott Informatikai Tanszék (Nagykanizsa)</w:t>
      </w:r>
    </w:p>
    <w:p w14:paraId="7E08CE76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Informatikai Rendszerek és Alkalmazásai Tanszék (Zalaegerszeg)</w:t>
      </w:r>
    </w:p>
    <w:p w14:paraId="32E57E0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Matematika Tanszék</w:t>
      </w:r>
    </w:p>
    <w:p w14:paraId="2920A172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Rendszer- és Számítástudományi Tanszék</w:t>
      </w:r>
    </w:p>
    <w:p w14:paraId="63DE5027" w14:textId="77777777" w:rsidR="00B64A04" w:rsidRPr="00B64A04" w:rsidRDefault="00B64A04" w:rsidP="00B64A04">
      <w:pPr>
        <w:pStyle w:val="ListParagraph"/>
        <w:numPr>
          <w:ilvl w:val="0"/>
          <w:numId w:val="17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>Villamosmérnöki és Információs Rendszerek Tanszék</w:t>
      </w:r>
    </w:p>
    <w:p w14:paraId="62B5DBC8" w14:textId="08FB3CA8" w:rsidR="00B64A04" w:rsidRDefault="00B64A04" w:rsidP="00B64A04">
      <w:pPr>
        <w:rPr>
          <w:rFonts w:cs="Times New Roman"/>
          <w:szCs w:val="24"/>
        </w:rPr>
      </w:pPr>
      <w:r>
        <w:rPr>
          <w:rFonts w:cs="Times New Roman"/>
          <w:szCs w:val="24"/>
        </w:rPr>
        <w:t>Szakok nevei:</w:t>
      </w:r>
      <w:r w:rsidR="00C741A3">
        <w:rPr>
          <w:rFonts w:cs="Times New Roman"/>
          <w:szCs w:val="24"/>
        </w:rPr>
        <w:t>/ végzettség megnevezése</w:t>
      </w:r>
    </w:p>
    <w:p w14:paraId="75BD6BE8" w14:textId="19CAA2FC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Gazdaságinformatikus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gazdaságinformatikus</w:t>
      </w:r>
    </w:p>
    <w:p w14:paraId="7EE1A4D4" w14:textId="54D98248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mérnökinformatikus</w:t>
      </w:r>
    </w:p>
    <w:p w14:paraId="317D5B78" w14:textId="13D2EE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– programtervező informatikus</w:t>
      </w:r>
    </w:p>
    <w:p w14:paraId="312AC736" w14:textId="4CB76364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Villamosmérnök </w:t>
      </w:r>
      <w:r>
        <w:rPr>
          <w:rFonts w:cs="Times New Roman"/>
          <w:szCs w:val="24"/>
        </w:rPr>
        <w:t>BSc</w:t>
      </w:r>
      <w:r w:rsidR="00C741A3">
        <w:rPr>
          <w:rFonts w:cs="Times New Roman"/>
          <w:szCs w:val="24"/>
        </w:rPr>
        <w:t xml:space="preserve"> - villamosmérnök</w:t>
      </w:r>
    </w:p>
    <w:p w14:paraId="5ACE3481" w14:textId="66BC043F" w:rsidR="005C1FA9" w:rsidRPr="00B64A04" w:rsidRDefault="005C1FA9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Üzemmérnök informatikus BSc</w:t>
      </w:r>
      <w:r w:rsidR="00C741A3">
        <w:rPr>
          <w:rFonts w:cs="Times New Roman"/>
          <w:szCs w:val="24"/>
        </w:rPr>
        <w:t xml:space="preserve"> – üzemmérnök-informatikus</w:t>
      </w:r>
    </w:p>
    <w:p w14:paraId="51293A6F" w14:textId="6705A40F" w:rsidR="00B64A04" w:rsidRP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Mérnökinformatikus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mérnökinformatikus</w:t>
      </w:r>
    </w:p>
    <w:p w14:paraId="35B389AB" w14:textId="727652E6" w:rsidR="00B64A04" w:rsidRDefault="00B64A04" w:rsidP="00B64A04">
      <w:pPr>
        <w:pStyle w:val="ListParagraph"/>
        <w:numPr>
          <w:ilvl w:val="0"/>
          <w:numId w:val="18"/>
        </w:numPr>
        <w:rPr>
          <w:rFonts w:cs="Times New Roman"/>
          <w:szCs w:val="24"/>
        </w:rPr>
      </w:pPr>
      <w:r w:rsidRPr="00B64A04">
        <w:rPr>
          <w:rFonts w:cs="Times New Roman"/>
          <w:szCs w:val="24"/>
        </w:rPr>
        <w:t xml:space="preserve">Programtervező informatikus </w:t>
      </w:r>
      <w:r>
        <w:rPr>
          <w:rFonts w:cs="Times New Roman"/>
          <w:szCs w:val="24"/>
        </w:rPr>
        <w:t>MSc</w:t>
      </w:r>
      <w:r w:rsidR="00C741A3">
        <w:rPr>
          <w:rFonts w:cs="Times New Roman"/>
          <w:szCs w:val="24"/>
        </w:rPr>
        <w:t xml:space="preserve"> – okleveles programtervező informatikus</w:t>
      </w:r>
    </w:p>
    <w:p w14:paraId="43B53AB0" w14:textId="77777777" w:rsidR="002273BF" w:rsidRDefault="002273BF" w:rsidP="002273BF">
      <w:pPr>
        <w:rPr>
          <w:rFonts w:cs="Times New Roman"/>
          <w:szCs w:val="24"/>
        </w:rPr>
      </w:pPr>
    </w:p>
    <w:p w14:paraId="087B0642" w14:textId="77777777" w:rsidR="00B64A04" w:rsidRPr="00B64A04" w:rsidRDefault="00B64A04" w:rsidP="00B64A04">
      <w:pPr>
        <w:rPr>
          <w:rFonts w:cs="Times New Roman"/>
          <w:szCs w:val="24"/>
        </w:rPr>
      </w:pPr>
    </w:p>
    <w:p w14:paraId="72ABCAD8" w14:textId="77777777" w:rsidR="00B64A04" w:rsidRPr="00B64A04" w:rsidRDefault="00B64A04" w:rsidP="00B64A04">
      <w:pPr>
        <w:sectPr w:rsidR="00B64A04" w:rsidRPr="00B64A04" w:rsidSect="00CB6EAE">
          <w:pgSz w:w="11906" w:h="16838" w:code="9"/>
          <w:pgMar w:top="1418" w:right="1418" w:bottom="1418" w:left="1418" w:header="709" w:footer="709" w:gutter="567"/>
          <w:cols w:space="708"/>
          <w:docGrid w:linePitch="360"/>
        </w:sectPr>
      </w:pPr>
    </w:p>
    <w:p w14:paraId="41D1CC52" w14:textId="77777777" w:rsidR="0069259D" w:rsidRDefault="0050128E" w:rsidP="00771B5F">
      <w:pPr>
        <w:pStyle w:val="Cmsor1-szmozatlan"/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</w:rPr>
      </w:pPr>
      <w:bookmarkStart w:id="12" w:name="_Toc132217945"/>
      <w:r w:rsidRPr="00674F6E">
        <w:lastRenderedPageBreak/>
        <w:t>Irodalomjegyzék</w:t>
      </w:r>
      <w:bookmarkEnd w:id="12"/>
      <w:r w:rsidR="00B84CB4">
        <w:fldChar w:fldCharType="begin"/>
      </w:r>
      <w:r w:rsidR="00B84CB4" w:rsidRPr="00674F6E">
        <w:instrText xml:space="preserve"> BIBLIOGRAPHY  \l 1038 </w:instrText>
      </w:r>
      <w:r w:rsidR="00B84CB4"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028"/>
      </w:tblGrid>
      <w:tr w:rsidR="0069259D" w14:paraId="0D81CA78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43B6F3D0" w14:textId="1C1DE473" w:rsidR="0069259D" w:rsidRDefault="0069259D">
            <w:pPr>
              <w:pStyle w:val="Bibliography"/>
              <w:rPr>
                <w:noProof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5CB45731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Dong Woo Shin, Jae Il Shin, Ai Koyanagi, Louis Jacob, Lee Smith, Heajung Lee, Y oonkyung Chang és Tae-Jin Song, „Global, regional, and national neck pain burden in the general population, 1990–2019: An analysis of the global burden of disease study,” 2019. </w:t>
            </w:r>
          </w:p>
        </w:tc>
      </w:tr>
      <w:tr w:rsidR="0069259D" w14:paraId="7D1D44EB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47412500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9354ED0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„Nintendo Pokémon Go Plus,” Nintendo, [Online]. Available: https://www.nintendo.hu/pokemon-go-plus/.</w:t>
            </w:r>
          </w:p>
        </w:tc>
      </w:tr>
      <w:tr w:rsidR="0069259D" w14:paraId="03A53F87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66E9F6E3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8B144B2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„Nintendo Switch Pokéball Plus,” Nintendo, [Online]. Available: https://www.nintendo.hu/switch-poke-ball-plus/.</w:t>
            </w:r>
          </w:p>
        </w:tc>
      </w:tr>
      <w:tr w:rsidR="0069259D" w14:paraId="1F6825B5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7582CFDE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366D6FD6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„Mixed Reality Use Cases and Challenges in 2022,” Rinf Tech, 2022. [Online]. Available: https://www.rinf.tech/mixed-reality-use-cases-and-challenges-in-2022/.</w:t>
            </w:r>
          </w:p>
        </w:tc>
      </w:tr>
      <w:tr w:rsidR="0069259D" w14:paraId="2DF1D945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797B56BC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0BBB5D2A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Drummond K.H, Houston T és Irvine T, „The rise and fall and rise of virtual reality,” </w:t>
            </w:r>
            <w:r>
              <w:rPr>
                <w:i/>
                <w:iCs/>
                <w:noProof/>
              </w:rPr>
              <w:t xml:space="preserve">Vox Media, </w:t>
            </w:r>
            <w:r>
              <w:rPr>
                <w:noProof/>
              </w:rPr>
              <w:t xml:space="preserve">2014. </w:t>
            </w:r>
          </w:p>
        </w:tc>
      </w:tr>
      <w:tr w:rsidR="0069259D" w14:paraId="13A651B9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3228EAB5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66C0F5E5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Virtual reality systems, San Diego: Academic Press Limited, 1993. </w:t>
            </w:r>
          </w:p>
        </w:tc>
      </w:tr>
      <w:tr w:rsidR="0069259D" w14:paraId="305BEDC0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6E99DF86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20211629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„Verifying your setup,” Vive, [Online]. Available: https://www.vive.com/eu/support/cosmos-external-tracking-faceplate/category_howto/verifying-your-setup.html.</w:t>
            </w:r>
          </w:p>
        </w:tc>
      </w:tr>
      <w:tr w:rsidR="0069259D" w14:paraId="30C162B8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51BCA3D5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4CE60E5A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„George Washington University Hospital,” George Washington University, [Online]. Available: https://www.gwhospital.com/conditions-services/surgery/precision-virtual-reality.</w:t>
            </w:r>
          </w:p>
        </w:tc>
      </w:tr>
      <w:tr w:rsidR="0069259D" w14:paraId="179D57B7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05F50663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402B9C4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G. B. MD, „How Virtual Reality Can Help Train Surgeons,” Harward Business Review, 2019. [Online]. Available: https://hbr.org/2019/10/research-how-virtual-reality-can-help-train-surgeons.</w:t>
            </w:r>
          </w:p>
        </w:tc>
      </w:tr>
      <w:tr w:rsidR="0069259D" w14:paraId="2A749D64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0A3AD436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0DEBCF19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„UConn Health is training orthopaedic surgery residents using VR solutions from PrecisionOS™ and Oculus,” UConn Health, 18 Marc 2020. [Online]. Available: https://business.oculus.com/case-studies/uconn-health/.</w:t>
            </w:r>
          </w:p>
        </w:tc>
      </w:tr>
      <w:tr w:rsidR="0069259D" w14:paraId="0D2B094C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56C6DEB7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265B0712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„VR and the Future of Healthcare,” Cedars Sinai, 1 Sep 2020. [Online]. Available: https://www.cedars-sinai.org/blog/virtual-reality-future-healthcare.html.</w:t>
            </w:r>
          </w:p>
        </w:tc>
      </w:tr>
      <w:tr w:rsidR="0069259D" w14:paraId="27309260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47104E39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lastRenderedPageBreak/>
              <w:t xml:space="preserve">[12] </w:t>
            </w:r>
          </w:p>
        </w:tc>
        <w:tc>
          <w:tcPr>
            <w:tcW w:w="0" w:type="auto"/>
            <w:hideMark/>
          </w:tcPr>
          <w:p w14:paraId="5795C197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Elizabeth Dyer, Barbara J Swartzlander és Marilyn R Gugliucci, „Using virtual reality in medical education to teach empathy,” </w:t>
            </w:r>
            <w:r>
              <w:rPr>
                <w:i/>
                <w:iCs/>
                <w:noProof/>
              </w:rPr>
              <w:t xml:space="preserve">National Library of Medicine, </w:t>
            </w:r>
            <w:r>
              <w:rPr>
                <w:noProof/>
              </w:rPr>
              <w:t xml:space="preserve">2018. </w:t>
            </w:r>
          </w:p>
        </w:tc>
      </w:tr>
      <w:tr w:rsidR="0069259D" w14:paraId="062F03AF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0D6C4285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0D40B366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L. Lagnado, „Enlisting Virtual Reality to Ease Real Pain,” </w:t>
            </w:r>
            <w:r>
              <w:rPr>
                <w:i/>
                <w:iCs/>
                <w:noProof/>
              </w:rPr>
              <w:t xml:space="preserve">The Wall Street Journal, </w:t>
            </w:r>
            <w:r>
              <w:rPr>
                <w:noProof/>
              </w:rPr>
              <w:t xml:space="preserve">24 Jul 2017. </w:t>
            </w:r>
          </w:p>
        </w:tc>
      </w:tr>
      <w:tr w:rsidR="0069259D" w14:paraId="7F8B2DA9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54AD09D2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0D5E8E71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Melissa S Wong, Brennan M R Spiegel és Kimberly D Gregory, „Virtual Reality Reduces Pain in Laboring Women: A Randomized Controlled Trial,” 2020. </w:t>
            </w:r>
          </w:p>
        </w:tc>
      </w:tr>
      <w:tr w:rsidR="0069259D" w14:paraId="251D40B5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19639778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1CB69FCD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Naseem Ahmadpour, Hayden Randall, Harsham Choksi, Antony Gao, Christopher Vaughan és Philip Poronnik, „Virtual Reality interventions for acute and chronic pain management,” 2019. </w:t>
            </w:r>
          </w:p>
        </w:tc>
      </w:tr>
      <w:tr w:rsidR="0069259D" w14:paraId="005C3E8E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6E48334C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62E4D8C1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>„What we treat,” XRHealth, [Online]. Available: https://www.xr.health/what-we-treat/.</w:t>
            </w:r>
          </w:p>
        </w:tc>
      </w:tr>
      <w:tr w:rsidR="0069259D" w14:paraId="02DFA174" w14:textId="77777777">
        <w:trPr>
          <w:divId w:val="1811902297"/>
          <w:tblCellSpacing w:w="15" w:type="dxa"/>
        </w:trPr>
        <w:tc>
          <w:tcPr>
            <w:tcW w:w="50" w:type="pct"/>
            <w:hideMark/>
          </w:tcPr>
          <w:p w14:paraId="6DD88A46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273DA495" w14:textId="77777777" w:rsidR="0069259D" w:rsidRDefault="0069259D">
            <w:pPr>
              <w:pStyle w:val="Bibliography"/>
              <w:rPr>
                <w:noProof/>
              </w:rPr>
            </w:pPr>
            <w:r>
              <w:rPr>
                <w:i/>
                <w:iCs/>
                <w:noProof/>
              </w:rPr>
              <w:t>NKC-012 R05 Instructions for Use VRPhysio Home N-140 Rotate.</w:t>
            </w:r>
            <w:r>
              <w:rPr>
                <w:noProof/>
              </w:rPr>
              <w:t xml:space="preserve"> </w:t>
            </w:r>
          </w:p>
        </w:tc>
      </w:tr>
    </w:tbl>
    <w:p w14:paraId="584190E4" w14:textId="77777777" w:rsidR="0069259D" w:rsidRDefault="0069259D">
      <w:pPr>
        <w:divId w:val="1811902297"/>
        <w:rPr>
          <w:rFonts w:eastAsia="Times New Roman"/>
          <w:noProof/>
        </w:rPr>
      </w:pPr>
    </w:p>
    <w:p w14:paraId="3F143755" w14:textId="77777777" w:rsidR="00527543" w:rsidRDefault="00B84CB4" w:rsidP="00771B5F">
      <w:pPr>
        <w:pStyle w:val="Cmsor1-szmozatlan"/>
      </w:pPr>
      <w:r>
        <w:lastRenderedPageBreak/>
        <w:fldChar w:fldCharType="end"/>
      </w:r>
      <w:bookmarkStart w:id="13" w:name="_Ref89376640"/>
      <w:bookmarkStart w:id="14" w:name="_Toc132217946"/>
      <w:r w:rsidR="002F016A" w:rsidRPr="00FA1347">
        <w:t>Mellékletek</w:t>
      </w:r>
      <w:bookmarkEnd w:id="13"/>
      <w:bookmarkEnd w:id="14"/>
    </w:p>
    <w:p w14:paraId="059B85E2" w14:textId="77777777" w:rsidR="0082775C" w:rsidRDefault="0082775C" w:rsidP="00037D0C">
      <w:pPr>
        <w:pStyle w:val="Firstparagraph"/>
      </w:pPr>
      <w:r>
        <w:t>Mappaszerkezet</w:t>
      </w:r>
    </w:p>
    <w:p w14:paraId="3A6BE5F3" w14:textId="52C9242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="00207EC1">
        <w:rPr>
          <w:rFonts w:ascii="Courier New" w:hAnsi="Courier New" w:cs="Courier New"/>
        </w:rPr>
        <w:t>pb8jv3_szakdolgozat</w:t>
      </w:r>
    </w:p>
    <w:p w14:paraId="5861739E" w14:textId="5ECD4A8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.gitattributes</w:t>
      </w:r>
    </w:p>
    <w:p w14:paraId="2D9D5429" w14:textId="5D1CF48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.gitignore</w:t>
      </w:r>
    </w:p>
    <w:p w14:paraId="7C332ACF" w14:textId="44318ADF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LICENSE</w:t>
      </w:r>
    </w:p>
    <w:p w14:paraId="1F76D53D" w14:textId="4A77348E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207EC1">
        <w:rPr>
          <w:rFonts w:ascii="Courier New" w:hAnsi="Courier New" w:cs="Courier New"/>
        </w:rPr>
        <w:t>README.md</w:t>
      </w:r>
    </w:p>
    <w:p w14:paraId="17D688C2" w14:textId="2CD2B040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</w:p>
    <w:p w14:paraId="29C0473E" w14:textId="1A64FAD9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+---.git</w:t>
      </w:r>
    </w:p>
    <w:p w14:paraId="2EF826B5" w14:textId="6DDF380F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27768539" w14:textId="3A397D20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+---.idea</w:t>
      </w:r>
    </w:p>
    <w:p w14:paraId="6A96DC10" w14:textId="5AA95D2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</w:t>
      </w:r>
    </w:p>
    <w:p w14:paraId="6E2E1948" w14:textId="62F1F21D" w:rsidR="007817B5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207EC1">
        <w:rPr>
          <w:rFonts w:ascii="Courier New" w:hAnsi="Courier New" w:cs="Courier New"/>
        </w:rPr>
        <w:t>Assets</w:t>
      </w:r>
    </w:p>
    <w:p w14:paraId="42181169" w14:textId="02327789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D06209">
        <w:rPr>
          <w:rFonts w:ascii="Courier New" w:hAnsi="Courier New" w:cs="Courier New"/>
        </w:rPr>
        <w:t>+---Materials</w:t>
      </w:r>
    </w:p>
    <w:p w14:paraId="65207BA3" w14:textId="7637558C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Controller.mat</w:t>
      </w:r>
    </w:p>
    <w:p w14:paraId="47567530" w14:textId="3F37607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Grid.mat</w:t>
      </w:r>
    </w:p>
    <w:p w14:paraId="2C30A901" w14:textId="6EC2FA62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Skybox Light.mat</w:t>
      </w:r>
    </w:p>
    <w:p w14:paraId="4F538F3B" w14:textId="5E1C06E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7441AD8C" w14:textId="42FC966A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+---Scenes</w:t>
      </w:r>
    </w:p>
    <w:p w14:paraId="6F2348BB" w14:textId="7C095E14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 xml:space="preserve">       Level.unity</w:t>
      </w:r>
    </w:p>
    <w:p w14:paraId="2BB21A30" w14:textId="4671D303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Menu.unity</w:t>
      </w:r>
    </w:p>
    <w:p w14:paraId="17B90205" w14:textId="35D18157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415BBA73" w14:textId="1E86B516" w:rsidR="00D06209" w:rsidRDefault="00D0620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+---Scripts</w:t>
      </w:r>
    </w:p>
    <w:p w14:paraId="30DDCC3C" w14:textId="621FFF63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+---Calculators</w:t>
      </w:r>
    </w:p>
    <w:p w14:paraId="009564A4" w14:textId="54EA8172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BorderCalculator.cs</w:t>
      </w:r>
    </w:p>
    <w:p w14:paraId="210552B6" w14:textId="37C0E53A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3452D04" w14:textId="4574B2B4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+---Collectors</w:t>
      </w:r>
    </w:p>
    <w:p w14:paraId="28F887A5" w14:textId="46ED39B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CoordinateDataCollector.cs</w:t>
      </w:r>
    </w:p>
    <w:p w14:paraId="7B2725B4" w14:textId="27DE52B1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11902689" w14:textId="526E2B2C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+---Controllers</w:t>
      </w:r>
    </w:p>
    <w:p w14:paraId="677B16E4" w14:textId="10759459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CamControlPc.cs</w:t>
      </w:r>
    </w:p>
    <w:p w14:paraId="09C8CE7C" w14:textId="4F57FEB4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CamControlVR.cs</w:t>
      </w:r>
    </w:p>
    <w:p w14:paraId="2BBE19D5" w14:textId="36F1CE3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06B5B71C" w14:textId="5E07F5A2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+---DataClasses</w:t>
      </w:r>
    </w:p>
    <w:p w14:paraId="6392F13D" w14:textId="2F3A5111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Border.cs</w:t>
      </w:r>
    </w:p>
    <w:p w14:paraId="726727FB" w14:textId="193BB78E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CurrentRotation.cs</w:t>
      </w:r>
    </w:p>
    <w:p w14:paraId="646D8A15" w14:textId="59573925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605B93DB" w14:textId="7C769B4B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+---DataExtractors</w:t>
      </w:r>
    </w:p>
    <w:p w14:paraId="6D30816E" w14:textId="5390292D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DogData.cs</w:t>
      </w:r>
    </w:p>
    <w:p w14:paraId="5C88983C" w14:textId="241938A3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ForwardCapsuleData.cs</w:t>
      </w:r>
    </w:p>
    <w:p w14:paraId="35483A6B" w14:textId="49CD9A36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RotationData.cs</w:t>
      </w:r>
    </w:p>
    <w:p w14:paraId="6FA1D66B" w14:textId="798E8280" w:rsidR="00B714E8" w:rsidRDefault="00B714E8" w:rsidP="00B714E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ShiftForwardData.cs</w:t>
      </w:r>
    </w:p>
    <w:p w14:paraId="769E9576" w14:textId="6DA79747" w:rsidR="00B714E8" w:rsidRDefault="00B714E8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       ShitfUpData.cs</w:t>
      </w:r>
    </w:p>
    <w:p w14:paraId="520DBCF8" w14:textId="1A4B26BE" w:rsidR="00F87CF9" w:rsidRDefault="00F87CF9" w:rsidP="00F87CF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|</w:t>
      </w:r>
    </w:p>
    <w:p w14:paraId="50136637" w14:textId="4542E2B6" w:rsidR="00F87CF9" w:rsidRDefault="00F87CF9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\---Managers</w:t>
      </w:r>
    </w:p>
    <w:p w14:paraId="32002B45" w14:textId="708298BA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GameManager.cs</w:t>
      </w:r>
    </w:p>
    <w:p w14:paraId="5D2A14D9" w14:textId="18B071CE" w:rsidR="00B714E8" w:rsidRDefault="00B714E8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    UIManager.cs</w:t>
      </w:r>
    </w:p>
    <w:p w14:paraId="6176DA53" w14:textId="13C4D623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0157AA33" w14:textId="0A7BA9B5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+---TextMesh Pro</w:t>
      </w:r>
    </w:p>
    <w:p w14:paraId="7F0CA8FE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</w:t>
      </w:r>
    </w:p>
    <w:p w14:paraId="23BC06DF" w14:textId="558E541C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+---Textures</w:t>
      </w:r>
    </w:p>
    <w:p w14:paraId="503DA13E" w14:textId="7CDA1AD6" w:rsidR="00F87CF9" w:rsidRDefault="00F87CF9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|       Grid_Light_512x512.png</w:t>
      </w:r>
    </w:p>
    <w:p w14:paraId="3339304A" w14:textId="4DC58A26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F87CF9">
        <w:rPr>
          <w:rFonts w:ascii="Courier New" w:hAnsi="Courier New" w:cs="Courier New"/>
        </w:rPr>
        <w:t>|</w:t>
      </w:r>
    </w:p>
    <w:p w14:paraId="33FE6718" w14:textId="6F52295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\---XR</w:t>
      </w:r>
    </w:p>
    <w:p w14:paraId="452A33A9" w14:textId="4360218E" w:rsidR="007817B5" w:rsidRDefault="007817B5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</w:t>
      </w:r>
    </w:p>
    <w:p w14:paraId="3060CA07" w14:textId="5340BC26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Documents</w:t>
      </w:r>
    </w:p>
    <w:p w14:paraId="5BE326C6" w14:textId="5541A20C" w:rsidR="0082775C" w:rsidRDefault="0082775C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</w:t>
      </w:r>
      <w:r w:rsidR="007817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</w:t>
      </w:r>
      <w:r w:rsidR="007817B5">
        <w:rPr>
          <w:rFonts w:ascii="Courier New" w:hAnsi="Courier New" w:cs="Courier New"/>
        </w:rPr>
        <w:t>ClassHierarchy.drawio</w:t>
      </w:r>
    </w:p>
    <w:p w14:paraId="34535199" w14:textId="77777777" w:rsidR="0082775C" w:rsidRDefault="0082775C" w:rsidP="0082775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1559A19" w14:textId="0464E50A" w:rsidR="0082775C" w:rsidRDefault="0082775C" w:rsidP="00D062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</w:t>
      </w:r>
      <w:r w:rsidR="007817B5">
        <w:rPr>
          <w:rFonts w:ascii="Courier New" w:hAnsi="Courier New" w:cs="Courier New"/>
        </w:rPr>
        <w:t>Library</w:t>
      </w:r>
    </w:p>
    <w:p w14:paraId="2CD5E960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2566D86D" w14:textId="71E0C5FE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+---Logs</w:t>
      </w:r>
    </w:p>
    <w:p w14:paraId="1409759F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49F1FFD8" w14:textId="4D595E34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+---obj</w:t>
      </w:r>
    </w:p>
    <w:p w14:paraId="19258B71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506323B3" w14:textId="1746A5BE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+---Packages</w:t>
      </w:r>
    </w:p>
    <w:p w14:paraId="416C0FFC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69AE1EC5" w14:textId="5C0DB980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+---ProjectSettings</w:t>
      </w:r>
    </w:p>
    <w:p w14:paraId="6C19C7B4" w14:textId="77777777" w:rsidR="007817B5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 </w:t>
      </w:r>
    </w:p>
    <w:p w14:paraId="340F468B" w14:textId="6F739D5A" w:rsidR="007817B5" w:rsidRPr="00D06209" w:rsidRDefault="007817B5" w:rsidP="007817B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\---UserSettings</w:t>
      </w:r>
    </w:p>
    <w:p w14:paraId="279D7231" w14:textId="77777777" w:rsidR="007817B5" w:rsidRPr="00D06209" w:rsidRDefault="007817B5" w:rsidP="007817B5">
      <w:pPr>
        <w:pStyle w:val="PlainText"/>
        <w:rPr>
          <w:rFonts w:ascii="Courier New" w:hAnsi="Courier New" w:cs="Courier New"/>
        </w:rPr>
      </w:pPr>
    </w:p>
    <w:p w14:paraId="1AC9051D" w14:textId="77777777" w:rsidR="007817B5" w:rsidRPr="00D06209" w:rsidRDefault="007817B5" w:rsidP="00D06209">
      <w:pPr>
        <w:pStyle w:val="PlainText"/>
        <w:rPr>
          <w:rFonts w:ascii="Courier New" w:hAnsi="Courier New" w:cs="Courier New"/>
        </w:rPr>
      </w:pPr>
    </w:p>
    <w:p w14:paraId="0C058215" w14:textId="77777777" w:rsidR="00B36958" w:rsidRPr="006E4100" w:rsidRDefault="00B36958" w:rsidP="00771B5F">
      <w:pPr>
        <w:pStyle w:val="Cmsor1-szmozatlan"/>
      </w:pPr>
      <w:bookmarkStart w:id="15" w:name="_Toc132217947"/>
      <w:r w:rsidRPr="006E4100">
        <w:lastRenderedPageBreak/>
        <w:t>Ábrajegyzék</w:t>
      </w:r>
      <w:bookmarkEnd w:id="15"/>
    </w:p>
    <w:p w14:paraId="4A5C20AB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97890941" w:history="1">
        <w:r w:rsidR="00592D5F" w:rsidRPr="00457397">
          <w:rPr>
            <w:rStyle w:val="Hyperlink"/>
            <w:noProof/>
          </w:rPr>
          <w:t>1. ábra: ábrafelirat (ha szükséges, akkor a forrás megjelölésével) [1]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_Toc97890941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4B5E0D12" w14:textId="77777777" w:rsidR="00B36958" w:rsidRDefault="00B36958" w:rsidP="00B36958">
      <w:pPr>
        <w:tabs>
          <w:tab w:val="left" w:pos="1220"/>
        </w:tabs>
      </w:pPr>
      <w:r>
        <w:fldChar w:fldCharType="end"/>
      </w:r>
    </w:p>
    <w:p w14:paraId="72285A48" w14:textId="77777777" w:rsidR="00B36958" w:rsidRDefault="00B36958" w:rsidP="00771B5F">
      <w:pPr>
        <w:pStyle w:val="Cmsor1-szmozatlan"/>
      </w:pPr>
      <w:bookmarkStart w:id="16" w:name="_Toc132217948"/>
      <w:r>
        <w:lastRenderedPageBreak/>
        <w:t>Táblázatjegyzék</w:t>
      </w:r>
      <w:bookmarkEnd w:id="16"/>
    </w:p>
    <w:p w14:paraId="111C67D5" w14:textId="77777777" w:rsidR="00592D5F" w:rsidRDefault="00B36958">
      <w:pPr>
        <w:pStyle w:val="TableofFigures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97890942" w:history="1">
        <w:r w:rsidR="00592D5F" w:rsidRPr="002311E8">
          <w:rPr>
            <w:rStyle w:val="Hyperlink"/>
            <w:noProof/>
          </w:rPr>
          <w:t>1. táblázat (forrás megjelölésével) [2]</w:t>
        </w:r>
        <w:r w:rsidR="00592D5F">
          <w:rPr>
            <w:noProof/>
            <w:webHidden/>
          </w:rPr>
          <w:tab/>
        </w:r>
        <w:r w:rsidR="00592D5F">
          <w:rPr>
            <w:noProof/>
            <w:webHidden/>
          </w:rPr>
          <w:fldChar w:fldCharType="begin"/>
        </w:r>
        <w:r w:rsidR="00592D5F">
          <w:rPr>
            <w:noProof/>
            <w:webHidden/>
          </w:rPr>
          <w:instrText xml:space="preserve"> PAGEREF _Toc97890942 \h </w:instrText>
        </w:r>
        <w:r w:rsidR="00592D5F">
          <w:rPr>
            <w:noProof/>
            <w:webHidden/>
          </w:rPr>
        </w:r>
        <w:r w:rsidR="00592D5F">
          <w:rPr>
            <w:noProof/>
            <w:webHidden/>
          </w:rPr>
          <w:fldChar w:fldCharType="separate"/>
        </w:r>
        <w:r w:rsidR="00320651">
          <w:rPr>
            <w:noProof/>
            <w:webHidden/>
          </w:rPr>
          <w:t>1</w:t>
        </w:r>
        <w:r w:rsidR="00592D5F">
          <w:rPr>
            <w:noProof/>
            <w:webHidden/>
          </w:rPr>
          <w:fldChar w:fldCharType="end"/>
        </w:r>
      </w:hyperlink>
    </w:p>
    <w:p w14:paraId="09C80A9C" w14:textId="77777777" w:rsidR="004C4C4A" w:rsidRPr="004C4C4A" w:rsidRDefault="00B36958" w:rsidP="004C4C4A">
      <w:r>
        <w:fldChar w:fldCharType="end"/>
      </w:r>
    </w:p>
    <w:sectPr w:rsidR="004C4C4A" w:rsidRPr="004C4C4A" w:rsidSect="008E3A41">
      <w:headerReference w:type="default" r:id="rId15"/>
      <w:pgSz w:w="11906" w:h="16838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EC0D" w14:textId="77777777" w:rsidR="005B3316" w:rsidRDefault="005B3316" w:rsidP="003101D0">
      <w:pPr>
        <w:spacing w:line="240" w:lineRule="auto"/>
      </w:pPr>
      <w:r>
        <w:separator/>
      </w:r>
    </w:p>
  </w:endnote>
  <w:endnote w:type="continuationSeparator" w:id="0">
    <w:p w14:paraId="1FA6692C" w14:textId="77777777" w:rsidR="005B3316" w:rsidRDefault="005B3316" w:rsidP="00310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E564F" w14:textId="77777777" w:rsidR="00034CA0" w:rsidRDefault="00034CA0" w:rsidP="00FD106F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3199365"/>
      <w:docPartObj>
        <w:docPartGallery w:val="Page Numbers (Bottom of Page)"/>
        <w:docPartUnique/>
      </w:docPartObj>
    </w:sdtPr>
    <w:sdtContent>
      <w:p w14:paraId="7FB01F34" w14:textId="77777777" w:rsidR="00842554" w:rsidRDefault="0084255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AA14FD" w14:textId="77777777" w:rsidR="00842554" w:rsidRDefault="00842554" w:rsidP="00095C4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0E469" w14:textId="77777777" w:rsidR="005B3316" w:rsidRDefault="005B3316" w:rsidP="003101D0">
      <w:pPr>
        <w:spacing w:line="240" w:lineRule="auto"/>
      </w:pPr>
      <w:r>
        <w:separator/>
      </w:r>
    </w:p>
  </w:footnote>
  <w:footnote w:type="continuationSeparator" w:id="0">
    <w:p w14:paraId="6882E282" w14:textId="77777777" w:rsidR="005B3316" w:rsidRDefault="005B3316" w:rsidP="00310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A2A8E" w14:textId="77777777" w:rsidR="00034CA0" w:rsidRPr="004F5C1D" w:rsidRDefault="00034CA0" w:rsidP="004F5C1D">
    <w:pPr>
      <w:pStyle w:val="Header"/>
      <w:jc w:val="center"/>
      <w:rPr>
        <w:rFonts w:cs="Times New Roman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E0342" w14:textId="77777777" w:rsidR="00842554" w:rsidRDefault="00842554" w:rsidP="008E3A41">
    <w:pPr>
      <w:pStyle w:val="Header"/>
      <w:pBdr>
        <w:bottom w:val="single" w:sz="6" w:space="1" w:color="auto"/>
      </w:pBdr>
      <w:ind w:firstLine="0"/>
      <w:jc w:val="center"/>
      <w:rPr>
        <w:rFonts w:cs="Times New Roman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4388" w14:textId="3CF3C324" w:rsidR="0061744A" w:rsidRDefault="0061744A" w:rsidP="008E3A41">
    <w:pPr>
      <w:pStyle w:val="Header"/>
      <w:pBdr>
        <w:bottom w:val="single" w:sz="6" w:space="1" w:color="auto"/>
      </w:pBdr>
      <w:spacing w:line="360" w:lineRule="auto"/>
      <w:ind w:firstLine="0"/>
      <w:jc w:val="center"/>
      <w:rPr>
        <w:rFonts w:cs="Times New Roman"/>
        <w:szCs w:val="24"/>
      </w:rPr>
    </w:pPr>
    <w:r w:rsidRPr="004F5C1D">
      <w:rPr>
        <w:rFonts w:cs="Times New Roman"/>
        <w:szCs w:val="24"/>
      </w:rPr>
      <w:fldChar w:fldCharType="begin"/>
    </w:r>
    <w:r w:rsidRPr="004F5C1D">
      <w:rPr>
        <w:rFonts w:cs="Times New Roman"/>
        <w:szCs w:val="24"/>
      </w:rPr>
      <w:instrText xml:space="preserve"> STYLEREF  "Címsor 1"  \* MERGEFORMAT </w:instrText>
    </w:r>
    <w:r w:rsidRPr="004F5C1D">
      <w:rPr>
        <w:rFonts w:cs="Times New Roman"/>
        <w:szCs w:val="24"/>
      </w:rPr>
      <w:fldChar w:fldCharType="separate"/>
    </w:r>
    <w:r w:rsidR="0069259D">
      <w:rPr>
        <w:rFonts w:cs="Times New Roman"/>
        <w:b/>
        <w:bCs/>
        <w:noProof/>
        <w:szCs w:val="24"/>
        <w:lang w:val="en-US"/>
      </w:rPr>
      <w:t>Error! Use the Home tab to apply Címsor 1 to the text that you want to appear here.</w:t>
    </w:r>
    <w:r w:rsidRPr="004F5C1D">
      <w:rPr>
        <w:rFonts w:cs="Times New Roman"/>
        <w:szCs w:val="24"/>
      </w:rPr>
      <w:fldChar w:fldCharType="end"/>
    </w:r>
  </w:p>
  <w:p w14:paraId="39FD7EC4" w14:textId="77777777" w:rsidR="00846A29" w:rsidRDefault="00846A29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257C4" w14:textId="77777777" w:rsidR="00496501" w:rsidRDefault="00496501">
    <w:pPr>
      <w:pBdr>
        <w:bottom w:val="single" w:sz="6" w:space="1" w:color="auto"/>
      </w:pBdr>
    </w:pPr>
  </w:p>
  <w:p w14:paraId="36CDDA1D" w14:textId="77777777" w:rsidR="00496501" w:rsidRDefault="0049650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328F"/>
    <w:multiLevelType w:val="hybridMultilevel"/>
    <w:tmpl w:val="30C42B28"/>
    <w:lvl w:ilvl="0" w:tplc="6C4E8D3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48522291"/>
    <w:multiLevelType w:val="hybridMultilevel"/>
    <w:tmpl w:val="9A96F2E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13178CE"/>
    <w:multiLevelType w:val="hybridMultilevel"/>
    <w:tmpl w:val="AC40A064"/>
    <w:lvl w:ilvl="0" w:tplc="3A5425F6">
      <w:start w:val="1"/>
      <w:numFmt w:val="bullet"/>
      <w:pStyle w:val="ListParagraph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2C729E"/>
    <w:multiLevelType w:val="hybridMultilevel"/>
    <w:tmpl w:val="ADFAC132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1CB723B"/>
    <w:multiLevelType w:val="multilevel"/>
    <w:tmpl w:val="A5EE2D1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decimal"/>
      <w:pStyle w:val="Heading2"/>
      <w:lvlText w:val="%1.%2."/>
      <w:lvlJc w:val="left"/>
      <w:pPr>
        <w:ind w:left="858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FCB00C3"/>
    <w:multiLevelType w:val="hybridMultilevel"/>
    <w:tmpl w:val="C714FB8C"/>
    <w:lvl w:ilvl="0" w:tplc="D362D31E">
      <w:start w:val="1"/>
      <w:numFmt w:val="bullet"/>
      <w:lvlText w:val="•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0C0C1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5611C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442E4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03204F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4407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6A192A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EC199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6E2C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75678D5"/>
    <w:multiLevelType w:val="hybridMultilevel"/>
    <w:tmpl w:val="C41E4B3E"/>
    <w:lvl w:ilvl="0" w:tplc="D362D31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03" w:tentative="1">
      <w:start w:val="1"/>
      <w:numFmt w:val="bullet"/>
      <w:lvlText w:val="o"/>
      <w:lvlJc w:val="left"/>
      <w:pPr>
        <w:ind w:left="4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</w:abstractNum>
  <w:abstractNum w:abstractNumId="7" w15:restartNumberingAfterBreak="0">
    <w:nsid w:val="7BF707CE"/>
    <w:multiLevelType w:val="hybridMultilevel"/>
    <w:tmpl w:val="42D66026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D3703A8"/>
    <w:multiLevelType w:val="hybridMultilevel"/>
    <w:tmpl w:val="FF8C243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709641337">
    <w:abstractNumId w:val="4"/>
  </w:num>
  <w:num w:numId="2" w16cid:durableId="17065603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27222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89278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473657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77163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69567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7251324">
    <w:abstractNumId w:val="7"/>
  </w:num>
  <w:num w:numId="9" w16cid:durableId="2199003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75599102">
    <w:abstractNumId w:val="4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83222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07302029">
    <w:abstractNumId w:val="5"/>
  </w:num>
  <w:num w:numId="13" w16cid:durableId="870263391">
    <w:abstractNumId w:val="3"/>
  </w:num>
  <w:num w:numId="14" w16cid:durableId="777144570">
    <w:abstractNumId w:val="6"/>
  </w:num>
  <w:num w:numId="15" w16cid:durableId="2047481873">
    <w:abstractNumId w:val="2"/>
  </w:num>
  <w:num w:numId="16" w16cid:durableId="18666780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62768555">
    <w:abstractNumId w:val="1"/>
  </w:num>
  <w:num w:numId="18" w16cid:durableId="1747192073">
    <w:abstractNumId w:val="8"/>
  </w:num>
  <w:num w:numId="19" w16cid:durableId="381175309">
    <w:abstractNumId w:val="0"/>
  </w:num>
  <w:num w:numId="20" w16cid:durableId="166332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hu-H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hu-HU" w:vendorID="64" w:dllVersion="4096" w:nlCheck="1" w:checkStyle="0"/>
  <w:activeWritingStyle w:appName="MSWord" w:lang="en-GB" w:vendorID="64" w:dllVersion="4096" w:nlCheck="1" w:checkStyle="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AwMTMxMbUwNDM1MDZW0lEKTi0uzszPAykwrQUAtm2ViCwAAAA="/>
  </w:docVars>
  <w:rsids>
    <w:rsidRoot w:val="00320651"/>
    <w:rsid w:val="00002147"/>
    <w:rsid w:val="000047DF"/>
    <w:rsid w:val="00007E45"/>
    <w:rsid w:val="00010065"/>
    <w:rsid w:val="000130CF"/>
    <w:rsid w:val="00015BCB"/>
    <w:rsid w:val="00020427"/>
    <w:rsid w:val="0002401E"/>
    <w:rsid w:val="000240C3"/>
    <w:rsid w:val="000325C8"/>
    <w:rsid w:val="00034766"/>
    <w:rsid w:val="00034CA0"/>
    <w:rsid w:val="00037D0C"/>
    <w:rsid w:val="00040044"/>
    <w:rsid w:val="000400E3"/>
    <w:rsid w:val="00042B01"/>
    <w:rsid w:val="000437CF"/>
    <w:rsid w:val="00047387"/>
    <w:rsid w:val="00063703"/>
    <w:rsid w:val="00066CC8"/>
    <w:rsid w:val="0006785B"/>
    <w:rsid w:val="00067B87"/>
    <w:rsid w:val="00070A85"/>
    <w:rsid w:val="000836AC"/>
    <w:rsid w:val="00087915"/>
    <w:rsid w:val="00087FF8"/>
    <w:rsid w:val="00095C47"/>
    <w:rsid w:val="000A36CC"/>
    <w:rsid w:val="000A735E"/>
    <w:rsid w:val="000A798C"/>
    <w:rsid w:val="000B016E"/>
    <w:rsid w:val="000B1787"/>
    <w:rsid w:val="000B3866"/>
    <w:rsid w:val="000B570C"/>
    <w:rsid w:val="000B5823"/>
    <w:rsid w:val="000B7B9F"/>
    <w:rsid w:val="000C01B9"/>
    <w:rsid w:val="000C2AAF"/>
    <w:rsid w:val="000C3675"/>
    <w:rsid w:val="000D09DC"/>
    <w:rsid w:val="000D2F68"/>
    <w:rsid w:val="000E0C4A"/>
    <w:rsid w:val="000E75A5"/>
    <w:rsid w:val="000F3DC9"/>
    <w:rsid w:val="000F52DE"/>
    <w:rsid w:val="000F5390"/>
    <w:rsid w:val="000F7C00"/>
    <w:rsid w:val="001035A2"/>
    <w:rsid w:val="00111677"/>
    <w:rsid w:val="00111760"/>
    <w:rsid w:val="001147BF"/>
    <w:rsid w:val="001154D3"/>
    <w:rsid w:val="0011609F"/>
    <w:rsid w:val="00124731"/>
    <w:rsid w:val="00130D03"/>
    <w:rsid w:val="0014313F"/>
    <w:rsid w:val="001435DC"/>
    <w:rsid w:val="00145993"/>
    <w:rsid w:val="00150EA8"/>
    <w:rsid w:val="00151591"/>
    <w:rsid w:val="00152E13"/>
    <w:rsid w:val="00154111"/>
    <w:rsid w:val="00155878"/>
    <w:rsid w:val="00155FEB"/>
    <w:rsid w:val="001572C0"/>
    <w:rsid w:val="00167166"/>
    <w:rsid w:val="00181314"/>
    <w:rsid w:val="00191D29"/>
    <w:rsid w:val="001A611A"/>
    <w:rsid w:val="001A7988"/>
    <w:rsid w:val="001B5117"/>
    <w:rsid w:val="001C0AA4"/>
    <w:rsid w:val="001C26D6"/>
    <w:rsid w:val="001C49DA"/>
    <w:rsid w:val="001C6B54"/>
    <w:rsid w:val="001D07DD"/>
    <w:rsid w:val="001D4024"/>
    <w:rsid w:val="001D79DC"/>
    <w:rsid w:val="001E1CE5"/>
    <w:rsid w:val="001E1CEF"/>
    <w:rsid w:val="001E7A59"/>
    <w:rsid w:val="001F1695"/>
    <w:rsid w:val="001F4070"/>
    <w:rsid w:val="001F414E"/>
    <w:rsid w:val="00202FE2"/>
    <w:rsid w:val="00207EC1"/>
    <w:rsid w:val="00210FED"/>
    <w:rsid w:val="00214887"/>
    <w:rsid w:val="002200AE"/>
    <w:rsid w:val="002207FB"/>
    <w:rsid w:val="00222D0E"/>
    <w:rsid w:val="002273BF"/>
    <w:rsid w:val="00227D65"/>
    <w:rsid w:val="00237FAA"/>
    <w:rsid w:val="002400BB"/>
    <w:rsid w:val="00244E3C"/>
    <w:rsid w:val="00247D65"/>
    <w:rsid w:val="00250DAD"/>
    <w:rsid w:val="00252700"/>
    <w:rsid w:val="00252F4F"/>
    <w:rsid w:val="00253447"/>
    <w:rsid w:val="00265486"/>
    <w:rsid w:val="002671D5"/>
    <w:rsid w:val="002773E2"/>
    <w:rsid w:val="00282ACF"/>
    <w:rsid w:val="002844C3"/>
    <w:rsid w:val="002905E4"/>
    <w:rsid w:val="00291A15"/>
    <w:rsid w:val="002A338B"/>
    <w:rsid w:val="002B0F75"/>
    <w:rsid w:val="002B1A2A"/>
    <w:rsid w:val="002C00D3"/>
    <w:rsid w:val="002C145E"/>
    <w:rsid w:val="002C3117"/>
    <w:rsid w:val="002C7918"/>
    <w:rsid w:val="002D566A"/>
    <w:rsid w:val="002E1A1B"/>
    <w:rsid w:val="002F016A"/>
    <w:rsid w:val="002F1935"/>
    <w:rsid w:val="003011AD"/>
    <w:rsid w:val="003101D0"/>
    <w:rsid w:val="00314659"/>
    <w:rsid w:val="0031548F"/>
    <w:rsid w:val="003163FB"/>
    <w:rsid w:val="00317F72"/>
    <w:rsid w:val="00320651"/>
    <w:rsid w:val="00324C38"/>
    <w:rsid w:val="00325220"/>
    <w:rsid w:val="00326CEF"/>
    <w:rsid w:val="0033258A"/>
    <w:rsid w:val="00337F97"/>
    <w:rsid w:val="00344A0B"/>
    <w:rsid w:val="0034555B"/>
    <w:rsid w:val="00354085"/>
    <w:rsid w:val="00354817"/>
    <w:rsid w:val="003601AC"/>
    <w:rsid w:val="00360BD6"/>
    <w:rsid w:val="0036775F"/>
    <w:rsid w:val="00367924"/>
    <w:rsid w:val="00367AFA"/>
    <w:rsid w:val="003820B2"/>
    <w:rsid w:val="00383ABA"/>
    <w:rsid w:val="00384496"/>
    <w:rsid w:val="0038751C"/>
    <w:rsid w:val="0039051D"/>
    <w:rsid w:val="003936A0"/>
    <w:rsid w:val="003942A7"/>
    <w:rsid w:val="00395857"/>
    <w:rsid w:val="00396E51"/>
    <w:rsid w:val="00397125"/>
    <w:rsid w:val="003A47C7"/>
    <w:rsid w:val="003A5EC2"/>
    <w:rsid w:val="003B5C87"/>
    <w:rsid w:val="003B71D8"/>
    <w:rsid w:val="003B7FA8"/>
    <w:rsid w:val="003C269A"/>
    <w:rsid w:val="003C37A9"/>
    <w:rsid w:val="003C544B"/>
    <w:rsid w:val="003C6342"/>
    <w:rsid w:val="003D3289"/>
    <w:rsid w:val="003E5356"/>
    <w:rsid w:val="003F098B"/>
    <w:rsid w:val="003F575C"/>
    <w:rsid w:val="004006C4"/>
    <w:rsid w:val="00401B01"/>
    <w:rsid w:val="00403AE4"/>
    <w:rsid w:val="0040445F"/>
    <w:rsid w:val="004103E2"/>
    <w:rsid w:val="00411266"/>
    <w:rsid w:val="004157C3"/>
    <w:rsid w:val="00421386"/>
    <w:rsid w:val="00421E3D"/>
    <w:rsid w:val="004236AD"/>
    <w:rsid w:val="00424889"/>
    <w:rsid w:val="00425990"/>
    <w:rsid w:val="0043471A"/>
    <w:rsid w:val="0045047B"/>
    <w:rsid w:val="00450BA4"/>
    <w:rsid w:val="00457C1F"/>
    <w:rsid w:val="00467F90"/>
    <w:rsid w:val="00480348"/>
    <w:rsid w:val="0048745E"/>
    <w:rsid w:val="004955A1"/>
    <w:rsid w:val="00496501"/>
    <w:rsid w:val="004A1FA9"/>
    <w:rsid w:val="004A2289"/>
    <w:rsid w:val="004A3624"/>
    <w:rsid w:val="004A6D7C"/>
    <w:rsid w:val="004B05C5"/>
    <w:rsid w:val="004B0EFB"/>
    <w:rsid w:val="004B43CF"/>
    <w:rsid w:val="004C0DD6"/>
    <w:rsid w:val="004C1F4A"/>
    <w:rsid w:val="004C4C4A"/>
    <w:rsid w:val="004D4C4C"/>
    <w:rsid w:val="004E0302"/>
    <w:rsid w:val="004E3206"/>
    <w:rsid w:val="004E4A49"/>
    <w:rsid w:val="004F085A"/>
    <w:rsid w:val="004F0CE1"/>
    <w:rsid w:val="004F25C3"/>
    <w:rsid w:val="004F5C1D"/>
    <w:rsid w:val="004F5F4D"/>
    <w:rsid w:val="004F6B12"/>
    <w:rsid w:val="0050128E"/>
    <w:rsid w:val="00511E3A"/>
    <w:rsid w:val="00524338"/>
    <w:rsid w:val="005246A6"/>
    <w:rsid w:val="00527543"/>
    <w:rsid w:val="0053734B"/>
    <w:rsid w:val="00550331"/>
    <w:rsid w:val="005506D0"/>
    <w:rsid w:val="00550882"/>
    <w:rsid w:val="00550A2D"/>
    <w:rsid w:val="00553A07"/>
    <w:rsid w:val="00561F74"/>
    <w:rsid w:val="00562170"/>
    <w:rsid w:val="005629CE"/>
    <w:rsid w:val="00562D11"/>
    <w:rsid w:val="00570665"/>
    <w:rsid w:val="00572DF2"/>
    <w:rsid w:val="0058135A"/>
    <w:rsid w:val="00583CAA"/>
    <w:rsid w:val="0058706F"/>
    <w:rsid w:val="00587BE5"/>
    <w:rsid w:val="00592D5F"/>
    <w:rsid w:val="005956DE"/>
    <w:rsid w:val="005959B0"/>
    <w:rsid w:val="005A15E9"/>
    <w:rsid w:val="005A2A99"/>
    <w:rsid w:val="005A7F10"/>
    <w:rsid w:val="005B1345"/>
    <w:rsid w:val="005B3316"/>
    <w:rsid w:val="005C1886"/>
    <w:rsid w:val="005C1FA9"/>
    <w:rsid w:val="005C367A"/>
    <w:rsid w:val="005C52C1"/>
    <w:rsid w:val="005E3250"/>
    <w:rsid w:val="005E5D69"/>
    <w:rsid w:val="005E5E64"/>
    <w:rsid w:val="005F1CD9"/>
    <w:rsid w:val="006012E6"/>
    <w:rsid w:val="006050C2"/>
    <w:rsid w:val="0060531A"/>
    <w:rsid w:val="0060637E"/>
    <w:rsid w:val="00607032"/>
    <w:rsid w:val="006077A3"/>
    <w:rsid w:val="0061041C"/>
    <w:rsid w:val="006120CC"/>
    <w:rsid w:val="0061744A"/>
    <w:rsid w:val="006256D4"/>
    <w:rsid w:val="006258E7"/>
    <w:rsid w:val="00632BC7"/>
    <w:rsid w:val="00632D14"/>
    <w:rsid w:val="00633B30"/>
    <w:rsid w:val="00633E0D"/>
    <w:rsid w:val="00635CB9"/>
    <w:rsid w:val="00641971"/>
    <w:rsid w:val="006446D3"/>
    <w:rsid w:val="00647545"/>
    <w:rsid w:val="00650D7F"/>
    <w:rsid w:val="00653834"/>
    <w:rsid w:val="00653C50"/>
    <w:rsid w:val="00655654"/>
    <w:rsid w:val="0065611E"/>
    <w:rsid w:val="00666D1F"/>
    <w:rsid w:val="00673F75"/>
    <w:rsid w:val="00674F6E"/>
    <w:rsid w:val="006751E1"/>
    <w:rsid w:val="00675AB8"/>
    <w:rsid w:val="00687DF0"/>
    <w:rsid w:val="00690423"/>
    <w:rsid w:val="0069259D"/>
    <w:rsid w:val="00696BE4"/>
    <w:rsid w:val="006A5863"/>
    <w:rsid w:val="006B3EC9"/>
    <w:rsid w:val="006C5581"/>
    <w:rsid w:val="006C7AE9"/>
    <w:rsid w:val="006D050F"/>
    <w:rsid w:val="006D08A0"/>
    <w:rsid w:val="006D484D"/>
    <w:rsid w:val="006D49A3"/>
    <w:rsid w:val="006D4D3F"/>
    <w:rsid w:val="006D4E84"/>
    <w:rsid w:val="006D68A0"/>
    <w:rsid w:val="006E17E0"/>
    <w:rsid w:val="006E4100"/>
    <w:rsid w:val="006F2BAB"/>
    <w:rsid w:val="0070776F"/>
    <w:rsid w:val="00711AF5"/>
    <w:rsid w:val="00712E95"/>
    <w:rsid w:val="0071420A"/>
    <w:rsid w:val="00720CF6"/>
    <w:rsid w:val="00727020"/>
    <w:rsid w:val="00727754"/>
    <w:rsid w:val="00730D44"/>
    <w:rsid w:val="007335A8"/>
    <w:rsid w:val="007374C7"/>
    <w:rsid w:val="007411F2"/>
    <w:rsid w:val="00741B68"/>
    <w:rsid w:val="0074214C"/>
    <w:rsid w:val="00750D1C"/>
    <w:rsid w:val="00761FB3"/>
    <w:rsid w:val="00762E8C"/>
    <w:rsid w:val="00764FF6"/>
    <w:rsid w:val="00766717"/>
    <w:rsid w:val="00771B5F"/>
    <w:rsid w:val="007817B5"/>
    <w:rsid w:val="00783019"/>
    <w:rsid w:val="0078604B"/>
    <w:rsid w:val="00790E54"/>
    <w:rsid w:val="007914CC"/>
    <w:rsid w:val="00791A38"/>
    <w:rsid w:val="00791D1B"/>
    <w:rsid w:val="0079735D"/>
    <w:rsid w:val="007A2E79"/>
    <w:rsid w:val="007A3A8D"/>
    <w:rsid w:val="007A3E9A"/>
    <w:rsid w:val="007A5D64"/>
    <w:rsid w:val="007B1C3C"/>
    <w:rsid w:val="007B3D26"/>
    <w:rsid w:val="007B5519"/>
    <w:rsid w:val="007D0031"/>
    <w:rsid w:val="007E7C40"/>
    <w:rsid w:val="007F7534"/>
    <w:rsid w:val="008021BA"/>
    <w:rsid w:val="008050F3"/>
    <w:rsid w:val="008058B6"/>
    <w:rsid w:val="00807CF0"/>
    <w:rsid w:val="00811ADF"/>
    <w:rsid w:val="0082090D"/>
    <w:rsid w:val="00824FEF"/>
    <w:rsid w:val="00826963"/>
    <w:rsid w:val="0082775C"/>
    <w:rsid w:val="0083004D"/>
    <w:rsid w:val="00837A23"/>
    <w:rsid w:val="00842554"/>
    <w:rsid w:val="00844EBF"/>
    <w:rsid w:val="00845F19"/>
    <w:rsid w:val="00846A29"/>
    <w:rsid w:val="0085127A"/>
    <w:rsid w:val="00851FD5"/>
    <w:rsid w:val="00854825"/>
    <w:rsid w:val="008554DC"/>
    <w:rsid w:val="00855A43"/>
    <w:rsid w:val="00856A01"/>
    <w:rsid w:val="0086173E"/>
    <w:rsid w:val="00862195"/>
    <w:rsid w:val="008639CE"/>
    <w:rsid w:val="00872F03"/>
    <w:rsid w:val="00877E34"/>
    <w:rsid w:val="008805BD"/>
    <w:rsid w:val="008808AD"/>
    <w:rsid w:val="00883C24"/>
    <w:rsid w:val="00892413"/>
    <w:rsid w:val="00895B09"/>
    <w:rsid w:val="00896520"/>
    <w:rsid w:val="008A362A"/>
    <w:rsid w:val="008A7020"/>
    <w:rsid w:val="008B2567"/>
    <w:rsid w:val="008B7EA5"/>
    <w:rsid w:val="008D24E0"/>
    <w:rsid w:val="008D3589"/>
    <w:rsid w:val="008D4836"/>
    <w:rsid w:val="008D7904"/>
    <w:rsid w:val="008E1524"/>
    <w:rsid w:val="008E3105"/>
    <w:rsid w:val="008E3A41"/>
    <w:rsid w:val="008E5BBC"/>
    <w:rsid w:val="008F2A06"/>
    <w:rsid w:val="008F4D99"/>
    <w:rsid w:val="008F621C"/>
    <w:rsid w:val="008F71AE"/>
    <w:rsid w:val="00903116"/>
    <w:rsid w:val="0090608F"/>
    <w:rsid w:val="00906D47"/>
    <w:rsid w:val="00910A8E"/>
    <w:rsid w:val="00912784"/>
    <w:rsid w:val="0091475E"/>
    <w:rsid w:val="00923090"/>
    <w:rsid w:val="00924292"/>
    <w:rsid w:val="00933CB3"/>
    <w:rsid w:val="009347ED"/>
    <w:rsid w:val="00934D00"/>
    <w:rsid w:val="00941164"/>
    <w:rsid w:val="00942557"/>
    <w:rsid w:val="009436A7"/>
    <w:rsid w:val="00955398"/>
    <w:rsid w:val="009659FA"/>
    <w:rsid w:val="0097638D"/>
    <w:rsid w:val="009823AA"/>
    <w:rsid w:val="00991B72"/>
    <w:rsid w:val="00991BDE"/>
    <w:rsid w:val="00991C34"/>
    <w:rsid w:val="009944F1"/>
    <w:rsid w:val="009945E3"/>
    <w:rsid w:val="00997359"/>
    <w:rsid w:val="009A23B0"/>
    <w:rsid w:val="009A2EEA"/>
    <w:rsid w:val="009A30DC"/>
    <w:rsid w:val="009A5EEE"/>
    <w:rsid w:val="009A7B29"/>
    <w:rsid w:val="009B3F65"/>
    <w:rsid w:val="009B5BCE"/>
    <w:rsid w:val="009C1B73"/>
    <w:rsid w:val="009C42CB"/>
    <w:rsid w:val="009C7A4F"/>
    <w:rsid w:val="009D2E35"/>
    <w:rsid w:val="009D41C2"/>
    <w:rsid w:val="009D73BC"/>
    <w:rsid w:val="009E028B"/>
    <w:rsid w:val="009E282F"/>
    <w:rsid w:val="009E5FA0"/>
    <w:rsid w:val="009E6550"/>
    <w:rsid w:val="009E744C"/>
    <w:rsid w:val="009F025B"/>
    <w:rsid w:val="009F084A"/>
    <w:rsid w:val="009F2398"/>
    <w:rsid w:val="009F3C5B"/>
    <w:rsid w:val="009F4BA3"/>
    <w:rsid w:val="00A02AD6"/>
    <w:rsid w:val="00A02FEA"/>
    <w:rsid w:val="00A06149"/>
    <w:rsid w:val="00A0731D"/>
    <w:rsid w:val="00A1129F"/>
    <w:rsid w:val="00A12C5E"/>
    <w:rsid w:val="00A15BBD"/>
    <w:rsid w:val="00A15CAA"/>
    <w:rsid w:val="00A17111"/>
    <w:rsid w:val="00A20A67"/>
    <w:rsid w:val="00A239CA"/>
    <w:rsid w:val="00A30E60"/>
    <w:rsid w:val="00A3234C"/>
    <w:rsid w:val="00A3331D"/>
    <w:rsid w:val="00A35F03"/>
    <w:rsid w:val="00A40F6B"/>
    <w:rsid w:val="00A47A51"/>
    <w:rsid w:val="00A52B3F"/>
    <w:rsid w:val="00A552A4"/>
    <w:rsid w:val="00A70D45"/>
    <w:rsid w:val="00A75AB2"/>
    <w:rsid w:val="00A76AA2"/>
    <w:rsid w:val="00A778C3"/>
    <w:rsid w:val="00A869AC"/>
    <w:rsid w:val="00AA4306"/>
    <w:rsid w:val="00AB22BA"/>
    <w:rsid w:val="00AB2AA8"/>
    <w:rsid w:val="00AD1F13"/>
    <w:rsid w:val="00AD2E35"/>
    <w:rsid w:val="00AE14AD"/>
    <w:rsid w:val="00AF32E9"/>
    <w:rsid w:val="00AF3B2F"/>
    <w:rsid w:val="00B04A67"/>
    <w:rsid w:val="00B06638"/>
    <w:rsid w:val="00B1348F"/>
    <w:rsid w:val="00B1501F"/>
    <w:rsid w:val="00B2065F"/>
    <w:rsid w:val="00B26C88"/>
    <w:rsid w:val="00B272F6"/>
    <w:rsid w:val="00B3287F"/>
    <w:rsid w:val="00B35A4D"/>
    <w:rsid w:val="00B36958"/>
    <w:rsid w:val="00B40645"/>
    <w:rsid w:val="00B429E8"/>
    <w:rsid w:val="00B45CAE"/>
    <w:rsid w:val="00B472A7"/>
    <w:rsid w:val="00B52FFD"/>
    <w:rsid w:val="00B54CEC"/>
    <w:rsid w:val="00B56703"/>
    <w:rsid w:val="00B57DEF"/>
    <w:rsid w:val="00B64A04"/>
    <w:rsid w:val="00B64CCC"/>
    <w:rsid w:val="00B65105"/>
    <w:rsid w:val="00B66B8E"/>
    <w:rsid w:val="00B67836"/>
    <w:rsid w:val="00B714E8"/>
    <w:rsid w:val="00B76A60"/>
    <w:rsid w:val="00B7768F"/>
    <w:rsid w:val="00B83600"/>
    <w:rsid w:val="00B83979"/>
    <w:rsid w:val="00B83DDE"/>
    <w:rsid w:val="00B84CB4"/>
    <w:rsid w:val="00B85814"/>
    <w:rsid w:val="00B86C1A"/>
    <w:rsid w:val="00B91755"/>
    <w:rsid w:val="00B93FC8"/>
    <w:rsid w:val="00BA4DFB"/>
    <w:rsid w:val="00BA7D91"/>
    <w:rsid w:val="00BB5F68"/>
    <w:rsid w:val="00BC27AE"/>
    <w:rsid w:val="00BC3440"/>
    <w:rsid w:val="00BC7E19"/>
    <w:rsid w:val="00BD14AC"/>
    <w:rsid w:val="00BE5F9D"/>
    <w:rsid w:val="00BE765A"/>
    <w:rsid w:val="00BF459C"/>
    <w:rsid w:val="00C023DC"/>
    <w:rsid w:val="00C02E02"/>
    <w:rsid w:val="00C118EE"/>
    <w:rsid w:val="00C23A3D"/>
    <w:rsid w:val="00C364DE"/>
    <w:rsid w:val="00C44D58"/>
    <w:rsid w:val="00C51804"/>
    <w:rsid w:val="00C57EDF"/>
    <w:rsid w:val="00C741A3"/>
    <w:rsid w:val="00C77E82"/>
    <w:rsid w:val="00C77F55"/>
    <w:rsid w:val="00C80D81"/>
    <w:rsid w:val="00C84D01"/>
    <w:rsid w:val="00C8677E"/>
    <w:rsid w:val="00C87680"/>
    <w:rsid w:val="00C94D9B"/>
    <w:rsid w:val="00CA3046"/>
    <w:rsid w:val="00CA5B32"/>
    <w:rsid w:val="00CA5F8B"/>
    <w:rsid w:val="00CB1451"/>
    <w:rsid w:val="00CB2667"/>
    <w:rsid w:val="00CB4375"/>
    <w:rsid w:val="00CB55DA"/>
    <w:rsid w:val="00CB582A"/>
    <w:rsid w:val="00CB6EAE"/>
    <w:rsid w:val="00CC1035"/>
    <w:rsid w:val="00CE1C25"/>
    <w:rsid w:val="00CE3AE0"/>
    <w:rsid w:val="00CF2C39"/>
    <w:rsid w:val="00CF499E"/>
    <w:rsid w:val="00CF5104"/>
    <w:rsid w:val="00D0099B"/>
    <w:rsid w:val="00D02435"/>
    <w:rsid w:val="00D03594"/>
    <w:rsid w:val="00D05B7E"/>
    <w:rsid w:val="00D06209"/>
    <w:rsid w:val="00D16903"/>
    <w:rsid w:val="00D209FE"/>
    <w:rsid w:val="00D23FAA"/>
    <w:rsid w:val="00D304D0"/>
    <w:rsid w:val="00D41BAC"/>
    <w:rsid w:val="00D43411"/>
    <w:rsid w:val="00D542A0"/>
    <w:rsid w:val="00D952DA"/>
    <w:rsid w:val="00DA2C20"/>
    <w:rsid w:val="00DA2C88"/>
    <w:rsid w:val="00DA3A0B"/>
    <w:rsid w:val="00DA4CFC"/>
    <w:rsid w:val="00DA5898"/>
    <w:rsid w:val="00DA5904"/>
    <w:rsid w:val="00DA6168"/>
    <w:rsid w:val="00DA74D0"/>
    <w:rsid w:val="00DB1F4E"/>
    <w:rsid w:val="00DB36A3"/>
    <w:rsid w:val="00DB6FAA"/>
    <w:rsid w:val="00DD5D06"/>
    <w:rsid w:val="00DD7B11"/>
    <w:rsid w:val="00DE0E1B"/>
    <w:rsid w:val="00DF2021"/>
    <w:rsid w:val="00DF2A55"/>
    <w:rsid w:val="00DF5B96"/>
    <w:rsid w:val="00DF6AE8"/>
    <w:rsid w:val="00E00105"/>
    <w:rsid w:val="00E237FB"/>
    <w:rsid w:val="00E36E0A"/>
    <w:rsid w:val="00E44C57"/>
    <w:rsid w:val="00E452E4"/>
    <w:rsid w:val="00E45C10"/>
    <w:rsid w:val="00E465BC"/>
    <w:rsid w:val="00E46D4A"/>
    <w:rsid w:val="00E52AF8"/>
    <w:rsid w:val="00E56FCE"/>
    <w:rsid w:val="00E60961"/>
    <w:rsid w:val="00E65C38"/>
    <w:rsid w:val="00E6602D"/>
    <w:rsid w:val="00E66DE0"/>
    <w:rsid w:val="00E67F8F"/>
    <w:rsid w:val="00E74325"/>
    <w:rsid w:val="00E76FE1"/>
    <w:rsid w:val="00E83FB4"/>
    <w:rsid w:val="00E84513"/>
    <w:rsid w:val="00E84BB2"/>
    <w:rsid w:val="00E87918"/>
    <w:rsid w:val="00E91A87"/>
    <w:rsid w:val="00E931D5"/>
    <w:rsid w:val="00E94F41"/>
    <w:rsid w:val="00E95693"/>
    <w:rsid w:val="00EA3319"/>
    <w:rsid w:val="00EA5C25"/>
    <w:rsid w:val="00EA67B6"/>
    <w:rsid w:val="00EB1AB1"/>
    <w:rsid w:val="00EB1FB6"/>
    <w:rsid w:val="00EB296C"/>
    <w:rsid w:val="00EB71D7"/>
    <w:rsid w:val="00EB7737"/>
    <w:rsid w:val="00EC361D"/>
    <w:rsid w:val="00EC7547"/>
    <w:rsid w:val="00EE0A23"/>
    <w:rsid w:val="00EE7D99"/>
    <w:rsid w:val="00EF6CAA"/>
    <w:rsid w:val="00F070C8"/>
    <w:rsid w:val="00F10725"/>
    <w:rsid w:val="00F128D5"/>
    <w:rsid w:val="00F1411D"/>
    <w:rsid w:val="00F22239"/>
    <w:rsid w:val="00F24CE8"/>
    <w:rsid w:val="00F3306B"/>
    <w:rsid w:val="00F37487"/>
    <w:rsid w:val="00F46A0B"/>
    <w:rsid w:val="00F46FD9"/>
    <w:rsid w:val="00F50CAE"/>
    <w:rsid w:val="00F515D6"/>
    <w:rsid w:val="00F527EC"/>
    <w:rsid w:val="00F53608"/>
    <w:rsid w:val="00F54678"/>
    <w:rsid w:val="00F54B3F"/>
    <w:rsid w:val="00F60354"/>
    <w:rsid w:val="00F67808"/>
    <w:rsid w:val="00F706AB"/>
    <w:rsid w:val="00F76995"/>
    <w:rsid w:val="00F85208"/>
    <w:rsid w:val="00F853D5"/>
    <w:rsid w:val="00F87CF9"/>
    <w:rsid w:val="00F93E79"/>
    <w:rsid w:val="00F95E4E"/>
    <w:rsid w:val="00F95F34"/>
    <w:rsid w:val="00FA1347"/>
    <w:rsid w:val="00FA2D64"/>
    <w:rsid w:val="00FA3157"/>
    <w:rsid w:val="00FA4B8E"/>
    <w:rsid w:val="00FC0582"/>
    <w:rsid w:val="00FD106F"/>
    <w:rsid w:val="00FD3037"/>
    <w:rsid w:val="00FD4A22"/>
    <w:rsid w:val="00FE2684"/>
    <w:rsid w:val="00FF0F87"/>
    <w:rsid w:val="00FF14E7"/>
    <w:rsid w:val="00FF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FD91"/>
  <w15:chartTrackingRefBased/>
  <w15:docId w15:val="{F69B52A8-3D63-4F95-9F5B-7F08EDDD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0F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Firstparagraph"/>
    <w:link w:val="Heading1Char"/>
    <w:uiPriority w:val="9"/>
    <w:qFormat/>
    <w:rsid w:val="00690423"/>
    <w:pPr>
      <w:keepNext/>
      <w:keepLines/>
      <w:numPr>
        <w:numId w:val="1"/>
      </w:numPr>
      <w:spacing w:before="720" w:after="480"/>
      <w:ind w:left="357" w:hanging="357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Firstparagraph"/>
    <w:link w:val="Heading2Char"/>
    <w:uiPriority w:val="9"/>
    <w:unhideWhenUsed/>
    <w:qFormat/>
    <w:rsid w:val="00690423"/>
    <w:pPr>
      <w:keepNext/>
      <w:keepLines/>
      <w:numPr>
        <w:ilvl w:val="1"/>
        <w:numId w:val="1"/>
      </w:numPr>
      <w:spacing w:before="480" w:after="2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Firstparagraph"/>
    <w:link w:val="Heading3Char"/>
    <w:autoRedefine/>
    <w:uiPriority w:val="9"/>
    <w:unhideWhenUsed/>
    <w:qFormat/>
    <w:rsid w:val="001C6B54"/>
    <w:pPr>
      <w:numPr>
        <w:ilvl w:val="2"/>
      </w:numPr>
      <w:ind w:left="930" w:hanging="505"/>
      <w:outlineLvl w:val="2"/>
    </w:pPr>
    <w:rPr>
      <w:szCs w:val="24"/>
    </w:rPr>
  </w:style>
  <w:style w:type="paragraph" w:styleId="Heading4">
    <w:name w:val="heading 4"/>
    <w:basedOn w:val="Heading3"/>
    <w:next w:val="Firstparagraph"/>
    <w:link w:val="Heading4Char"/>
    <w:uiPriority w:val="9"/>
    <w:unhideWhenUsed/>
    <w:qFormat/>
    <w:rsid w:val="00690423"/>
    <w:pPr>
      <w:numPr>
        <w:ilvl w:val="3"/>
      </w:numPr>
      <w:spacing w:before="40"/>
      <w:ind w:left="851" w:hanging="851"/>
      <w:outlineLvl w:val="3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042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B54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  <w:rPr>
      <w:rFonts w:cs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101D0"/>
    <w:rPr>
      <w:rFonts w:cs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883C24"/>
    <w:pPr>
      <w:spacing w:after="200" w:line="240" w:lineRule="auto"/>
      <w:jc w:val="center"/>
    </w:pPr>
    <w:rPr>
      <w:rFonts w:cstheme="minorHAnsi"/>
      <w:i/>
      <w:iCs/>
      <w:szCs w:val="24"/>
    </w:rPr>
  </w:style>
  <w:style w:type="paragraph" w:styleId="Header">
    <w:name w:val="header"/>
    <w:basedOn w:val="Normal"/>
    <w:link w:val="HeaderChar"/>
    <w:uiPriority w:val="99"/>
    <w:unhideWhenUsed/>
    <w:rsid w:val="003101D0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1D0"/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B36958"/>
    <w:pPr>
      <w:tabs>
        <w:tab w:val="left" w:pos="567"/>
        <w:tab w:val="right" w:leader="dot" w:pos="8503"/>
      </w:tabs>
      <w:spacing w:before="120" w:after="120"/>
      <w:ind w:firstLine="0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36958"/>
    <w:pPr>
      <w:tabs>
        <w:tab w:val="left" w:pos="788"/>
        <w:tab w:val="right" w:leader="dot" w:pos="9016"/>
      </w:tabs>
      <w:ind w:left="221" w:firstLine="0"/>
    </w:pPr>
    <w:rPr>
      <w:rFonts w:cstheme="minorHAnsi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C3440"/>
    <w:pPr>
      <w:tabs>
        <w:tab w:val="left" w:pos="1276"/>
        <w:tab w:val="right" w:leader="dot" w:pos="9016"/>
      </w:tabs>
      <w:ind w:left="442" w:firstLine="0"/>
    </w:pPr>
    <w:rPr>
      <w:rFonts w:cs="Times New Roman"/>
      <w:iCs/>
      <w:noProof/>
      <w:szCs w:val="20"/>
    </w:rPr>
  </w:style>
  <w:style w:type="character" w:styleId="Hyperlink">
    <w:name w:val="Hyperlink"/>
    <w:basedOn w:val="DefaultParagraphFont"/>
    <w:uiPriority w:val="99"/>
    <w:unhideWhenUsed/>
    <w:rsid w:val="00FD10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37F97"/>
    <w:pPr>
      <w:tabs>
        <w:tab w:val="left" w:pos="1560"/>
        <w:tab w:val="right" w:leader="dot" w:pos="9016"/>
      </w:tabs>
      <w:ind w:left="658" w:firstLine="0"/>
    </w:pPr>
    <w:rPr>
      <w:rFonts w:cstheme="minorHAnsi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905E4"/>
    <w:pPr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905E4"/>
    <w:pPr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905E4"/>
    <w:pPr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905E4"/>
    <w:pPr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905E4"/>
    <w:pPr>
      <w:ind w:left="1760"/>
    </w:pPr>
    <w:rPr>
      <w:rFonts w:cstheme="minorHAnsi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690423"/>
    <w:pPr>
      <w:ind w:firstLine="0"/>
    </w:pPr>
  </w:style>
  <w:style w:type="paragraph" w:styleId="ListParagraph">
    <w:name w:val="List Paragraph"/>
    <w:basedOn w:val="Normal"/>
    <w:uiPriority w:val="34"/>
    <w:qFormat/>
    <w:rsid w:val="00367924"/>
    <w:pPr>
      <w:numPr>
        <w:numId w:val="15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F5C1D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B36958"/>
    <w:pPr>
      <w:ind w:firstLine="0"/>
    </w:pPr>
  </w:style>
  <w:style w:type="paragraph" w:styleId="NoSpacing">
    <w:name w:val="No Spacing"/>
    <w:uiPriority w:val="1"/>
    <w:qFormat/>
    <w:rsid w:val="00AB2AA8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4F6E"/>
    <w:pPr>
      <w:pageBreakBefore/>
      <w:spacing w:after="360" w:line="240" w:lineRule="auto"/>
      <w:ind w:firstLine="0"/>
      <w:contextualSpacing/>
      <w:jc w:val="center"/>
    </w:pPr>
    <w:rPr>
      <w:rFonts w:eastAsiaTheme="majorEastAsia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F6E"/>
    <w:rPr>
      <w:rFonts w:ascii="Times New Roman" w:eastAsiaTheme="majorEastAsia" w:hAnsi="Times New Roman" w:cstheme="majorBidi"/>
      <w:b/>
      <w:kern w:val="28"/>
      <w:sz w:val="28"/>
      <w:szCs w:val="56"/>
    </w:rPr>
  </w:style>
  <w:style w:type="paragraph" w:customStyle="1" w:styleId="Title1">
    <w:name w:val="Title1"/>
    <w:basedOn w:val="Title"/>
    <w:next w:val="Firstparagraph"/>
    <w:link w:val="Title1Char"/>
    <w:autoRedefine/>
    <w:qFormat/>
    <w:rsid w:val="009F025B"/>
    <w:pPr>
      <w:spacing w:after="480" w:line="360" w:lineRule="auto"/>
    </w:pPr>
    <w:rPr>
      <w:lang w:val="en-GB"/>
    </w:rPr>
  </w:style>
  <w:style w:type="paragraph" w:customStyle="1" w:styleId="Contents">
    <w:name w:val="Contents"/>
    <w:basedOn w:val="TOC1"/>
    <w:link w:val="ContentsChar"/>
    <w:qFormat/>
    <w:rsid w:val="00B84CB4"/>
    <w:pPr>
      <w:widowControl w:val="0"/>
      <w:tabs>
        <w:tab w:val="left" w:pos="440"/>
        <w:tab w:val="right" w:leader="dot" w:pos="9016"/>
      </w:tabs>
      <w:spacing w:line="240" w:lineRule="auto"/>
      <w:jc w:val="left"/>
    </w:pPr>
    <w:rPr>
      <w:rFonts w:cs="Times New Roman"/>
      <w:b w:val="0"/>
      <w:caps/>
      <w:szCs w:val="24"/>
    </w:rPr>
  </w:style>
  <w:style w:type="character" w:customStyle="1" w:styleId="Title1Char">
    <w:name w:val="Title1 Char"/>
    <w:basedOn w:val="DefaultParagraphFont"/>
    <w:link w:val="Title1"/>
    <w:rsid w:val="009F025B"/>
    <w:rPr>
      <w:rFonts w:ascii="Times New Roman" w:eastAsiaTheme="majorEastAsia" w:hAnsi="Times New Roman" w:cstheme="majorBidi"/>
      <w:b/>
      <w:kern w:val="28"/>
      <w:sz w:val="28"/>
      <w:szCs w:val="56"/>
      <w:lang w:val="en-GB"/>
    </w:rPr>
  </w:style>
  <w:style w:type="paragraph" w:customStyle="1" w:styleId="Firstparagraph">
    <w:name w:val="First paragraph"/>
    <w:basedOn w:val="Normal"/>
    <w:next w:val="Normal"/>
    <w:link w:val="FirstparagraphChar"/>
    <w:qFormat/>
    <w:rsid w:val="00674F6E"/>
    <w:pPr>
      <w:ind w:firstLine="0"/>
    </w:pPr>
  </w:style>
  <w:style w:type="character" w:customStyle="1" w:styleId="TOC1Char">
    <w:name w:val="TOC 1 Char"/>
    <w:basedOn w:val="DefaultParagraphFont"/>
    <w:link w:val="TOC1"/>
    <w:uiPriority w:val="39"/>
    <w:rsid w:val="00B36958"/>
    <w:rPr>
      <w:rFonts w:ascii="Times New Roman" w:hAnsi="Times New Roman" w:cstheme="minorHAnsi"/>
      <w:b/>
      <w:bCs/>
      <w:sz w:val="24"/>
      <w:szCs w:val="20"/>
    </w:rPr>
  </w:style>
  <w:style w:type="character" w:customStyle="1" w:styleId="ContentsChar">
    <w:name w:val="Contents Char"/>
    <w:basedOn w:val="TOC1Char"/>
    <w:link w:val="Contents"/>
    <w:rsid w:val="00B84CB4"/>
    <w:rPr>
      <w:rFonts w:ascii="Times New Roman" w:hAnsi="Times New Roman" w:cs="Times New Roman"/>
      <w:b w:val="0"/>
      <w:bCs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90423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FirstparagraphChar">
    <w:name w:val="First paragraph Char"/>
    <w:basedOn w:val="DefaultParagraphFont"/>
    <w:link w:val="Firstparagraph"/>
    <w:rsid w:val="00674F6E"/>
    <w:rPr>
      <w:rFonts w:ascii="Times New Roman" w:hAnsi="Times New Roman"/>
      <w:sz w:val="24"/>
    </w:rPr>
  </w:style>
  <w:style w:type="table" w:customStyle="1" w:styleId="TableGrid">
    <w:name w:val="TableGrid"/>
    <w:rsid w:val="00912784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Title"/>
    <w:next w:val="Normal"/>
    <w:link w:val="SubtitleChar"/>
    <w:uiPriority w:val="11"/>
    <w:qFormat/>
    <w:rsid w:val="0061744A"/>
    <w:pPr>
      <w:numPr>
        <w:ilvl w:val="1"/>
      </w:numPr>
      <w:spacing w:after="160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744A"/>
    <w:rPr>
      <w:rFonts w:ascii="Times New Roman" w:eastAsiaTheme="minorEastAsia" w:hAnsi="Times New Roman" w:cstheme="majorBidi"/>
      <w:b/>
      <w:spacing w:val="15"/>
      <w:kern w:val="28"/>
      <w:sz w:val="28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82775C"/>
    <w:pPr>
      <w:spacing w:line="240" w:lineRule="auto"/>
      <w:ind w:firstLine="0"/>
      <w:jc w:val="left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775C"/>
    <w:rPr>
      <w:rFonts w:ascii="Consolas" w:hAnsi="Consolas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74F6E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hu-H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042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423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423"/>
    <w:rPr>
      <w:vertAlign w:val="superscript"/>
    </w:rPr>
  </w:style>
  <w:style w:type="paragraph" w:customStyle="1" w:styleId="Cmsor1-szmozatlan">
    <w:name w:val="Címsor 1 - számozatlan"/>
    <w:basedOn w:val="Heading1"/>
    <w:next w:val="Firstparagraph"/>
    <w:link w:val="Cmsor1-szmozatlanChar"/>
    <w:qFormat/>
    <w:rsid w:val="00771B5F"/>
    <w:pPr>
      <w:pageBreakBefore/>
      <w:numPr>
        <w:numId w:val="0"/>
      </w:numPr>
    </w:pPr>
  </w:style>
  <w:style w:type="character" w:customStyle="1" w:styleId="Cmsor1-szmozatlanChar">
    <w:name w:val="Címsor 1 - számozatlan Char"/>
    <w:basedOn w:val="Title1Char"/>
    <w:link w:val="Cmsor1-szmozatlan"/>
    <w:rsid w:val="00771B5F"/>
    <w:rPr>
      <w:rFonts w:ascii="Times New Roman" w:eastAsiaTheme="majorEastAsia" w:hAnsi="Times New Roman" w:cstheme="majorBidi"/>
      <w:b/>
      <w:color w:val="000000" w:themeColor="text1"/>
      <w:kern w:val="28"/>
      <w:sz w:val="28"/>
      <w:szCs w:val="32"/>
      <w:lang w:val="en-GB"/>
    </w:rPr>
  </w:style>
  <w:style w:type="table" w:styleId="TableGrid0">
    <w:name w:val="Table Grid"/>
    <w:basedOn w:val="TableNormal"/>
    <w:uiPriority w:val="39"/>
    <w:rsid w:val="0025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forThesis">
    <w:name w:val="Custom for Thesis"/>
    <w:basedOn w:val="Normal"/>
    <w:qFormat/>
    <w:rsid w:val="00F527EC"/>
    <w:pPr>
      <w:spacing w:before="160" w:after="160" w:line="259" w:lineRule="auto"/>
      <w:ind w:firstLine="0"/>
      <w:jc w:val="left"/>
    </w:pPr>
    <w:rPr>
      <w:spacing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land%20HP\Downloads\tanev_felev_nev_neptunkod_Szakdolgozat_VP_v7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Vir93</b:Tag>
    <b:SourceType>Book</b:SourceType>
    <b:Guid>{F1B79205-BD74-4D17-A646-59B331AD4406}</b:Guid>
    <b:Title>Virtual reality systems</b:Title>
    <b:Year>1993</b:Year>
    <b:City>San Diego</b:City>
    <b:Publisher>Academic Press Limited</b:Publisher>
    <b:RefOrder>6</b:RefOrder>
  </b:Source>
  <b:Source>
    <b:Tag>NKC</b:Tag>
    <b:SourceType>Misc</b:SourceType>
    <b:Guid>{2F753149-CBBD-405F-9F1E-5903876EC4D3}</b:Guid>
    <b:Title>NKC-012 R05 Instructions for Use VRPhysio Home N-140 Rotate</b:Title>
    <b:RefOrder>19</b:RefOrder>
  </b:Source>
  <b:Source>
    <b:Tag>Nin</b:Tag>
    <b:SourceType>InternetSite</b:SourceType>
    <b:Guid>{CB95CACE-9608-40CE-B741-F7AE0705DDEC}</b:Guid>
    <b:Title>Nintendo Switch Pokéball Plus</b:Title>
    <b:ProductionCompany>Nintendo</b:ProductionCompany>
    <b:URL>https://www.nintendo.hu/switch-poke-ball-plus/</b:URL>
    <b:RefOrder>3</b:RefOrder>
  </b:Source>
  <b:Source>
    <b:Tag>htt2</b:Tag>
    <b:SourceType>InternetSite</b:SourceType>
    <b:Guid>{D4178758-C02C-48B2-B53D-2484381BC283}</b:Guid>
    <b:Title>Mixed Reality Use Cases and Challenges in 2022</b:Title>
    <b:Year>2022</b:Year>
    <b:URL>https://www.rinf.tech/mixed-reality-use-cases-and-challenges-in-2022/</b:URL>
    <b:ProductionCompany>Rinf Tech</b:ProductionCompany>
    <b:RefOrder>4</b:RefOrder>
  </b:Source>
  <b:Source>
    <b:Tag>htt</b:Tag>
    <b:SourceType>InternetSite</b:SourceType>
    <b:Guid>{9919465D-97FB-4CF3-9045-37FA016D4963}</b:Guid>
    <b:Title>Verifying your setup</b:Title>
    <b:URL>https://www.vive.com/eu/support/cosmos-external-tracking-faceplate/category_howto/verifying-your-setup.html</b:URL>
    <b:ProductionCompany>Vive</b:ProductionCompany>
    <b:RefOrder>7</b:RefOrder>
  </b:Source>
  <b:Source>
    <b:Tag>htt1</b:Tag>
    <b:SourceType>InternetSite</b:SourceType>
    <b:Guid>{B4A0F475-B064-4330-AB25-A391CC2F7EFB}</b:Guid>
    <b:Title>Nintendo Pokémon Go Plus</b:Title>
    <b:URL>https://www.nintendo.hu/pokemon-go-plus/</b:URL>
    <b:ProductionCompany>Nintendo</b:ProductionCompany>
    <b:RefOrder>2</b:RefOrder>
  </b:Source>
  <b:Source>
    <b:Tag>xrhealth</b:Tag>
    <b:SourceType>InternetSite</b:SourceType>
    <b:Guid>{36CB91DD-F579-481A-815B-52F12AAE8680}</b:Guid>
    <b:Title>What we treat</b:Title>
    <b:URL>https://www.xr.health/what-we-treat/</b:URL>
    <b:ProductionCompany>XRHealth</b:ProductionCompany>
    <b:RefOrder>18</b:RefOrder>
  </b:Source>
  <b:Source>
    <b:Tag>Don19</b:Tag>
    <b:SourceType>JournalArticle</b:SourceType>
    <b:Guid>{82588E4F-B404-439C-B128-7510D6DBC1EA}</b:Guid>
    <b:Author>
      <b:Author>
        <b:NameList>
          <b:Person>
            <b:Last>Dong Woo Shin</b:Last>
          </b:Person>
          <b:Person>
            <b:Last>Jae Il Shin</b:Last>
          </b:Person>
          <b:Person>
            <b:Last>Ai Koyanagi</b:Last>
          </b:Person>
          <b:Person>
            <b:Last>Louis Jacob</b:Last>
          </b:Person>
          <b:Person>
            <b:Last>Lee Smith</b:Last>
          </b:Person>
          <b:Person>
            <b:Last>Heajung Lee</b:Last>
          </b:Person>
          <b:Person>
            <b:Last>Y oonkyung Chang</b:Last>
          </b:Person>
          <b:Person>
            <b:Last>Tae-Jin Song</b:Last>
          </b:Person>
        </b:NameList>
      </b:Author>
    </b:Author>
    <b:Title>Global, regional, and national neck pain burden in the general population, 1990–2019: An analysis of the global burden of disease study</b:Title>
    <b:Year>2019</b:Year>
    <b:RefOrder>1</b:RefOrder>
  </b:Source>
  <b:Source>
    <b:Tag>Dru14</b:Tag>
    <b:SourceType>JournalArticle</b:SourceType>
    <b:Guid>{72D1BD27-2277-4DE9-9095-E13CEDC6BEDC}</b:Guid>
    <b:Author>
      <b:Author>
        <b:NameList>
          <b:Person>
            <b:Last>Drummond K.H</b:Last>
          </b:Person>
          <b:Person>
            <b:Last>Houston T</b:Last>
          </b:Person>
          <b:Person>
            <b:Last>Irvine T</b:Last>
          </b:Person>
        </b:NameList>
      </b:Author>
    </b:Author>
    <b:Title>The rise and fall and rise of virtual reality</b:Title>
    <b:Year>2014</b:Year>
    <b:JournalName>Vox Media</b:JournalName>
    <b:RefOrder>5</b:RefOrder>
  </b:Source>
  <b:Source>
    <b:Tag>Geo</b:Tag>
    <b:SourceType>InternetSite</b:SourceType>
    <b:Guid>{B3538420-4129-4B02-85D9-398D2626D265}</b:Guid>
    <b:Title>George Washington University Hospital</b:Title>
    <b:ProductionCompany>George Washington University</b:ProductionCompany>
    <b:URL>https://www.gwhospital.com/conditions-services/surgery/precision-virtual-reality</b:URL>
    <b:RefOrder>8</b:RefOrder>
  </b:Source>
  <b:Source>
    <b:Tag>Gid19</b:Tag>
    <b:SourceType>InternetSite</b:SourceType>
    <b:Guid>{73DAF1AD-E8FA-4253-B97C-09C4056D9C68}</b:Guid>
    <b:Author>
      <b:Author>
        <b:NameList>
          <b:Person>
            <b:Last>MD</b:Last>
            <b:First>Gideon</b:First>
            <b:Middle>Blumstein</b:Middle>
          </b:Person>
        </b:NameList>
      </b:Author>
    </b:Author>
    <b:Title>How Virtual Reality Can Help Train Surgeons</b:Title>
    <b:ProductionCompany>Harward Business Review</b:ProductionCompany>
    <b:Year>2019</b:Year>
    <b:URL>https://hbr.org/2019/10/research-how-virtual-reality-can-help-train-surgeons</b:URL>
    <b:RefOrder>9</b:RefOrder>
  </b:Source>
  <b:Source>
    <b:Tag>UCo20</b:Tag>
    <b:SourceType>InternetSite</b:SourceType>
    <b:Guid>{7899C1D7-8B3E-41DC-996E-F1048CE1E971}</b:Guid>
    <b:Title>UConn Health is training orthopaedic surgery residents using VR solutions from PrecisionOS™ and Oculus</b:Title>
    <b:ProductionCompany>UConn Health</b:ProductionCompany>
    <b:Year>2020</b:Year>
    <b:Month>Marc</b:Month>
    <b:Day>18</b:Day>
    <b:URL>https://business.oculus.com/case-studies/uconn-health/</b:URL>
    <b:RefOrder>10</b:RefOrder>
  </b:Source>
  <b:Source>
    <b:Tag>VRa20</b:Tag>
    <b:SourceType>InternetSite</b:SourceType>
    <b:Guid>{F99C8030-0E29-463B-8A9A-D41B7B742D73}</b:Guid>
    <b:Title>VR and the Future of Healthcare</b:Title>
    <b:Year>2020</b:Year>
    <b:Month>Sep</b:Month>
    <b:Day>1</b:Day>
    <b:URL>https://www.cedars-sinai.org/blog/virtual-reality-future-healthcare.html</b:URL>
    <b:ProductionCompany>Cedars Sinai</b:ProductionCompany>
    <b:RefOrder>11</b:RefOrder>
  </b:Source>
  <b:Source>
    <b:Tag>Eli18</b:Tag>
    <b:SourceType>JournalArticle</b:SourceType>
    <b:Guid>{1EA24404-39D2-420B-B14B-5CE034E615C5}</b:Guid>
    <b:Title>Using virtual reality in medical education to teach empathy</b:Title>
    <b:Year>2018</b:Year>
    <b:JournalName>National Library of Medicine</b:JournalName>
    <b:Author>
      <b:Author>
        <b:NameList>
          <b:Person>
            <b:Last>Elizabeth Dyer</b:Last>
          </b:Person>
          <b:Person>
            <b:Last>Barbara J Swartzlander</b:Last>
          </b:Person>
          <b:Person>
            <b:Last>Marilyn R Gugliucci</b:Last>
          </b:Person>
        </b:NameList>
      </b:Author>
    </b:Author>
    <b:DOI>10.5195/jmla.2018.518</b:DOI>
    <b:RefOrder>12</b:RefOrder>
  </b:Source>
  <b:Source>
    <b:Tag>Lag17</b:Tag>
    <b:SourceType>JournalArticle</b:SourceType>
    <b:Guid>{CC3C692C-7FF3-43CB-8656-FFA12C49B6F7}</b:Guid>
    <b:Author>
      <b:Author>
        <b:NameList>
          <b:Person>
            <b:Last>Lagnado</b:Last>
            <b:First>Lucette</b:First>
          </b:Person>
        </b:NameList>
      </b:Author>
    </b:Author>
    <b:Title>Enlisting Virtual Reality to Ease Real Pain</b:Title>
    <b:JournalName>The Wall Street Journal</b:JournalName>
    <b:Year>2017</b:Year>
    <b:Month>Jul</b:Month>
    <b:Day>24</b:Day>
    <b:RefOrder>13</b:RefOrder>
  </b:Source>
  <b:Source>
    <b:Tag>Nas19</b:Tag>
    <b:SourceType>JournalArticle</b:SourceType>
    <b:Guid>{05847480-3D9C-4701-8755-886691F41D04}</b:Guid>
    <b:Title>Virtual Reality interventions for acute and chronic pain management</b:Title>
    <b:Year>2019</b:Year>
    <b:Author>
      <b:Author>
        <b:NameList>
          <b:Person>
            <b:Last>Naseem Ahmadpour</b:Last>
          </b:Person>
          <b:Person>
            <b:Last>Hayden Randall</b:Last>
          </b:Person>
          <b:Person>
            <b:Last>Harsham Choksi</b:Last>
          </b:Person>
          <b:Person>
            <b:Last>Antony Gao</b:Last>
          </b:Person>
          <b:Person>
            <b:Last>Christopher Vaughan</b:Last>
          </b:Person>
          <b:Person>
            <b:Last>Philip Poronnik</b:Last>
          </b:Person>
        </b:NameList>
      </b:Author>
    </b:Author>
    <b:DOI>10.1016/j.biocel.2019.105568</b:DOI>
    <b:RefOrder>15</b:RefOrder>
  </b:Source>
  <b:Source>
    <b:Tag>Mel</b:Tag>
    <b:SourceType>JournalArticle</b:SourceType>
    <b:Guid>{38F0507C-E44C-47CD-A6B1-A5335545E4DA}</b:Guid>
    <b:Title>Virtual Reality Reduces Pain in Laboring Women: A Randomized Controlled Trial</b:Title>
    <b:Author>
      <b:Author>
        <b:NameList>
          <b:Person>
            <b:Last>Melissa S Wong</b:Last>
          </b:Person>
          <b:Person>
            <b:Last>Brennan M R Spiegel</b:Last>
          </b:Person>
          <b:Person>
            <b:Last>Kimberly D Gregory</b:Last>
          </b:Person>
        </b:NameList>
      </b:Author>
    </b:Author>
    <b:DOI>10.1055/s-0040-1708851</b:DOI>
    <b:Year>2020</b:Year>
    <b:RefOrder>14</b:RefOrder>
  </b:Source>
  <b:Source>
    <b:Tag>Llo18</b:Tag>
    <b:SourceType>JournalArticle</b:SourceType>
    <b:Guid>{A04E956A-A697-4E15-88A8-C9BC650A1F76}</b:Guid>
    <b:Author>
      <b:Author>
        <b:NameList>
          <b:Person>
            <b:Last>Minor</b:Last>
            <b:First>Lloyd</b:First>
          </b:Person>
        </b:NameList>
      </b:Author>
    </b:Author>
    <b:Title>For Children in the Hospital, VR May Be the Cure for Anxiety</b:Title>
    <b:JournalName>The Wall Street Journal</b:JournalName>
    <b:Year>2018</b:Year>
    <b:RefOrder>16</b:RefOrder>
  </b:Source>
  <b:Source>
    <b:Tag>Hun08</b:Tag>
    <b:SourceType>InternetSite</b:SourceType>
    <b:Guid>{63868B43-6C13-4DCF-93A5-23A6578841B6}</b:Guid>
    <b:Title>Virtual Reality Pain Reduction</b:Title>
    <b:Year>2008</b:Year>
    <b:Author>
      <b:Author>
        <b:NameList>
          <b:Person>
            <b:Last>Hoffman</b:Last>
            <b:First>Hunter</b:First>
          </b:Person>
        </b:NameList>
      </b:Author>
    </b:Author>
    <b:ProductionCompany>University of Washington Seattle and U.W. Harborview Burn Center</b:ProductionCompany>
    <b:URL>http://www.hitl.washington.edu/projects/vrpain/</b:URL>
    <b:RefOrder>17</b:RefOrder>
  </b:Source>
</b:Sources>
</file>

<file path=customXml/itemProps1.xml><?xml version="1.0" encoding="utf-8"?>
<ds:datastoreItem xmlns:ds="http://schemas.openxmlformats.org/officeDocument/2006/customXml" ds:itemID="{58881828-F8C2-4B46-94D8-9CC8799E2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tanev_felev_nev_neptunkod_Szakdolgozat_VP_v7.dotx</Template>
  <TotalTime>1238</TotalTime>
  <Pages>21</Pages>
  <Words>3069</Words>
  <Characters>17496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HP</dc:creator>
  <cp:keywords/>
  <dc:description/>
  <cp:lastModifiedBy>EDU_KNSQ_4576@sulid.hu</cp:lastModifiedBy>
  <cp:revision>26</cp:revision>
  <dcterms:created xsi:type="dcterms:W3CDTF">2022-03-23T12:30:00Z</dcterms:created>
  <dcterms:modified xsi:type="dcterms:W3CDTF">2023-04-12T22:58:00Z</dcterms:modified>
</cp:coreProperties>
</file>