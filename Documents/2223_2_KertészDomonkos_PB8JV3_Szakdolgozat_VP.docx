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E0F6" w14:textId="77777777" w:rsidR="0091475E" w:rsidRPr="003D3289" w:rsidRDefault="0091475E" w:rsidP="00E83FB4">
      <w:pPr>
        <w:ind w:firstLine="0"/>
        <w:jc w:val="center"/>
        <w:rPr>
          <w:rFonts w:cs="Times New Roman"/>
          <w:sz w:val="32"/>
          <w:szCs w:val="28"/>
        </w:rPr>
      </w:pPr>
      <w:bookmarkStart w:id="0" w:name="_Hlk134137909"/>
      <w:bookmarkEnd w:id="0"/>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3322F017" w:rsidR="0091475E" w:rsidRPr="007D0031" w:rsidRDefault="007D0031" w:rsidP="00E83FB4">
      <w:pPr>
        <w:ind w:firstLine="0"/>
        <w:jc w:val="center"/>
        <w:rPr>
          <w:rFonts w:cs="Times New Roman"/>
          <w:sz w:val="32"/>
          <w:szCs w:val="28"/>
        </w:rPr>
      </w:pPr>
      <w:r>
        <w:rPr>
          <w:rFonts w:cs="Times New Roman"/>
          <w:sz w:val="32"/>
          <w:szCs w:val="28"/>
        </w:rPr>
        <w:t>Villamosmérnöki és Információs Rendszerek Tanszék</w:t>
      </w:r>
    </w:p>
    <w:p w14:paraId="5F386480" w14:textId="208A6F8D" w:rsidR="0091475E" w:rsidRPr="007D0031" w:rsidRDefault="007D0031" w:rsidP="00E83FB4">
      <w:pPr>
        <w:spacing w:after="1600"/>
        <w:ind w:firstLine="0"/>
        <w:jc w:val="center"/>
        <w:rPr>
          <w:rFonts w:cs="Times New Roman"/>
          <w:sz w:val="32"/>
          <w:szCs w:val="28"/>
        </w:rPr>
      </w:pPr>
      <w:r w:rsidRPr="007D0031">
        <w:rPr>
          <w:rFonts w:cs="Times New Roman"/>
          <w:sz w:val="32"/>
          <w:szCs w:val="28"/>
        </w:rPr>
        <w:t>Programtervező Informatikus alapszak</w:t>
      </w:r>
    </w:p>
    <w:p w14:paraId="11745E24" w14:textId="147523DB" w:rsidR="0091475E" w:rsidRPr="007D0031" w:rsidRDefault="0091475E" w:rsidP="00E83FB4">
      <w:pPr>
        <w:spacing w:after="1000"/>
        <w:ind w:firstLine="0"/>
        <w:jc w:val="center"/>
        <w:rPr>
          <w:rFonts w:cs="Times New Roman"/>
          <w:sz w:val="32"/>
          <w:szCs w:val="28"/>
        </w:rPr>
      </w:pPr>
      <w:r w:rsidRPr="007D0031">
        <w:rPr>
          <w:rFonts w:cs="Times New Roman"/>
          <w:b/>
          <w:sz w:val="52"/>
          <w:szCs w:val="48"/>
        </w:rPr>
        <w:t>SZAK</w:t>
      </w:r>
      <w:r w:rsidR="00202FE2" w:rsidRPr="007D0031">
        <w:rPr>
          <w:rFonts w:cs="Times New Roman"/>
          <w:b/>
          <w:sz w:val="52"/>
          <w:szCs w:val="48"/>
        </w:rPr>
        <w:t>DOLGOZAT</w:t>
      </w:r>
    </w:p>
    <w:p w14:paraId="384C442D" w14:textId="51F74741" w:rsidR="0091475E" w:rsidRPr="007D0031" w:rsidRDefault="007D0031" w:rsidP="00E83FB4">
      <w:pPr>
        <w:spacing w:after="1000"/>
        <w:ind w:firstLine="0"/>
        <w:jc w:val="center"/>
        <w:rPr>
          <w:rFonts w:cs="Times New Roman"/>
          <w:b/>
          <w:sz w:val="36"/>
          <w:szCs w:val="32"/>
        </w:rPr>
      </w:pPr>
      <w:r w:rsidRPr="007D0031">
        <w:rPr>
          <w:rFonts w:cs="Times New Roman"/>
          <w:b/>
          <w:sz w:val="36"/>
          <w:szCs w:val="32"/>
        </w:rPr>
        <w:t>VR játékfejlesztés rehabilitációs célra</w:t>
      </w:r>
    </w:p>
    <w:p w14:paraId="60E0358F" w14:textId="5613753B" w:rsidR="0091475E" w:rsidRPr="007D0031" w:rsidRDefault="007D0031" w:rsidP="00E83FB4">
      <w:pPr>
        <w:spacing w:after="2800"/>
        <w:ind w:firstLine="0"/>
        <w:jc w:val="center"/>
        <w:rPr>
          <w:rFonts w:cs="Times New Roman"/>
          <w:b/>
          <w:sz w:val="32"/>
          <w:szCs w:val="28"/>
        </w:rPr>
      </w:pPr>
      <w:r w:rsidRPr="007D0031">
        <w:rPr>
          <w:rFonts w:cs="Times New Roman"/>
          <w:b/>
          <w:sz w:val="36"/>
          <w:szCs w:val="32"/>
        </w:rPr>
        <w:t>Kertész Domonkos</w:t>
      </w:r>
    </w:p>
    <w:p w14:paraId="1473862B" w14:textId="6B23EE4F" w:rsidR="0091475E" w:rsidRPr="007D0031" w:rsidRDefault="0091475E" w:rsidP="00E83FB4">
      <w:pPr>
        <w:ind w:firstLine="0"/>
        <w:jc w:val="center"/>
        <w:rPr>
          <w:rFonts w:cs="Times New Roman"/>
          <w:sz w:val="32"/>
          <w:szCs w:val="28"/>
        </w:rPr>
      </w:pPr>
      <w:r w:rsidRPr="007D0031">
        <w:rPr>
          <w:rFonts w:cs="Times New Roman"/>
          <w:sz w:val="32"/>
          <w:szCs w:val="28"/>
        </w:rPr>
        <w:t>Témavezető:</w:t>
      </w:r>
      <w:r w:rsidR="007D0031" w:rsidRPr="007D0031">
        <w:rPr>
          <w:rFonts w:cs="Times New Roman"/>
          <w:sz w:val="32"/>
          <w:szCs w:val="28"/>
        </w:rPr>
        <w:t xml:space="preserve"> </w:t>
      </w:r>
      <w:r w:rsidR="000E6785">
        <w:rPr>
          <w:rFonts w:cs="Times New Roman"/>
          <w:sz w:val="32"/>
          <w:szCs w:val="28"/>
        </w:rPr>
        <w:t xml:space="preserve">Dr. </w:t>
      </w:r>
      <w:r w:rsidR="007D0031" w:rsidRPr="007D0031">
        <w:rPr>
          <w:rFonts w:cs="Times New Roman"/>
          <w:sz w:val="32"/>
          <w:szCs w:val="28"/>
        </w:rPr>
        <w:t>Guzsvinecz Tibor</w:t>
      </w:r>
    </w:p>
    <w:p w14:paraId="1D9D9B4E" w14:textId="45D4AA40" w:rsidR="00791D1B" w:rsidRPr="007D0031" w:rsidRDefault="007D0031" w:rsidP="00E83FB4">
      <w:pPr>
        <w:spacing w:after="240"/>
        <w:ind w:firstLine="0"/>
        <w:jc w:val="center"/>
        <w:rPr>
          <w:rFonts w:cs="Times New Roman"/>
          <w:sz w:val="28"/>
          <w:szCs w:val="28"/>
        </w:rPr>
        <w:sectPr w:rsidR="00791D1B" w:rsidRPr="007D0031"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7D0031">
        <w:rPr>
          <w:rFonts w:cs="Times New Roman"/>
          <w:sz w:val="32"/>
          <w:szCs w:val="28"/>
        </w:rPr>
        <w:t>202</w:t>
      </w:r>
      <w:r w:rsidR="00085E4D">
        <w:rPr>
          <w:rFonts w:cs="Times New Roman"/>
          <w:sz w:val="32"/>
          <w:szCs w:val="28"/>
        </w:rPr>
        <w:t>3</w:t>
      </w:r>
    </w:p>
    <w:p w14:paraId="0216CA4B" w14:textId="77777777" w:rsidR="00037D0C" w:rsidRPr="00037D0C" w:rsidRDefault="00037D0C" w:rsidP="00AB6FDE">
      <w:pPr>
        <w:ind w:firstLine="0"/>
      </w:pPr>
      <w:r>
        <w:rPr>
          <w:noProof/>
        </w:rPr>
        <w:lastRenderedPageBreak/>
        <w:drawing>
          <wp:anchor distT="0" distB="0" distL="114300" distR="114300" simplePos="0" relativeHeight="251669504" behindDoc="0" locked="0" layoutInCell="1" allowOverlap="1" wp14:anchorId="5A4BA6F0" wp14:editId="62AD3337">
            <wp:simplePos x="0" y="0"/>
            <wp:positionH relativeFrom="margin">
              <wp:align>center</wp:align>
            </wp:positionH>
            <wp:positionV relativeFrom="paragraph">
              <wp:posOffset>0</wp:posOffset>
            </wp:positionV>
            <wp:extent cx="5934710" cy="8392795"/>
            <wp:effectExtent l="0" t="0" r="889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710" cy="8392795"/>
                    </a:xfrm>
                    <a:prstGeom prst="rect">
                      <a:avLst/>
                    </a:prstGeom>
                  </pic:spPr>
                </pic:pic>
              </a:graphicData>
            </a:graphic>
            <wp14:sizeRelH relativeFrom="margin">
              <wp14:pctWidth>0</wp14:pctWidth>
            </wp14:sizeRelH>
            <wp14:sizeRelV relativeFrom="margin">
              <wp14:pctHeight>0</wp14:pctHeight>
            </wp14:sizeRelV>
          </wp:anchor>
        </w:drawing>
      </w:r>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1" w:name="_Toc68948682"/>
    </w:p>
    <w:p w14:paraId="75A4E78A" w14:textId="77777777" w:rsidR="000B3866" w:rsidRDefault="00EF6CAA" w:rsidP="009F025B">
      <w:pPr>
        <w:pStyle w:val="Title"/>
        <w:spacing w:after="480" w:line="360" w:lineRule="auto"/>
      </w:pPr>
      <w:bookmarkStart w:id="2" w:name="_Toc68948683"/>
      <w:bookmarkEnd w:id="1"/>
      <w:r>
        <w:lastRenderedPageBreak/>
        <w:t xml:space="preserve">Hallgatói nyilatkozat </w:t>
      </w:r>
    </w:p>
    <w:p w14:paraId="525392F7" w14:textId="0FAF15C3" w:rsidR="0033258A" w:rsidRPr="00037D0C" w:rsidRDefault="0033258A" w:rsidP="00037D0C">
      <w:pPr>
        <w:pStyle w:val="Firstparagraph"/>
      </w:pPr>
      <w:r w:rsidRPr="007B555F">
        <w:t xml:space="preserve">Alulírott </w:t>
      </w:r>
      <w:r w:rsidR="007D0031" w:rsidRPr="007B555F">
        <w:t>Kertész Domonkos</w:t>
      </w:r>
      <w:r w:rsidRPr="007B555F">
        <w:t xml:space="preserve"> hall</w:t>
      </w:r>
      <w:r w:rsidRPr="00037D0C">
        <w:t xml:space="preserve">gató kijelentem, hogy a dolgozatot a Pannon Egyetem </w:t>
      </w:r>
      <w:r w:rsidR="007D0031" w:rsidRPr="007B555F">
        <w:t>Villamosmérnöki és Információs Rendszerek tanszék</w:t>
      </w:r>
      <w:r w:rsidR="00CF499E" w:rsidRPr="007B555F">
        <w:t>én</w:t>
      </w:r>
      <w:r w:rsidRPr="007B555F">
        <w:t xml:space="preserve"> </w:t>
      </w:r>
      <w:r w:rsidRPr="00037D0C">
        <w:t xml:space="preserve">készítettem </w:t>
      </w:r>
      <w:r w:rsidRPr="007B555F">
        <w:t>a</w:t>
      </w:r>
      <w:r w:rsidR="007D0031" w:rsidRPr="007B555F">
        <w:t xml:space="preserve"> Programtervező Informatikus alap</w:t>
      </w:r>
      <w:r w:rsidRPr="007B555F">
        <w:t xml:space="preserve"> vég</w:t>
      </w:r>
      <w:r w:rsidRPr="00037D0C">
        <w:t>zettség megszerzése érdekében.</w:t>
      </w:r>
    </w:p>
    <w:p w14:paraId="6B39F50E" w14:textId="77777777"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17A25471"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498E3164" w:rsidR="0033258A" w:rsidRPr="002273BF" w:rsidRDefault="0066291D" w:rsidP="0066291D">
      <w:pPr>
        <w:spacing w:before="600" w:after="720"/>
        <w:rPr>
          <w:rFonts w:cs="Times New Roman"/>
          <w:noProof/>
          <w:color w:val="FF0000"/>
          <w:szCs w:val="24"/>
        </w:rPr>
      </w:pPr>
      <w:r>
        <w:rPr>
          <w:rFonts w:cs="Times New Roman"/>
          <w:noProof/>
          <w:color w:val="FF0000"/>
          <w:szCs w:val="24"/>
        </w:rPr>
        <w:drawing>
          <wp:anchor distT="0" distB="0" distL="114300" distR="114300" simplePos="0" relativeHeight="251784192" behindDoc="0" locked="0" layoutInCell="1" allowOverlap="1" wp14:anchorId="7AD9B21C" wp14:editId="408384B3">
            <wp:simplePos x="0" y="0"/>
            <wp:positionH relativeFrom="column">
              <wp:posOffset>3273425</wp:posOffset>
            </wp:positionH>
            <wp:positionV relativeFrom="paragraph">
              <wp:posOffset>556895</wp:posOffset>
            </wp:positionV>
            <wp:extent cx="1676400" cy="836295"/>
            <wp:effectExtent l="0" t="0" r="0" b="0"/>
            <wp:wrapTopAndBottom/>
            <wp:docPr id="1130457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83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5A4D" w:rsidRPr="00B35A4D">
        <w:rPr>
          <w:rFonts w:cs="Times New Roman"/>
          <w:szCs w:val="24"/>
        </w:rPr>
        <w:t>Dátum:</w:t>
      </w:r>
      <w:r w:rsidR="00B35A4D">
        <w:rPr>
          <w:rFonts w:cs="Times New Roman"/>
          <w:color w:val="FF0000"/>
          <w:szCs w:val="24"/>
        </w:rPr>
        <w:t xml:space="preserve"> </w:t>
      </w:r>
      <w:r w:rsidR="0033258A" w:rsidRPr="007B555F">
        <w:rPr>
          <w:rFonts w:cs="Times New Roman"/>
          <w:szCs w:val="24"/>
        </w:rPr>
        <w:t xml:space="preserve">Veszprém, </w:t>
      </w:r>
      <w:r w:rsidR="007B555F">
        <w:rPr>
          <w:rFonts w:cs="Times New Roman"/>
          <w:szCs w:val="24"/>
        </w:rPr>
        <w:t>2023. 05. 04.</w:t>
      </w:r>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58DA09D8" w:rsidR="0033258A" w:rsidRDefault="00037D0C"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Kertész Domonkos</w:t>
      </w:r>
    </w:p>
    <w:p w14:paraId="0DC7FA7A" w14:textId="77777777" w:rsidR="003601AC" w:rsidRPr="00572DF2" w:rsidRDefault="003601AC" w:rsidP="009F025B">
      <w:pPr>
        <w:pStyle w:val="Title"/>
        <w:spacing w:after="480" w:line="360" w:lineRule="auto"/>
      </w:pPr>
      <w:r w:rsidRPr="00674F6E">
        <w:lastRenderedPageBreak/>
        <w:t>Témavezetői</w:t>
      </w:r>
      <w:r>
        <w:t xml:space="preserve"> nyilatkozat</w:t>
      </w:r>
    </w:p>
    <w:p w14:paraId="4BE0E3D3" w14:textId="58E92D11" w:rsidR="0033258A" w:rsidRPr="00572DF2" w:rsidRDefault="0033258A" w:rsidP="00037D0C">
      <w:pPr>
        <w:pStyle w:val="Firstparagraph"/>
      </w:pPr>
      <w:r w:rsidRPr="00572DF2">
        <w:t xml:space="preserve">Alulírott </w:t>
      </w:r>
      <w:r w:rsidR="007B555F">
        <w:t>Dr</w:t>
      </w:r>
      <w:r w:rsidR="007B555F" w:rsidRPr="007B555F">
        <w:t xml:space="preserve">. </w:t>
      </w:r>
      <w:r w:rsidR="007D0031" w:rsidRPr="007B555F">
        <w:rPr>
          <w:rFonts w:eastAsia="Times New Roman"/>
          <w:iCs/>
        </w:rPr>
        <w:t>Guzsvinecz Tibor</w:t>
      </w:r>
      <w:r w:rsidRPr="007B555F">
        <w:t xml:space="preserve"> </w:t>
      </w:r>
      <w:r w:rsidRPr="00572DF2">
        <w:t xml:space="preserve">témavezető kijelentem, hogy a </w:t>
      </w:r>
      <w:r w:rsidRPr="007B555F">
        <w:t xml:space="preserve">dolgozatot </w:t>
      </w:r>
      <w:r w:rsidR="007D0031" w:rsidRPr="007B555F">
        <w:rPr>
          <w:rFonts w:eastAsia="Times New Roman"/>
          <w:i/>
        </w:rPr>
        <w:t xml:space="preserve">Kertész Domonkos </w:t>
      </w:r>
      <w:r w:rsidRPr="007B555F">
        <w:t>a Pannon Egyete</w:t>
      </w:r>
      <w:r w:rsidRPr="00572DF2">
        <w:t xml:space="preserve">m </w:t>
      </w:r>
      <w:r w:rsidR="007D0031" w:rsidRPr="007B555F">
        <w:t xml:space="preserve">Villamosmérnöki és Információs Rendszerek tanszékén </w:t>
      </w:r>
      <w:r w:rsidRPr="007B555F">
        <w:t xml:space="preserve">készítette </w:t>
      </w:r>
      <w:r w:rsidR="007D0031" w:rsidRPr="007B555F">
        <w:t>Programtervező Informatikus alap</w:t>
      </w:r>
      <w:r w:rsidRPr="007B555F">
        <w:t xml:space="preserve"> végzetts</w:t>
      </w:r>
      <w:r w:rsidRPr="00572DF2">
        <w:t>ég megszerzése érdekében.</w:t>
      </w:r>
    </w:p>
    <w:p w14:paraId="0D90F6C3" w14:textId="3F03ED8E" w:rsidR="0033258A" w:rsidRPr="00572DF2" w:rsidRDefault="0033258A" w:rsidP="003601AC">
      <w:r w:rsidRPr="00572DF2">
        <w:t>Kijelentem, hogy a dolgozat védésre bocsátását engedélyezem.</w:t>
      </w:r>
    </w:p>
    <w:p w14:paraId="0D5759E7" w14:textId="7D1C644D" w:rsidR="0033258A" w:rsidRPr="002273BF" w:rsidRDefault="0066291D" w:rsidP="00B35A4D">
      <w:pPr>
        <w:spacing w:before="600" w:after="720"/>
        <w:rPr>
          <w:rFonts w:cs="Times New Roman"/>
          <w:color w:val="FF0000"/>
          <w:szCs w:val="24"/>
        </w:rPr>
      </w:pPr>
      <w:r>
        <w:rPr>
          <w:noProof/>
        </w:rPr>
        <w:drawing>
          <wp:anchor distT="0" distB="0" distL="114300" distR="114300" simplePos="0" relativeHeight="251783168" behindDoc="0" locked="0" layoutInCell="1" allowOverlap="1" wp14:anchorId="16E67CA2" wp14:editId="2F48ADBC">
            <wp:simplePos x="0" y="0"/>
            <wp:positionH relativeFrom="column">
              <wp:posOffset>3035300</wp:posOffset>
            </wp:positionH>
            <wp:positionV relativeFrom="paragraph">
              <wp:posOffset>665480</wp:posOffset>
            </wp:positionV>
            <wp:extent cx="2114550" cy="450850"/>
            <wp:effectExtent l="0" t="0" r="0" b="6350"/>
            <wp:wrapTopAndBottom/>
            <wp:docPr id="541439904" name="Picture 5414399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9904" name="Picture 541439904" descr="Ic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550" cy="450850"/>
                    </a:xfrm>
                    <a:prstGeom prst="rect">
                      <a:avLst/>
                    </a:prstGeom>
                    <a:noFill/>
                    <a:ln>
                      <a:noFill/>
                    </a:ln>
                  </pic:spPr>
                </pic:pic>
              </a:graphicData>
            </a:graphic>
          </wp:anchor>
        </w:drawing>
      </w:r>
      <w:r w:rsidR="00B35A4D" w:rsidRPr="00B35A4D">
        <w:rPr>
          <w:rFonts w:cs="Times New Roman"/>
          <w:szCs w:val="24"/>
        </w:rPr>
        <w:t xml:space="preserve">Dátum: </w:t>
      </w:r>
      <w:r w:rsidR="0033258A" w:rsidRPr="007B555F">
        <w:rPr>
          <w:rFonts w:cs="Times New Roman"/>
          <w:szCs w:val="24"/>
        </w:rPr>
        <w:t xml:space="preserve">Veszprém, </w:t>
      </w:r>
      <w:r w:rsidR="007B555F">
        <w:rPr>
          <w:rFonts w:cs="Times New Roman"/>
          <w:szCs w:val="24"/>
        </w:rPr>
        <w:t>2023. 05. 04.</w:t>
      </w:r>
      <w:r w:rsidRPr="0066291D">
        <w:rPr>
          <w:noProof/>
        </w:rPr>
        <w:t xml:space="preserve"> </w:t>
      </w: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20CD1686" w:rsidR="00674F6E" w:rsidRPr="007B555F" w:rsidRDefault="00674F6E"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Dr. Guzsvinecz Tibor</w:t>
      </w:r>
    </w:p>
    <w:p w14:paraId="272A046D" w14:textId="77777777" w:rsidR="0091475E" w:rsidRPr="009F025B" w:rsidRDefault="0091475E" w:rsidP="006B7395">
      <w:pPr>
        <w:pStyle w:val="Cmsor1-szmozatlan"/>
        <w:jc w:val="center"/>
      </w:pPr>
      <w:bookmarkStart w:id="3" w:name="_Toc68948684"/>
      <w:bookmarkStart w:id="4" w:name="_Toc134462286"/>
      <w:bookmarkEnd w:id="2"/>
      <w:r w:rsidRPr="009F025B">
        <w:lastRenderedPageBreak/>
        <w:t>Tartalmi összefoglaló</w:t>
      </w:r>
      <w:bookmarkEnd w:id="3"/>
      <w:bookmarkEnd w:id="4"/>
    </w:p>
    <w:p w14:paraId="12613634" w14:textId="2FCE023F" w:rsidR="00933CB3" w:rsidRDefault="00085E4D" w:rsidP="0080562E">
      <w:pPr>
        <w:pStyle w:val="Firstparagraph"/>
      </w:pPr>
      <w:r>
        <w:t>Az akut vagy krónikus nyaki fájdalom gyakori egészségügyi probléma, aminek a kezelése jellemzően</w:t>
      </w:r>
      <w:r w:rsidR="002B7358">
        <w:t xml:space="preserve"> napi</w:t>
      </w:r>
      <w:r>
        <w:t xml:space="preserve"> fizikoteráp</w:t>
      </w:r>
      <w:r w:rsidR="002B7358">
        <w:t>iás gyakorlatok. Olyan személyeknél, akik kevésbé motiváltak az edzés program betartásár</w:t>
      </w:r>
      <w:r w:rsidR="00E961F8">
        <w:t>a</w:t>
      </w:r>
      <w:r w:rsidR="002B7358">
        <w:t>, a gyógyulás késle</w:t>
      </w:r>
      <w:r w:rsidR="00E961F8">
        <w:t>l</w:t>
      </w:r>
      <w:r w:rsidR="002B7358">
        <w:t>tetett. Szakdolgozatomban olyan virtuális valóság megoldást dolgozok ki, és fejlesztek le, ami motiválja a nyaktornára a felhasználót.</w:t>
      </w:r>
    </w:p>
    <w:p w14:paraId="42AC3D99" w14:textId="28A90FC4" w:rsidR="002B7358" w:rsidRPr="002B7358" w:rsidRDefault="00E05BF9" w:rsidP="002B7358">
      <w:r>
        <w:t xml:space="preserve">Az alkalmazás a felhasználó fizikai képességeit figyelembe véve, végigvezeti nyak tornáztató gyakorlaton, illetve lehetőséget nyújt gyógytornászoknak, hogy gyakorlatokat hozzanak létre betegeiknek, otthoni felhasználásra. </w:t>
      </w:r>
    </w:p>
    <w:p w14:paraId="36692330" w14:textId="4305817E"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7D0031">
        <w:rPr>
          <w:rFonts w:cs="Times New Roman"/>
          <w:szCs w:val="24"/>
        </w:rPr>
        <w:t xml:space="preserve">Gamification, Virtuális valóság, </w:t>
      </w:r>
      <w:r w:rsidR="000B1787">
        <w:rPr>
          <w:rFonts w:cs="Times New Roman"/>
          <w:szCs w:val="24"/>
        </w:rPr>
        <w:t xml:space="preserve">Rehabilitációs szoftver, </w:t>
      </w:r>
      <w:r w:rsidR="00607032">
        <w:rPr>
          <w:rFonts w:cs="Times New Roman"/>
          <w:szCs w:val="24"/>
        </w:rPr>
        <w:t>Nyak, Torna</w:t>
      </w:r>
    </w:p>
    <w:p w14:paraId="7A77B38D" w14:textId="77777777" w:rsidR="00632D14" w:rsidRPr="00674F6E" w:rsidRDefault="00632D14" w:rsidP="006B7395">
      <w:pPr>
        <w:pStyle w:val="Cmsor1-szmozatlan"/>
        <w:jc w:val="center"/>
      </w:pPr>
      <w:bookmarkStart w:id="5" w:name="_Toc134462287"/>
      <w:r w:rsidRPr="00674F6E">
        <w:lastRenderedPageBreak/>
        <w:t>Abstract</w:t>
      </w:r>
      <w:bookmarkEnd w:id="5"/>
    </w:p>
    <w:p w14:paraId="05C8E42C" w14:textId="77777777" w:rsidR="000E6785" w:rsidRDefault="000E6785" w:rsidP="000E6785">
      <w:pPr>
        <w:pStyle w:val="Firstparagraph"/>
      </w:pPr>
      <w:r>
        <w:t>Acute or chronic neck pain is a common health problem that is typically treated with daily physiotherapy exercises. In individuals who are less motivated to adhere to an exercise programme, recovery is delayed. In my thesis, I design and develop a virtual reality solution that motivates the user to perform neck exercises.</w:t>
      </w:r>
    </w:p>
    <w:p w14:paraId="5D3018EA" w14:textId="5CC8288F" w:rsidR="003B71D8" w:rsidRPr="000E6785" w:rsidRDefault="000E6785" w:rsidP="000E6785">
      <w:r w:rsidRPr="000E6785">
        <w:t>The application guides the user through neck exercises based on their physical abilities, and gives physiotherapists the opportunity to create exercises for their patients to use at home.</w:t>
      </w:r>
    </w:p>
    <w:p w14:paraId="1938AA0B" w14:textId="533E0DC7"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A17111">
        <w:rPr>
          <w:rFonts w:cs="Times New Roman"/>
          <w:szCs w:val="24"/>
          <w:lang w:val="en-GB"/>
        </w:rPr>
        <w:t>Gamification, Virtual reality, Rehabilitation software</w:t>
      </w:r>
      <w:r w:rsidR="00607032">
        <w:rPr>
          <w:rFonts w:cs="Times New Roman"/>
          <w:szCs w:val="24"/>
          <w:lang w:val="en-GB"/>
        </w:rPr>
        <w:t>, Neck, Exercise</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6B7395" w:rsidRDefault="00674F6E" w:rsidP="00674F6E">
          <w:pPr>
            <w:pStyle w:val="TOCHeading"/>
            <w:spacing w:after="480"/>
            <w:rPr>
              <w:rStyle w:val="Cmsor1-szmozatlanChar"/>
            </w:rPr>
          </w:pPr>
          <w:r w:rsidRPr="006B7395">
            <w:rPr>
              <w:rStyle w:val="Cmsor1-szmozatlanChar"/>
            </w:rPr>
            <w:t>Tartalomjegyzék</w:t>
          </w:r>
        </w:p>
        <w:p w14:paraId="55AA4598" w14:textId="57BD5A67" w:rsidR="00B25CD4" w:rsidRDefault="00674F6E">
          <w:pPr>
            <w:pStyle w:val="TOC1"/>
            <w:rPr>
              <w:rFonts w:asciiTheme="minorHAnsi" w:eastAsiaTheme="minorEastAsia" w:hAnsiTheme="minorHAnsi" w:cstheme="minorBidi"/>
              <w:b w:val="0"/>
              <w:bCs w:val="0"/>
              <w:noProof/>
              <w:kern w:val="2"/>
              <w:sz w:val="22"/>
              <w:szCs w:val="22"/>
              <w:lang w:eastAsia="hu-HU"/>
              <w14:ligatures w14:val="standardContextual"/>
            </w:rPr>
          </w:pPr>
          <w:r w:rsidRPr="00BC3440">
            <w:rPr>
              <w:rFonts w:cs="Times New Roman"/>
            </w:rPr>
            <w:fldChar w:fldCharType="begin"/>
          </w:r>
          <w:r w:rsidRPr="00BC3440">
            <w:rPr>
              <w:rFonts w:cs="Times New Roman"/>
            </w:rPr>
            <w:instrText xml:space="preserve"> TOC \o "1-3" \h \z \u </w:instrText>
          </w:r>
          <w:r w:rsidRPr="00BC3440">
            <w:rPr>
              <w:rFonts w:cs="Times New Roman"/>
            </w:rPr>
            <w:fldChar w:fldCharType="separate"/>
          </w:r>
          <w:hyperlink w:anchor="_Toc134462286" w:history="1">
            <w:r w:rsidR="00B25CD4" w:rsidRPr="00AB3D34">
              <w:rPr>
                <w:rStyle w:val="Hyperlink"/>
                <w:noProof/>
              </w:rPr>
              <w:t>Tartalmi összefoglaló</w:t>
            </w:r>
            <w:r w:rsidR="00B25CD4">
              <w:rPr>
                <w:noProof/>
                <w:webHidden/>
              </w:rPr>
              <w:tab/>
            </w:r>
            <w:r w:rsidR="00B25CD4">
              <w:rPr>
                <w:noProof/>
                <w:webHidden/>
              </w:rPr>
              <w:fldChar w:fldCharType="begin"/>
            </w:r>
            <w:r w:rsidR="00B25CD4">
              <w:rPr>
                <w:noProof/>
                <w:webHidden/>
              </w:rPr>
              <w:instrText xml:space="preserve"> PAGEREF _Toc134462286 \h </w:instrText>
            </w:r>
            <w:r w:rsidR="00B25CD4">
              <w:rPr>
                <w:noProof/>
                <w:webHidden/>
              </w:rPr>
            </w:r>
            <w:r w:rsidR="00B25CD4">
              <w:rPr>
                <w:noProof/>
                <w:webHidden/>
              </w:rPr>
              <w:fldChar w:fldCharType="separate"/>
            </w:r>
            <w:r w:rsidR="00597BCD">
              <w:rPr>
                <w:noProof/>
                <w:webHidden/>
              </w:rPr>
              <w:t>4</w:t>
            </w:r>
            <w:r w:rsidR="00B25CD4">
              <w:rPr>
                <w:noProof/>
                <w:webHidden/>
              </w:rPr>
              <w:fldChar w:fldCharType="end"/>
            </w:r>
          </w:hyperlink>
        </w:p>
        <w:p w14:paraId="003CB164" w14:textId="1AEAFDC2"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7" w:history="1">
            <w:r w:rsidR="00B25CD4" w:rsidRPr="00AB3D34">
              <w:rPr>
                <w:rStyle w:val="Hyperlink"/>
                <w:noProof/>
              </w:rPr>
              <w:t>Abstract</w:t>
            </w:r>
            <w:r w:rsidR="00B25CD4">
              <w:rPr>
                <w:noProof/>
                <w:webHidden/>
              </w:rPr>
              <w:tab/>
            </w:r>
            <w:r w:rsidR="00B25CD4">
              <w:rPr>
                <w:noProof/>
                <w:webHidden/>
              </w:rPr>
              <w:fldChar w:fldCharType="begin"/>
            </w:r>
            <w:r w:rsidR="00B25CD4">
              <w:rPr>
                <w:noProof/>
                <w:webHidden/>
              </w:rPr>
              <w:instrText xml:space="preserve"> PAGEREF _Toc134462287 \h </w:instrText>
            </w:r>
            <w:r w:rsidR="00B25CD4">
              <w:rPr>
                <w:noProof/>
                <w:webHidden/>
              </w:rPr>
            </w:r>
            <w:r w:rsidR="00B25CD4">
              <w:rPr>
                <w:noProof/>
                <w:webHidden/>
              </w:rPr>
              <w:fldChar w:fldCharType="separate"/>
            </w:r>
            <w:r w:rsidR="00597BCD">
              <w:rPr>
                <w:noProof/>
                <w:webHidden/>
              </w:rPr>
              <w:t>5</w:t>
            </w:r>
            <w:r w:rsidR="00B25CD4">
              <w:rPr>
                <w:noProof/>
                <w:webHidden/>
              </w:rPr>
              <w:fldChar w:fldCharType="end"/>
            </w:r>
          </w:hyperlink>
        </w:p>
        <w:p w14:paraId="336DF34A" w14:textId="0DFFA2A9"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8" w:history="1">
            <w:r w:rsidR="00B25CD4" w:rsidRPr="00AB3D34">
              <w:rPr>
                <w:rStyle w:val="Hyperlink"/>
                <w:noProof/>
              </w:rPr>
              <w:t>Jelölésjegyzék</w:t>
            </w:r>
            <w:r w:rsidR="00B25CD4">
              <w:rPr>
                <w:noProof/>
                <w:webHidden/>
              </w:rPr>
              <w:tab/>
            </w:r>
            <w:r w:rsidR="00B25CD4">
              <w:rPr>
                <w:noProof/>
                <w:webHidden/>
              </w:rPr>
              <w:fldChar w:fldCharType="begin"/>
            </w:r>
            <w:r w:rsidR="00B25CD4">
              <w:rPr>
                <w:noProof/>
                <w:webHidden/>
              </w:rPr>
              <w:instrText xml:space="preserve"> PAGEREF _Toc134462288 \h </w:instrText>
            </w:r>
            <w:r w:rsidR="00B25CD4">
              <w:rPr>
                <w:noProof/>
                <w:webHidden/>
              </w:rPr>
            </w:r>
            <w:r w:rsidR="00B25CD4">
              <w:rPr>
                <w:noProof/>
                <w:webHidden/>
              </w:rPr>
              <w:fldChar w:fldCharType="separate"/>
            </w:r>
            <w:r w:rsidR="00597BCD">
              <w:rPr>
                <w:noProof/>
                <w:webHidden/>
              </w:rPr>
              <w:t>8</w:t>
            </w:r>
            <w:r w:rsidR="00B25CD4">
              <w:rPr>
                <w:noProof/>
                <w:webHidden/>
              </w:rPr>
              <w:fldChar w:fldCharType="end"/>
            </w:r>
          </w:hyperlink>
        </w:p>
        <w:p w14:paraId="1C1B2CF0" w14:textId="368B3625"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89" w:history="1">
            <w:r w:rsidR="00B25CD4" w:rsidRPr="00AB3D34">
              <w:rPr>
                <w:rStyle w:val="Hyperlink"/>
                <w:rFonts w:ascii="Arial" w:hAnsi="Arial"/>
                <w:noProof/>
              </w:rPr>
              <w:t>1.</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Motiváció</w:t>
            </w:r>
            <w:r w:rsidR="00B25CD4">
              <w:rPr>
                <w:noProof/>
                <w:webHidden/>
              </w:rPr>
              <w:tab/>
            </w:r>
            <w:r w:rsidR="00B25CD4">
              <w:rPr>
                <w:noProof/>
                <w:webHidden/>
              </w:rPr>
              <w:fldChar w:fldCharType="begin"/>
            </w:r>
            <w:r w:rsidR="00B25CD4">
              <w:rPr>
                <w:noProof/>
                <w:webHidden/>
              </w:rPr>
              <w:instrText xml:space="preserve"> PAGEREF _Toc134462289 \h </w:instrText>
            </w:r>
            <w:r w:rsidR="00B25CD4">
              <w:rPr>
                <w:noProof/>
                <w:webHidden/>
              </w:rPr>
            </w:r>
            <w:r w:rsidR="00B25CD4">
              <w:rPr>
                <w:noProof/>
                <w:webHidden/>
              </w:rPr>
              <w:fldChar w:fldCharType="separate"/>
            </w:r>
            <w:r w:rsidR="00597BCD">
              <w:rPr>
                <w:noProof/>
                <w:webHidden/>
              </w:rPr>
              <w:t>9</w:t>
            </w:r>
            <w:r w:rsidR="00B25CD4">
              <w:rPr>
                <w:noProof/>
                <w:webHidden/>
              </w:rPr>
              <w:fldChar w:fldCharType="end"/>
            </w:r>
          </w:hyperlink>
        </w:p>
        <w:p w14:paraId="5997A6E3" w14:textId="0FCD3462"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0" w:history="1">
            <w:r w:rsidR="00B25CD4" w:rsidRPr="00AB3D34">
              <w:rPr>
                <w:rStyle w:val="Hyperlink"/>
                <w:rFonts w:ascii="Arial" w:hAnsi="Arial"/>
                <w:noProof/>
              </w:rPr>
              <w:t>2.</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Irodalom és versenytárs elemzés</w:t>
            </w:r>
            <w:r w:rsidR="00B25CD4">
              <w:rPr>
                <w:noProof/>
                <w:webHidden/>
              </w:rPr>
              <w:tab/>
            </w:r>
            <w:r w:rsidR="00B25CD4">
              <w:rPr>
                <w:noProof/>
                <w:webHidden/>
              </w:rPr>
              <w:fldChar w:fldCharType="begin"/>
            </w:r>
            <w:r w:rsidR="00B25CD4">
              <w:rPr>
                <w:noProof/>
                <w:webHidden/>
              </w:rPr>
              <w:instrText xml:space="preserve"> PAGEREF _Toc134462290 \h </w:instrText>
            </w:r>
            <w:r w:rsidR="00B25CD4">
              <w:rPr>
                <w:noProof/>
                <w:webHidden/>
              </w:rPr>
            </w:r>
            <w:r w:rsidR="00B25CD4">
              <w:rPr>
                <w:noProof/>
                <w:webHidden/>
              </w:rPr>
              <w:fldChar w:fldCharType="separate"/>
            </w:r>
            <w:r w:rsidR="00597BCD">
              <w:rPr>
                <w:noProof/>
                <w:webHidden/>
              </w:rPr>
              <w:t>10</w:t>
            </w:r>
            <w:r w:rsidR="00B25CD4">
              <w:rPr>
                <w:noProof/>
                <w:webHidden/>
              </w:rPr>
              <w:fldChar w:fldCharType="end"/>
            </w:r>
          </w:hyperlink>
        </w:p>
        <w:p w14:paraId="29EA390B" w14:textId="39CEC993"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1" w:history="1">
            <w:r w:rsidR="00B25CD4" w:rsidRPr="00AB3D34">
              <w:rPr>
                <w:rStyle w:val="Hyperlink"/>
                <w:noProof/>
                <w14:scene3d>
                  <w14:camera w14:prst="orthographicFront"/>
                  <w14:lightRig w14:rig="threePt" w14:dir="t">
                    <w14:rot w14:lat="0" w14:lon="0" w14:rev="0"/>
                  </w14:lightRig>
                </w14:scene3d>
              </w:rPr>
              <w:t>2.1.</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A bővített valóság (XR)</w:t>
            </w:r>
            <w:r w:rsidR="00B25CD4">
              <w:rPr>
                <w:noProof/>
                <w:webHidden/>
              </w:rPr>
              <w:tab/>
            </w:r>
            <w:r w:rsidR="00B25CD4">
              <w:rPr>
                <w:noProof/>
                <w:webHidden/>
              </w:rPr>
              <w:fldChar w:fldCharType="begin"/>
            </w:r>
            <w:r w:rsidR="00B25CD4">
              <w:rPr>
                <w:noProof/>
                <w:webHidden/>
              </w:rPr>
              <w:instrText xml:space="preserve"> PAGEREF _Toc134462291 \h </w:instrText>
            </w:r>
            <w:r w:rsidR="00B25CD4">
              <w:rPr>
                <w:noProof/>
                <w:webHidden/>
              </w:rPr>
            </w:r>
            <w:r w:rsidR="00B25CD4">
              <w:rPr>
                <w:noProof/>
                <w:webHidden/>
              </w:rPr>
              <w:fldChar w:fldCharType="separate"/>
            </w:r>
            <w:r w:rsidR="00597BCD">
              <w:rPr>
                <w:noProof/>
                <w:webHidden/>
              </w:rPr>
              <w:t>10</w:t>
            </w:r>
            <w:r w:rsidR="00B25CD4">
              <w:rPr>
                <w:noProof/>
                <w:webHidden/>
              </w:rPr>
              <w:fldChar w:fldCharType="end"/>
            </w:r>
          </w:hyperlink>
        </w:p>
        <w:p w14:paraId="199B2806" w14:textId="2761BBC9"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292" w:history="1">
            <w:r w:rsidR="00B25CD4" w:rsidRPr="00AB3D34">
              <w:rPr>
                <w:rStyle w:val="Hyperlink"/>
              </w:rPr>
              <w:t>2.1.1.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A virtuális valóság (VR) és VR eszközök</w:t>
            </w:r>
            <w:r w:rsidR="00B25CD4">
              <w:rPr>
                <w:webHidden/>
              </w:rPr>
              <w:tab/>
            </w:r>
            <w:r w:rsidR="00B25CD4">
              <w:rPr>
                <w:webHidden/>
              </w:rPr>
              <w:fldChar w:fldCharType="begin"/>
            </w:r>
            <w:r w:rsidR="00B25CD4">
              <w:rPr>
                <w:webHidden/>
              </w:rPr>
              <w:instrText xml:space="preserve"> PAGEREF _Toc134462292 \h </w:instrText>
            </w:r>
            <w:r w:rsidR="00B25CD4">
              <w:rPr>
                <w:webHidden/>
              </w:rPr>
            </w:r>
            <w:r w:rsidR="00B25CD4">
              <w:rPr>
                <w:webHidden/>
              </w:rPr>
              <w:fldChar w:fldCharType="separate"/>
            </w:r>
            <w:r w:rsidR="00597BCD">
              <w:rPr>
                <w:webHidden/>
              </w:rPr>
              <w:t>11</w:t>
            </w:r>
            <w:r w:rsidR="00B25CD4">
              <w:rPr>
                <w:webHidden/>
              </w:rPr>
              <w:fldChar w:fldCharType="end"/>
            </w:r>
          </w:hyperlink>
        </w:p>
        <w:p w14:paraId="705B3D87" w14:textId="70148F3B"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3" w:history="1">
            <w:r w:rsidR="00B25CD4" w:rsidRPr="00AB3D34">
              <w:rPr>
                <w:rStyle w:val="Hyperlink"/>
                <w:noProof/>
                <w14:scene3d>
                  <w14:camera w14:prst="orthographicFront"/>
                  <w14:lightRig w14:rig="threePt" w14:dir="t">
                    <w14:rot w14:lat="0" w14:lon="0" w14:rev="0"/>
                  </w14:lightRig>
                </w14:scene3d>
              </w:rPr>
              <w:t>2.2.</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XR az egészségügyben</w:t>
            </w:r>
            <w:r w:rsidR="00B25CD4">
              <w:rPr>
                <w:noProof/>
                <w:webHidden/>
              </w:rPr>
              <w:tab/>
            </w:r>
            <w:r w:rsidR="00B25CD4">
              <w:rPr>
                <w:noProof/>
                <w:webHidden/>
              </w:rPr>
              <w:fldChar w:fldCharType="begin"/>
            </w:r>
            <w:r w:rsidR="00B25CD4">
              <w:rPr>
                <w:noProof/>
                <w:webHidden/>
              </w:rPr>
              <w:instrText xml:space="preserve"> PAGEREF _Toc134462293 \h </w:instrText>
            </w:r>
            <w:r w:rsidR="00B25CD4">
              <w:rPr>
                <w:noProof/>
                <w:webHidden/>
              </w:rPr>
            </w:r>
            <w:r w:rsidR="00B25CD4">
              <w:rPr>
                <w:noProof/>
                <w:webHidden/>
              </w:rPr>
              <w:fldChar w:fldCharType="separate"/>
            </w:r>
            <w:r w:rsidR="00597BCD">
              <w:rPr>
                <w:noProof/>
                <w:webHidden/>
              </w:rPr>
              <w:t>13</w:t>
            </w:r>
            <w:r w:rsidR="00B25CD4">
              <w:rPr>
                <w:noProof/>
                <w:webHidden/>
              </w:rPr>
              <w:fldChar w:fldCharType="end"/>
            </w:r>
          </w:hyperlink>
        </w:p>
        <w:p w14:paraId="77544B97" w14:textId="0F621935"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294" w:history="1">
            <w:r w:rsidR="00B25CD4" w:rsidRPr="00AB3D34">
              <w:rPr>
                <w:rStyle w:val="Hyperlink"/>
              </w:rPr>
              <w:t>2.2.1.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XRHealth</w:t>
            </w:r>
            <w:r w:rsidR="00B25CD4">
              <w:rPr>
                <w:webHidden/>
              </w:rPr>
              <w:tab/>
            </w:r>
            <w:r w:rsidR="00B25CD4">
              <w:rPr>
                <w:webHidden/>
              </w:rPr>
              <w:fldChar w:fldCharType="begin"/>
            </w:r>
            <w:r w:rsidR="00B25CD4">
              <w:rPr>
                <w:webHidden/>
              </w:rPr>
              <w:instrText xml:space="preserve"> PAGEREF _Toc134462294 \h </w:instrText>
            </w:r>
            <w:r w:rsidR="00B25CD4">
              <w:rPr>
                <w:webHidden/>
              </w:rPr>
            </w:r>
            <w:r w:rsidR="00B25CD4">
              <w:rPr>
                <w:webHidden/>
              </w:rPr>
              <w:fldChar w:fldCharType="separate"/>
            </w:r>
            <w:r w:rsidR="00597BCD">
              <w:rPr>
                <w:webHidden/>
              </w:rPr>
              <w:t>16</w:t>
            </w:r>
            <w:r w:rsidR="00B25CD4">
              <w:rPr>
                <w:webHidden/>
              </w:rPr>
              <w:fldChar w:fldCharType="end"/>
            </w:r>
          </w:hyperlink>
        </w:p>
        <w:p w14:paraId="77E4E141" w14:textId="27E5BED8"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5" w:history="1">
            <w:r w:rsidR="00B25CD4" w:rsidRPr="00AB3D34">
              <w:rPr>
                <w:rStyle w:val="Hyperlink"/>
                <w:rFonts w:ascii="Arial" w:hAnsi="Arial"/>
                <w:noProof/>
              </w:rPr>
              <w:t>3.</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Funkcionális követelmények</w:t>
            </w:r>
            <w:r w:rsidR="00B25CD4">
              <w:rPr>
                <w:noProof/>
                <w:webHidden/>
              </w:rPr>
              <w:tab/>
            </w:r>
            <w:r w:rsidR="00B25CD4">
              <w:rPr>
                <w:noProof/>
                <w:webHidden/>
              </w:rPr>
              <w:fldChar w:fldCharType="begin"/>
            </w:r>
            <w:r w:rsidR="00B25CD4">
              <w:rPr>
                <w:noProof/>
                <w:webHidden/>
              </w:rPr>
              <w:instrText xml:space="preserve"> PAGEREF _Toc134462295 \h </w:instrText>
            </w:r>
            <w:r w:rsidR="00B25CD4">
              <w:rPr>
                <w:noProof/>
                <w:webHidden/>
              </w:rPr>
            </w:r>
            <w:r w:rsidR="00B25CD4">
              <w:rPr>
                <w:noProof/>
                <w:webHidden/>
              </w:rPr>
              <w:fldChar w:fldCharType="separate"/>
            </w:r>
            <w:r w:rsidR="00597BCD">
              <w:rPr>
                <w:noProof/>
                <w:webHidden/>
              </w:rPr>
              <w:t>17</w:t>
            </w:r>
            <w:r w:rsidR="00B25CD4">
              <w:rPr>
                <w:noProof/>
                <w:webHidden/>
              </w:rPr>
              <w:fldChar w:fldCharType="end"/>
            </w:r>
          </w:hyperlink>
        </w:p>
        <w:p w14:paraId="22A26F21" w14:textId="5E84C7A9"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296" w:history="1">
            <w:r w:rsidR="00B25CD4" w:rsidRPr="00AB3D34">
              <w:rPr>
                <w:rStyle w:val="Hyperlink"/>
                <w:rFonts w:ascii="Arial" w:hAnsi="Arial"/>
                <w:noProof/>
              </w:rPr>
              <w:t>4.</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Felhasznált technológiák</w:t>
            </w:r>
            <w:r w:rsidR="00B25CD4">
              <w:rPr>
                <w:noProof/>
                <w:webHidden/>
              </w:rPr>
              <w:tab/>
            </w:r>
            <w:r w:rsidR="00B25CD4">
              <w:rPr>
                <w:noProof/>
                <w:webHidden/>
              </w:rPr>
              <w:fldChar w:fldCharType="begin"/>
            </w:r>
            <w:r w:rsidR="00B25CD4">
              <w:rPr>
                <w:noProof/>
                <w:webHidden/>
              </w:rPr>
              <w:instrText xml:space="preserve"> PAGEREF _Toc134462296 \h </w:instrText>
            </w:r>
            <w:r w:rsidR="00B25CD4">
              <w:rPr>
                <w:noProof/>
                <w:webHidden/>
              </w:rPr>
            </w:r>
            <w:r w:rsidR="00B25CD4">
              <w:rPr>
                <w:noProof/>
                <w:webHidden/>
              </w:rPr>
              <w:fldChar w:fldCharType="separate"/>
            </w:r>
            <w:r w:rsidR="00597BCD">
              <w:rPr>
                <w:noProof/>
                <w:webHidden/>
              </w:rPr>
              <w:t>18</w:t>
            </w:r>
            <w:r w:rsidR="00B25CD4">
              <w:rPr>
                <w:noProof/>
                <w:webHidden/>
              </w:rPr>
              <w:fldChar w:fldCharType="end"/>
            </w:r>
          </w:hyperlink>
        </w:p>
        <w:p w14:paraId="4C8E09D9" w14:textId="5C1D6151"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7" w:history="1">
            <w:r w:rsidR="00B25CD4" w:rsidRPr="00AB3D34">
              <w:rPr>
                <w:rStyle w:val="Hyperlink"/>
                <w:noProof/>
                <w14:scene3d>
                  <w14:camera w14:prst="orthographicFront"/>
                  <w14:lightRig w14:rig="threePt" w14:dir="t">
                    <w14:rot w14:lat="0" w14:lon="0" w14:rev="0"/>
                  </w14:lightRig>
                </w14:scene3d>
              </w:rPr>
              <w:t>4.1.</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Hardver</w:t>
            </w:r>
            <w:r w:rsidR="00B25CD4">
              <w:rPr>
                <w:noProof/>
                <w:webHidden/>
              </w:rPr>
              <w:tab/>
            </w:r>
            <w:r w:rsidR="00B25CD4">
              <w:rPr>
                <w:noProof/>
                <w:webHidden/>
              </w:rPr>
              <w:fldChar w:fldCharType="begin"/>
            </w:r>
            <w:r w:rsidR="00B25CD4">
              <w:rPr>
                <w:noProof/>
                <w:webHidden/>
              </w:rPr>
              <w:instrText xml:space="preserve"> PAGEREF _Toc134462297 \h </w:instrText>
            </w:r>
            <w:r w:rsidR="00B25CD4">
              <w:rPr>
                <w:noProof/>
                <w:webHidden/>
              </w:rPr>
            </w:r>
            <w:r w:rsidR="00B25CD4">
              <w:rPr>
                <w:noProof/>
                <w:webHidden/>
              </w:rPr>
              <w:fldChar w:fldCharType="separate"/>
            </w:r>
            <w:r w:rsidR="00597BCD">
              <w:rPr>
                <w:noProof/>
                <w:webHidden/>
              </w:rPr>
              <w:t>18</w:t>
            </w:r>
            <w:r w:rsidR="00B25CD4">
              <w:rPr>
                <w:noProof/>
                <w:webHidden/>
              </w:rPr>
              <w:fldChar w:fldCharType="end"/>
            </w:r>
          </w:hyperlink>
        </w:p>
        <w:p w14:paraId="001CA0E7" w14:textId="0D1EE097"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8" w:history="1">
            <w:r w:rsidR="00B25CD4" w:rsidRPr="00AB3D34">
              <w:rPr>
                <w:rStyle w:val="Hyperlink"/>
                <w:noProof/>
                <w14:scene3d>
                  <w14:camera w14:prst="orthographicFront"/>
                  <w14:lightRig w14:rig="threePt" w14:dir="t">
                    <w14:rot w14:lat="0" w14:lon="0" w14:rev="0"/>
                  </w14:lightRig>
                </w14:scene3d>
              </w:rPr>
              <w:t>4.2.</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Unity játékmotor</w:t>
            </w:r>
            <w:r w:rsidR="00B25CD4">
              <w:rPr>
                <w:noProof/>
                <w:webHidden/>
              </w:rPr>
              <w:tab/>
            </w:r>
            <w:r w:rsidR="00B25CD4">
              <w:rPr>
                <w:noProof/>
                <w:webHidden/>
              </w:rPr>
              <w:fldChar w:fldCharType="begin"/>
            </w:r>
            <w:r w:rsidR="00B25CD4">
              <w:rPr>
                <w:noProof/>
                <w:webHidden/>
              </w:rPr>
              <w:instrText xml:space="preserve"> PAGEREF _Toc134462298 \h </w:instrText>
            </w:r>
            <w:r w:rsidR="00B25CD4">
              <w:rPr>
                <w:noProof/>
                <w:webHidden/>
              </w:rPr>
            </w:r>
            <w:r w:rsidR="00B25CD4">
              <w:rPr>
                <w:noProof/>
                <w:webHidden/>
              </w:rPr>
              <w:fldChar w:fldCharType="separate"/>
            </w:r>
            <w:r w:rsidR="00597BCD">
              <w:rPr>
                <w:noProof/>
                <w:webHidden/>
              </w:rPr>
              <w:t>20</w:t>
            </w:r>
            <w:r w:rsidR="00B25CD4">
              <w:rPr>
                <w:noProof/>
                <w:webHidden/>
              </w:rPr>
              <w:fldChar w:fldCharType="end"/>
            </w:r>
          </w:hyperlink>
        </w:p>
        <w:p w14:paraId="655573F0" w14:textId="71354DD2"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299" w:history="1">
            <w:r w:rsidR="00B25CD4" w:rsidRPr="00AB3D34">
              <w:rPr>
                <w:rStyle w:val="Hyperlink"/>
                <w:noProof/>
                <w14:scene3d>
                  <w14:camera w14:prst="orthographicFront"/>
                  <w14:lightRig w14:rig="threePt" w14:dir="t">
                    <w14:rot w14:lat="0" w14:lon="0" w14:rev="0"/>
                  </w14:lightRig>
                </w14:scene3d>
              </w:rPr>
              <w:t>4.3.</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Verziókezelés</w:t>
            </w:r>
            <w:r w:rsidR="00B25CD4">
              <w:rPr>
                <w:noProof/>
                <w:webHidden/>
              </w:rPr>
              <w:tab/>
            </w:r>
            <w:r w:rsidR="00B25CD4">
              <w:rPr>
                <w:noProof/>
                <w:webHidden/>
              </w:rPr>
              <w:fldChar w:fldCharType="begin"/>
            </w:r>
            <w:r w:rsidR="00B25CD4">
              <w:rPr>
                <w:noProof/>
                <w:webHidden/>
              </w:rPr>
              <w:instrText xml:space="preserve"> PAGEREF _Toc134462299 \h </w:instrText>
            </w:r>
            <w:r w:rsidR="00B25CD4">
              <w:rPr>
                <w:noProof/>
                <w:webHidden/>
              </w:rPr>
            </w:r>
            <w:r w:rsidR="00B25CD4">
              <w:rPr>
                <w:noProof/>
                <w:webHidden/>
              </w:rPr>
              <w:fldChar w:fldCharType="separate"/>
            </w:r>
            <w:r w:rsidR="00597BCD">
              <w:rPr>
                <w:noProof/>
                <w:webHidden/>
              </w:rPr>
              <w:t>21</w:t>
            </w:r>
            <w:r w:rsidR="00B25CD4">
              <w:rPr>
                <w:noProof/>
                <w:webHidden/>
              </w:rPr>
              <w:fldChar w:fldCharType="end"/>
            </w:r>
          </w:hyperlink>
        </w:p>
        <w:p w14:paraId="1A4DBCF8" w14:textId="40D2E2AA"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0" w:history="1">
            <w:r w:rsidR="00B25CD4" w:rsidRPr="00AB3D34">
              <w:rPr>
                <w:rStyle w:val="Hyperlink"/>
                <w:noProof/>
                <w14:scene3d>
                  <w14:camera w14:prst="orthographicFront"/>
                  <w14:lightRig w14:rig="threePt" w14:dir="t">
                    <w14:rot w14:lat="0" w14:lon="0" w14:rev="0"/>
                  </w14:lightRig>
                </w14:scene3d>
              </w:rPr>
              <w:t>4.4.</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Integrált fejlesztőkörnyezet</w:t>
            </w:r>
            <w:r w:rsidR="00B25CD4">
              <w:rPr>
                <w:noProof/>
                <w:webHidden/>
              </w:rPr>
              <w:tab/>
            </w:r>
            <w:r w:rsidR="00B25CD4">
              <w:rPr>
                <w:noProof/>
                <w:webHidden/>
              </w:rPr>
              <w:fldChar w:fldCharType="begin"/>
            </w:r>
            <w:r w:rsidR="00B25CD4">
              <w:rPr>
                <w:noProof/>
                <w:webHidden/>
              </w:rPr>
              <w:instrText xml:space="preserve"> PAGEREF _Toc134462300 \h </w:instrText>
            </w:r>
            <w:r w:rsidR="00B25CD4">
              <w:rPr>
                <w:noProof/>
                <w:webHidden/>
              </w:rPr>
            </w:r>
            <w:r w:rsidR="00B25CD4">
              <w:rPr>
                <w:noProof/>
                <w:webHidden/>
              </w:rPr>
              <w:fldChar w:fldCharType="separate"/>
            </w:r>
            <w:r w:rsidR="00597BCD">
              <w:rPr>
                <w:noProof/>
                <w:webHidden/>
              </w:rPr>
              <w:t>23</w:t>
            </w:r>
            <w:r w:rsidR="00B25CD4">
              <w:rPr>
                <w:noProof/>
                <w:webHidden/>
              </w:rPr>
              <w:fldChar w:fldCharType="end"/>
            </w:r>
          </w:hyperlink>
        </w:p>
        <w:p w14:paraId="335744D8" w14:textId="5A1A976C"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01" w:history="1">
            <w:r w:rsidR="00B25CD4" w:rsidRPr="00AB3D34">
              <w:rPr>
                <w:rStyle w:val="Hyperlink"/>
                <w:rFonts w:ascii="Arial" w:hAnsi="Arial"/>
                <w:noProof/>
              </w:rPr>
              <w:t>5.</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Implementáció</w:t>
            </w:r>
            <w:r w:rsidR="00B25CD4">
              <w:rPr>
                <w:noProof/>
                <w:webHidden/>
              </w:rPr>
              <w:tab/>
            </w:r>
            <w:r w:rsidR="00B25CD4">
              <w:rPr>
                <w:noProof/>
                <w:webHidden/>
              </w:rPr>
              <w:fldChar w:fldCharType="begin"/>
            </w:r>
            <w:r w:rsidR="00B25CD4">
              <w:rPr>
                <w:noProof/>
                <w:webHidden/>
              </w:rPr>
              <w:instrText xml:space="preserve"> PAGEREF _Toc134462301 \h </w:instrText>
            </w:r>
            <w:r w:rsidR="00B25CD4">
              <w:rPr>
                <w:noProof/>
                <w:webHidden/>
              </w:rPr>
            </w:r>
            <w:r w:rsidR="00B25CD4">
              <w:rPr>
                <w:noProof/>
                <w:webHidden/>
              </w:rPr>
              <w:fldChar w:fldCharType="separate"/>
            </w:r>
            <w:r w:rsidR="00597BCD">
              <w:rPr>
                <w:noProof/>
                <w:webHidden/>
              </w:rPr>
              <w:t>24</w:t>
            </w:r>
            <w:r w:rsidR="00B25CD4">
              <w:rPr>
                <w:noProof/>
                <w:webHidden/>
              </w:rPr>
              <w:fldChar w:fldCharType="end"/>
            </w:r>
          </w:hyperlink>
        </w:p>
        <w:p w14:paraId="35F8E8A3" w14:textId="4C9B4698"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2" w:history="1">
            <w:r w:rsidR="00B25CD4" w:rsidRPr="00AB3D34">
              <w:rPr>
                <w:rStyle w:val="Hyperlink"/>
                <w:noProof/>
                <w14:scene3d>
                  <w14:camera w14:prst="orthographicFront"/>
                  <w14:lightRig w14:rig="threePt" w14:dir="t">
                    <w14:rot w14:lat="0" w14:lon="0" w14:rev="0"/>
                  </w14:lightRig>
                </w14:scene3d>
              </w:rPr>
              <w:t>5.1.</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Projekt létrehozás és beállítás</w:t>
            </w:r>
            <w:r w:rsidR="00B25CD4">
              <w:rPr>
                <w:noProof/>
                <w:webHidden/>
              </w:rPr>
              <w:tab/>
            </w:r>
            <w:r w:rsidR="00B25CD4">
              <w:rPr>
                <w:noProof/>
                <w:webHidden/>
              </w:rPr>
              <w:fldChar w:fldCharType="begin"/>
            </w:r>
            <w:r w:rsidR="00B25CD4">
              <w:rPr>
                <w:noProof/>
                <w:webHidden/>
              </w:rPr>
              <w:instrText xml:space="preserve"> PAGEREF _Toc134462302 \h </w:instrText>
            </w:r>
            <w:r w:rsidR="00B25CD4">
              <w:rPr>
                <w:noProof/>
                <w:webHidden/>
              </w:rPr>
            </w:r>
            <w:r w:rsidR="00B25CD4">
              <w:rPr>
                <w:noProof/>
                <w:webHidden/>
              </w:rPr>
              <w:fldChar w:fldCharType="separate"/>
            </w:r>
            <w:r w:rsidR="00597BCD">
              <w:rPr>
                <w:noProof/>
                <w:webHidden/>
              </w:rPr>
              <w:t>24</w:t>
            </w:r>
            <w:r w:rsidR="00B25CD4">
              <w:rPr>
                <w:noProof/>
                <w:webHidden/>
              </w:rPr>
              <w:fldChar w:fldCharType="end"/>
            </w:r>
          </w:hyperlink>
        </w:p>
        <w:p w14:paraId="29018AB6" w14:textId="41791B66"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3" w:history="1">
            <w:r w:rsidR="00B25CD4" w:rsidRPr="00AB3D34">
              <w:rPr>
                <w:rStyle w:val="Hyperlink"/>
                <w:noProof/>
                <w14:scene3d>
                  <w14:camera w14:prst="orthographicFront"/>
                  <w14:lightRig w14:rig="threePt" w14:dir="t">
                    <w14:rot w14:lat="0" w14:lon="0" w14:rev="0"/>
                  </w14:lightRig>
                </w14:scene3d>
              </w:rPr>
              <w:t>5.2.</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Jelenet és játék objektumok</w:t>
            </w:r>
            <w:r w:rsidR="00B25CD4">
              <w:rPr>
                <w:noProof/>
                <w:webHidden/>
              </w:rPr>
              <w:tab/>
            </w:r>
            <w:r w:rsidR="00B25CD4">
              <w:rPr>
                <w:noProof/>
                <w:webHidden/>
              </w:rPr>
              <w:fldChar w:fldCharType="begin"/>
            </w:r>
            <w:r w:rsidR="00B25CD4">
              <w:rPr>
                <w:noProof/>
                <w:webHidden/>
              </w:rPr>
              <w:instrText xml:space="preserve"> PAGEREF _Toc134462303 \h </w:instrText>
            </w:r>
            <w:r w:rsidR="00B25CD4">
              <w:rPr>
                <w:noProof/>
                <w:webHidden/>
              </w:rPr>
            </w:r>
            <w:r w:rsidR="00B25CD4">
              <w:rPr>
                <w:noProof/>
                <w:webHidden/>
              </w:rPr>
              <w:fldChar w:fldCharType="separate"/>
            </w:r>
            <w:r w:rsidR="00597BCD">
              <w:rPr>
                <w:noProof/>
                <w:webHidden/>
              </w:rPr>
              <w:t>26</w:t>
            </w:r>
            <w:r w:rsidR="00B25CD4">
              <w:rPr>
                <w:noProof/>
                <w:webHidden/>
              </w:rPr>
              <w:fldChar w:fldCharType="end"/>
            </w:r>
          </w:hyperlink>
        </w:p>
        <w:p w14:paraId="3B332542" w14:textId="195B9A24"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4" w:history="1">
            <w:r w:rsidR="00B25CD4" w:rsidRPr="00AB3D34">
              <w:rPr>
                <w:rStyle w:val="Hyperlink"/>
              </w:rPr>
              <w:t>5.2.1.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Objektum hierarchia</w:t>
            </w:r>
            <w:r w:rsidR="00B25CD4">
              <w:rPr>
                <w:webHidden/>
              </w:rPr>
              <w:tab/>
            </w:r>
            <w:r w:rsidR="00B25CD4">
              <w:rPr>
                <w:webHidden/>
              </w:rPr>
              <w:fldChar w:fldCharType="begin"/>
            </w:r>
            <w:r w:rsidR="00B25CD4">
              <w:rPr>
                <w:webHidden/>
              </w:rPr>
              <w:instrText xml:space="preserve"> PAGEREF _Toc134462304 \h </w:instrText>
            </w:r>
            <w:r w:rsidR="00B25CD4">
              <w:rPr>
                <w:webHidden/>
              </w:rPr>
            </w:r>
            <w:r w:rsidR="00B25CD4">
              <w:rPr>
                <w:webHidden/>
              </w:rPr>
              <w:fldChar w:fldCharType="separate"/>
            </w:r>
            <w:r w:rsidR="00597BCD">
              <w:rPr>
                <w:webHidden/>
              </w:rPr>
              <w:t>27</w:t>
            </w:r>
            <w:r w:rsidR="00B25CD4">
              <w:rPr>
                <w:webHidden/>
              </w:rPr>
              <w:fldChar w:fldCharType="end"/>
            </w:r>
          </w:hyperlink>
        </w:p>
        <w:p w14:paraId="34293735" w14:textId="0F8C7F24"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5" w:history="1">
            <w:r w:rsidR="00B25CD4" w:rsidRPr="00AB3D34">
              <w:rPr>
                <w:rStyle w:val="Hyperlink"/>
              </w:rPr>
              <w:t>5.2.2.</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Player objektum</w:t>
            </w:r>
            <w:r w:rsidR="00B25CD4">
              <w:rPr>
                <w:webHidden/>
              </w:rPr>
              <w:tab/>
            </w:r>
            <w:r w:rsidR="00B25CD4">
              <w:rPr>
                <w:webHidden/>
              </w:rPr>
              <w:fldChar w:fldCharType="begin"/>
            </w:r>
            <w:r w:rsidR="00B25CD4">
              <w:rPr>
                <w:webHidden/>
              </w:rPr>
              <w:instrText xml:space="preserve"> PAGEREF _Toc134462305 \h </w:instrText>
            </w:r>
            <w:r w:rsidR="00B25CD4">
              <w:rPr>
                <w:webHidden/>
              </w:rPr>
            </w:r>
            <w:r w:rsidR="00B25CD4">
              <w:rPr>
                <w:webHidden/>
              </w:rPr>
              <w:fldChar w:fldCharType="separate"/>
            </w:r>
            <w:r w:rsidR="00597BCD">
              <w:rPr>
                <w:webHidden/>
              </w:rPr>
              <w:t>31</w:t>
            </w:r>
            <w:r w:rsidR="00B25CD4">
              <w:rPr>
                <w:webHidden/>
              </w:rPr>
              <w:fldChar w:fldCharType="end"/>
            </w:r>
          </w:hyperlink>
        </w:p>
        <w:p w14:paraId="2C37CB1D" w14:textId="518DFA4A"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6" w:history="1">
            <w:r w:rsidR="00B25CD4" w:rsidRPr="00AB3D34">
              <w:rPr>
                <w:rStyle w:val="Hyperlink"/>
              </w:rPr>
              <w:t>5.2.3.</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Menü, menü elemek, és térbeli objektumok</w:t>
            </w:r>
            <w:r w:rsidR="00B25CD4">
              <w:rPr>
                <w:webHidden/>
              </w:rPr>
              <w:tab/>
            </w:r>
            <w:r w:rsidR="00B25CD4">
              <w:rPr>
                <w:webHidden/>
              </w:rPr>
              <w:fldChar w:fldCharType="begin"/>
            </w:r>
            <w:r w:rsidR="00B25CD4">
              <w:rPr>
                <w:webHidden/>
              </w:rPr>
              <w:instrText xml:space="preserve"> PAGEREF _Toc134462306 \h </w:instrText>
            </w:r>
            <w:r w:rsidR="00B25CD4">
              <w:rPr>
                <w:webHidden/>
              </w:rPr>
            </w:r>
            <w:r w:rsidR="00B25CD4">
              <w:rPr>
                <w:webHidden/>
              </w:rPr>
              <w:fldChar w:fldCharType="separate"/>
            </w:r>
            <w:r w:rsidR="00597BCD">
              <w:rPr>
                <w:webHidden/>
              </w:rPr>
              <w:t>31</w:t>
            </w:r>
            <w:r w:rsidR="00B25CD4">
              <w:rPr>
                <w:webHidden/>
              </w:rPr>
              <w:fldChar w:fldCharType="end"/>
            </w:r>
          </w:hyperlink>
        </w:p>
        <w:p w14:paraId="7377EFB9" w14:textId="62BF2B45"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07" w:history="1">
            <w:r w:rsidR="00B25CD4" w:rsidRPr="00AB3D34">
              <w:rPr>
                <w:rStyle w:val="Hyperlink"/>
              </w:rPr>
              <w:t>5.2.4.</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Gyakorlat választó menü</w:t>
            </w:r>
            <w:r w:rsidR="00B25CD4">
              <w:rPr>
                <w:webHidden/>
              </w:rPr>
              <w:tab/>
            </w:r>
            <w:r w:rsidR="00B25CD4">
              <w:rPr>
                <w:webHidden/>
              </w:rPr>
              <w:fldChar w:fldCharType="begin"/>
            </w:r>
            <w:r w:rsidR="00B25CD4">
              <w:rPr>
                <w:webHidden/>
              </w:rPr>
              <w:instrText xml:space="preserve"> PAGEREF _Toc134462307 \h </w:instrText>
            </w:r>
            <w:r w:rsidR="00B25CD4">
              <w:rPr>
                <w:webHidden/>
              </w:rPr>
            </w:r>
            <w:r w:rsidR="00B25CD4">
              <w:rPr>
                <w:webHidden/>
              </w:rPr>
              <w:fldChar w:fldCharType="separate"/>
            </w:r>
            <w:r w:rsidR="00597BCD">
              <w:rPr>
                <w:webHidden/>
              </w:rPr>
              <w:t>33</w:t>
            </w:r>
            <w:r w:rsidR="00B25CD4">
              <w:rPr>
                <w:webHidden/>
              </w:rPr>
              <w:fldChar w:fldCharType="end"/>
            </w:r>
          </w:hyperlink>
        </w:p>
        <w:p w14:paraId="5B348464" w14:textId="27B5995D"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8" w:history="1">
            <w:r w:rsidR="00B25CD4" w:rsidRPr="00AB3D34">
              <w:rPr>
                <w:rStyle w:val="Hyperlink"/>
                <w:noProof/>
                <w14:scene3d>
                  <w14:camera w14:prst="orthographicFront"/>
                  <w14:lightRig w14:rig="threePt" w14:dir="t">
                    <w14:rot w14:lat="0" w14:lon="0" w14:rev="0"/>
                  </w14:lightRig>
                </w14:scene3d>
              </w:rPr>
              <w:t>5.3.</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Ray casting</w:t>
            </w:r>
            <w:r w:rsidR="00B25CD4">
              <w:rPr>
                <w:noProof/>
                <w:webHidden/>
              </w:rPr>
              <w:tab/>
            </w:r>
            <w:r w:rsidR="00B25CD4">
              <w:rPr>
                <w:noProof/>
                <w:webHidden/>
              </w:rPr>
              <w:fldChar w:fldCharType="begin"/>
            </w:r>
            <w:r w:rsidR="00B25CD4">
              <w:rPr>
                <w:noProof/>
                <w:webHidden/>
              </w:rPr>
              <w:instrText xml:space="preserve"> PAGEREF _Toc134462308 \h </w:instrText>
            </w:r>
            <w:r w:rsidR="00B25CD4">
              <w:rPr>
                <w:noProof/>
                <w:webHidden/>
              </w:rPr>
            </w:r>
            <w:r w:rsidR="00B25CD4">
              <w:rPr>
                <w:noProof/>
                <w:webHidden/>
              </w:rPr>
              <w:fldChar w:fldCharType="separate"/>
            </w:r>
            <w:r w:rsidR="00597BCD">
              <w:rPr>
                <w:noProof/>
                <w:webHidden/>
              </w:rPr>
              <w:t>33</w:t>
            </w:r>
            <w:r w:rsidR="00B25CD4">
              <w:rPr>
                <w:noProof/>
                <w:webHidden/>
              </w:rPr>
              <w:fldChar w:fldCharType="end"/>
            </w:r>
          </w:hyperlink>
        </w:p>
        <w:p w14:paraId="08C7D7A8" w14:textId="5120D5C0"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09" w:history="1">
            <w:r w:rsidR="00B25CD4" w:rsidRPr="00AB3D34">
              <w:rPr>
                <w:rStyle w:val="Hyperlink"/>
                <w:noProof/>
                <w14:scene3d>
                  <w14:camera w14:prst="orthographicFront"/>
                  <w14:lightRig w14:rig="threePt" w14:dir="t">
                    <w14:rot w14:lat="0" w14:lon="0" w14:rev="0"/>
                  </w14:lightRig>
                </w14:scene3d>
              </w:rPr>
              <w:t>5.4.</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Gyakorlatok tárolása</w:t>
            </w:r>
            <w:r w:rsidR="00B25CD4">
              <w:rPr>
                <w:noProof/>
                <w:webHidden/>
              </w:rPr>
              <w:tab/>
            </w:r>
            <w:r w:rsidR="00B25CD4">
              <w:rPr>
                <w:noProof/>
                <w:webHidden/>
              </w:rPr>
              <w:fldChar w:fldCharType="begin"/>
            </w:r>
            <w:r w:rsidR="00B25CD4">
              <w:rPr>
                <w:noProof/>
                <w:webHidden/>
              </w:rPr>
              <w:instrText xml:space="preserve"> PAGEREF _Toc134462309 \h </w:instrText>
            </w:r>
            <w:r w:rsidR="00B25CD4">
              <w:rPr>
                <w:noProof/>
                <w:webHidden/>
              </w:rPr>
            </w:r>
            <w:r w:rsidR="00B25CD4">
              <w:rPr>
                <w:noProof/>
                <w:webHidden/>
              </w:rPr>
              <w:fldChar w:fldCharType="separate"/>
            </w:r>
            <w:r w:rsidR="00597BCD">
              <w:rPr>
                <w:noProof/>
                <w:webHidden/>
              </w:rPr>
              <w:t>36</w:t>
            </w:r>
            <w:r w:rsidR="00B25CD4">
              <w:rPr>
                <w:noProof/>
                <w:webHidden/>
              </w:rPr>
              <w:fldChar w:fldCharType="end"/>
            </w:r>
          </w:hyperlink>
        </w:p>
        <w:p w14:paraId="75A90E03" w14:textId="0109FC5C"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10" w:history="1">
            <w:r w:rsidR="00B25CD4" w:rsidRPr="00AB3D34">
              <w:rPr>
                <w:rStyle w:val="Hyperlink"/>
                <w:noProof/>
                <w14:scene3d>
                  <w14:camera w14:prst="orthographicFront"/>
                  <w14:lightRig w14:rig="threePt" w14:dir="t">
                    <w14:rot w14:lat="0" w14:lon="0" w14:rev="0"/>
                  </w14:lightRig>
                </w14:scene3d>
              </w:rPr>
              <w:t>5.5.</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A játéktér kiszámolása és objektum pozíció újraszámolás</w:t>
            </w:r>
            <w:r w:rsidR="00B25CD4">
              <w:rPr>
                <w:noProof/>
                <w:webHidden/>
              </w:rPr>
              <w:tab/>
            </w:r>
            <w:r w:rsidR="00B25CD4">
              <w:rPr>
                <w:noProof/>
                <w:webHidden/>
              </w:rPr>
              <w:fldChar w:fldCharType="begin"/>
            </w:r>
            <w:r w:rsidR="00B25CD4">
              <w:rPr>
                <w:noProof/>
                <w:webHidden/>
              </w:rPr>
              <w:instrText xml:space="preserve"> PAGEREF _Toc134462310 \h </w:instrText>
            </w:r>
            <w:r w:rsidR="00B25CD4">
              <w:rPr>
                <w:noProof/>
                <w:webHidden/>
              </w:rPr>
            </w:r>
            <w:r w:rsidR="00B25CD4">
              <w:rPr>
                <w:noProof/>
                <w:webHidden/>
              </w:rPr>
              <w:fldChar w:fldCharType="separate"/>
            </w:r>
            <w:r w:rsidR="00597BCD">
              <w:rPr>
                <w:noProof/>
                <w:webHidden/>
              </w:rPr>
              <w:t>40</w:t>
            </w:r>
            <w:r w:rsidR="00B25CD4">
              <w:rPr>
                <w:noProof/>
                <w:webHidden/>
              </w:rPr>
              <w:fldChar w:fldCharType="end"/>
            </w:r>
          </w:hyperlink>
        </w:p>
        <w:p w14:paraId="718B7BF4" w14:textId="16FF26E2" w:rsidR="00B25CD4" w:rsidRDefault="00000000">
          <w:pPr>
            <w:pStyle w:val="TOC2"/>
            <w:rPr>
              <w:rFonts w:asciiTheme="minorHAnsi" w:eastAsiaTheme="minorEastAsia" w:hAnsiTheme="minorHAnsi" w:cstheme="minorBidi"/>
              <w:noProof/>
              <w:kern w:val="2"/>
              <w:sz w:val="22"/>
              <w:szCs w:val="22"/>
              <w:lang w:eastAsia="hu-HU"/>
              <w14:ligatures w14:val="standardContextual"/>
            </w:rPr>
          </w:pPr>
          <w:hyperlink w:anchor="_Toc134462311" w:history="1">
            <w:r w:rsidR="00B25CD4" w:rsidRPr="00AB3D34">
              <w:rPr>
                <w:rStyle w:val="Hyperlink"/>
                <w:noProof/>
                <w14:scene3d>
                  <w14:camera w14:prst="orthographicFront"/>
                  <w14:lightRig w14:rig="threePt" w14:dir="t">
                    <w14:rot w14:lat="0" w14:lon="0" w14:rev="0"/>
                  </w14:lightRig>
                </w14:scene3d>
              </w:rPr>
              <w:t>5.6.</w:t>
            </w:r>
            <w:r w:rsidR="00B25CD4">
              <w:rPr>
                <w:rFonts w:asciiTheme="minorHAnsi" w:eastAsiaTheme="minorEastAsia" w:hAnsiTheme="minorHAnsi" w:cstheme="minorBidi"/>
                <w:noProof/>
                <w:kern w:val="2"/>
                <w:sz w:val="22"/>
                <w:szCs w:val="22"/>
                <w:lang w:eastAsia="hu-HU"/>
                <w14:ligatures w14:val="standardContextual"/>
              </w:rPr>
              <w:tab/>
            </w:r>
            <w:r w:rsidR="00B25CD4" w:rsidRPr="00AB3D34">
              <w:rPr>
                <w:rStyle w:val="Hyperlink"/>
                <w:noProof/>
              </w:rPr>
              <w:t>Szkriptek</w:t>
            </w:r>
            <w:r w:rsidR="00B25CD4">
              <w:rPr>
                <w:noProof/>
                <w:webHidden/>
              </w:rPr>
              <w:tab/>
            </w:r>
            <w:r w:rsidR="00B25CD4">
              <w:rPr>
                <w:noProof/>
                <w:webHidden/>
              </w:rPr>
              <w:fldChar w:fldCharType="begin"/>
            </w:r>
            <w:r w:rsidR="00B25CD4">
              <w:rPr>
                <w:noProof/>
                <w:webHidden/>
              </w:rPr>
              <w:instrText xml:space="preserve"> PAGEREF _Toc134462311 \h </w:instrText>
            </w:r>
            <w:r w:rsidR="00B25CD4">
              <w:rPr>
                <w:noProof/>
                <w:webHidden/>
              </w:rPr>
            </w:r>
            <w:r w:rsidR="00B25CD4">
              <w:rPr>
                <w:noProof/>
                <w:webHidden/>
              </w:rPr>
              <w:fldChar w:fldCharType="separate"/>
            </w:r>
            <w:r w:rsidR="00597BCD">
              <w:rPr>
                <w:noProof/>
                <w:webHidden/>
              </w:rPr>
              <w:t>44</w:t>
            </w:r>
            <w:r w:rsidR="00B25CD4">
              <w:rPr>
                <w:noProof/>
                <w:webHidden/>
              </w:rPr>
              <w:fldChar w:fldCharType="end"/>
            </w:r>
          </w:hyperlink>
        </w:p>
        <w:p w14:paraId="0F1F2B04" w14:textId="2FF5D466"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2" w:history="1">
            <w:r w:rsidR="00B25CD4" w:rsidRPr="00AB3D34">
              <w:rPr>
                <w:rStyle w:val="Hyperlink"/>
              </w:rPr>
              <w:t>5.6.1.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Szkript életciklusa</w:t>
            </w:r>
            <w:r w:rsidR="00B25CD4">
              <w:rPr>
                <w:webHidden/>
              </w:rPr>
              <w:tab/>
            </w:r>
            <w:r w:rsidR="00B25CD4">
              <w:rPr>
                <w:webHidden/>
              </w:rPr>
              <w:fldChar w:fldCharType="begin"/>
            </w:r>
            <w:r w:rsidR="00B25CD4">
              <w:rPr>
                <w:webHidden/>
              </w:rPr>
              <w:instrText xml:space="preserve"> PAGEREF _Toc134462312 \h </w:instrText>
            </w:r>
            <w:r w:rsidR="00B25CD4">
              <w:rPr>
                <w:webHidden/>
              </w:rPr>
            </w:r>
            <w:r w:rsidR="00B25CD4">
              <w:rPr>
                <w:webHidden/>
              </w:rPr>
              <w:fldChar w:fldCharType="separate"/>
            </w:r>
            <w:r w:rsidR="00597BCD">
              <w:rPr>
                <w:webHidden/>
              </w:rPr>
              <w:t>44</w:t>
            </w:r>
            <w:r w:rsidR="00B25CD4">
              <w:rPr>
                <w:webHidden/>
              </w:rPr>
              <w:fldChar w:fldCharType="end"/>
            </w:r>
          </w:hyperlink>
        </w:p>
        <w:p w14:paraId="39C1F72B" w14:textId="718541AC"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3" w:history="1">
            <w:r w:rsidR="00B25CD4" w:rsidRPr="00AB3D34">
              <w:rPr>
                <w:rStyle w:val="Hyperlink"/>
              </w:rPr>
              <w:t>5.6.2.</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MainController osztály</w:t>
            </w:r>
            <w:r w:rsidR="00B25CD4">
              <w:rPr>
                <w:webHidden/>
              </w:rPr>
              <w:tab/>
            </w:r>
            <w:r w:rsidR="00B25CD4">
              <w:rPr>
                <w:webHidden/>
              </w:rPr>
              <w:fldChar w:fldCharType="begin"/>
            </w:r>
            <w:r w:rsidR="00B25CD4">
              <w:rPr>
                <w:webHidden/>
              </w:rPr>
              <w:instrText xml:space="preserve"> PAGEREF _Toc134462313 \h </w:instrText>
            </w:r>
            <w:r w:rsidR="00B25CD4">
              <w:rPr>
                <w:webHidden/>
              </w:rPr>
            </w:r>
            <w:r w:rsidR="00B25CD4">
              <w:rPr>
                <w:webHidden/>
              </w:rPr>
              <w:fldChar w:fldCharType="separate"/>
            </w:r>
            <w:r w:rsidR="00597BCD">
              <w:rPr>
                <w:webHidden/>
              </w:rPr>
              <w:t>45</w:t>
            </w:r>
            <w:r w:rsidR="00B25CD4">
              <w:rPr>
                <w:webHidden/>
              </w:rPr>
              <w:fldChar w:fldCharType="end"/>
            </w:r>
          </w:hyperlink>
        </w:p>
        <w:p w14:paraId="613407BB" w14:textId="3AF92BCA"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4" w:history="1">
            <w:r w:rsidR="00B25CD4" w:rsidRPr="00AB3D34">
              <w:rPr>
                <w:rStyle w:val="Hyperlink"/>
              </w:rPr>
              <w:t>5.6.3.</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CamControlPC és PlayerCamRotation osztályok</w:t>
            </w:r>
            <w:r w:rsidR="00B25CD4">
              <w:rPr>
                <w:webHidden/>
              </w:rPr>
              <w:tab/>
            </w:r>
            <w:r w:rsidR="00B25CD4">
              <w:rPr>
                <w:webHidden/>
              </w:rPr>
              <w:fldChar w:fldCharType="begin"/>
            </w:r>
            <w:r w:rsidR="00B25CD4">
              <w:rPr>
                <w:webHidden/>
              </w:rPr>
              <w:instrText xml:space="preserve"> PAGEREF _Toc134462314 \h </w:instrText>
            </w:r>
            <w:r w:rsidR="00B25CD4">
              <w:rPr>
                <w:webHidden/>
              </w:rPr>
            </w:r>
            <w:r w:rsidR="00B25CD4">
              <w:rPr>
                <w:webHidden/>
              </w:rPr>
              <w:fldChar w:fldCharType="separate"/>
            </w:r>
            <w:r w:rsidR="00597BCD">
              <w:rPr>
                <w:webHidden/>
              </w:rPr>
              <w:t>46</w:t>
            </w:r>
            <w:r w:rsidR="00B25CD4">
              <w:rPr>
                <w:webHidden/>
              </w:rPr>
              <w:fldChar w:fldCharType="end"/>
            </w:r>
          </w:hyperlink>
        </w:p>
        <w:p w14:paraId="24198C58" w14:textId="36489310"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5" w:history="1">
            <w:r w:rsidR="00B25CD4" w:rsidRPr="00AB3D34">
              <w:rPr>
                <w:rStyle w:val="Hyperlink"/>
              </w:rPr>
              <w:t>5.6.4.</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GameManager osztály</w:t>
            </w:r>
            <w:r w:rsidR="00B25CD4">
              <w:rPr>
                <w:webHidden/>
              </w:rPr>
              <w:tab/>
            </w:r>
            <w:r w:rsidR="00B25CD4">
              <w:rPr>
                <w:webHidden/>
              </w:rPr>
              <w:fldChar w:fldCharType="begin"/>
            </w:r>
            <w:r w:rsidR="00B25CD4">
              <w:rPr>
                <w:webHidden/>
              </w:rPr>
              <w:instrText xml:space="preserve"> PAGEREF _Toc134462315 \h </w:instrText>
            </w:r>
            <w:r w:rsidR="00B25CD4">
              <w:rPr>
                <w:webHidden/>
              </w:rPr>
            </w:r>
            <w:r w:rsidR="00B25CD4">
              <w:rPr>
                <w:webHidden/>
              </w:rPr>
              <w:fldChar w:fldCharType="separate"/>
            </w:r>
            <w:r w:rsidR="00597BCD">
              <w:rPr>
                <w:webHidden/>
              </w:rPr>
              <w:t>46</w:t>
            </w:r>
            <w:r w:rsidR="00B25CD4">
              <w:rPr>
                <w:webHidden/>
              </w:rPr>
              <w:fldChar w:fldCharType="end"/>
            </w:r>
          </w:hyperlink>
        </w:p>
        <w:p w14:paraId="0329C5AB" w14:textId="12A9108F"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6" w:history="1">
            <w:r w:rsidR="00B25CD4" w:rsidRPr="00AB3D34">
              <w:rPr>
                <w:rStyle w:val="Hyperlink"/>
              </w:rPr>
              <w:t>5.6.5.</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UIManager, DebugManager, BorderHelper osztályok</w:t>
            </w:r>
            <w:r w:rsidR="00B25CD4">
              <w:rPr>
                <w:webHidden/>
              </w:rPr>
              <w:tab/>
            </w:r>
            <w:r w:rsidR="00B25CD4">
              <w:rPr>
                <w:webHidden/>
              </w:rPr>
              <w:fldChar w:fldCharType="begin"/>
            </w:r>
            <w:r w:rsidR="00B25CD4">
              <w:rPr>
                <w:webHidden/>
              </w:rPr>
              <w:instrText xml:space="preserve"> PAGEREF _Toc134462316 \h </w:instrText>
            </w:r>
            <w:r w:rsidR="00B25CD4">
              <w:rPr>
                <w:webHidden/>
              </w:rPr>
            </w:r>
            <w:r w:rsidR="00B25CD4">
              <w:rPr>
                <w:webHidden/>
              </w:rPr>
              <w:fldChar w:fldCharType="separate"/>
            </w:r>
            <w:r w:rsidR="00597BCD">
              <w:rPr>
                <w:webHidden/>
              </w:rPr>
              <w:t>47</w:t>
            </w:r>
            <w:r w:rsidR="00B25CD4">
              <w:rPr>
                <w:webHidden/>
              </w:rPr>
              <w:fldChar w:fldCharType="end"/>
            </w:r>
          </w:hyperlink>
        </w:p>
        <w:p w14:paraId="7490DF59" w14:textId="71B134D7"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7" w:history="1">
            <w:r w:rsidR="00B25CD4" w:rsidRPr="00AB3D34">
              <w:rPr>
                <w:rStyle w:val="Hyperlink"/>
              </w:rPr>
              <w:t>5.6.6.</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ExerciseDictionary és FileHandler osztályok</w:t>
            </w:r>
            <w:r w:rsidR="00B25CD4">
              <w:rPr>
                <w:webHidden/>
              </w:rPr>
              <w:tab/>
            </w:r>
            <w:r w:rsidR="00B25CD4">
              <w:rPr>
                <w:webHidden/>
              </w:rPr>
              <w:fldChar w:fldCharType="begin"/>
            </w:r>
            <w:r w:rsidR="00B25CD4">
              <w:rPr>
                <w:webHidden/>
              </w:rPr>
              <w:instrText xml:space="preserve"> PAGEREF _Toc134462317 \h </w:instrText>
            </w:r>
            <w:r w:rsidR="00B25CD4">
              <w:rPr>
                <w:webHidden/>
              </w:rPr>
            </w:r>
            <w:r w:rsidR="00B25CD4">
              <w:rPr>
                <w:webHidden/>
              </w:rPr>
              <w:fldChar w:fldCharType="separate"/>
            </w:r>
            <w:r w:rsidR="00597BCD">
              <w:rPr>
                <w:webHidden/>
              </w:rPr>
              <w:t>47</w:t>
            </w:r>
            <w:r w:rsidR="00B25CD4">
              <w:rPr>
                <w:webHidden/>
              </w:rPr>
              <w:fldChar w:fldCharType="end"/>
            </w:r>
          </w:hyperlink>
        </w:p>
        <w:p w14:paraId="74D55C4E" w14:textId="13B51BF3"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8" w:history="1">
            <w:r w:rsidR="00B25CD4" w:rsidRPr="00AB3D34">
              <w:rPr>
                <w:rStyle w:val="Hyperlink"/>
              </w:rPr>
              <w:t>5.6.7.</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ObjectCoordinates osztály</w:t>
            </w:r>
            <w:r w:rsidR="00B25CD4">
              <w:rPr>
                <w:webHidden/>
              </w:rPr>
              <w:tab/>
            </w:r>
            <w:r w:rsidR="00B25CD4">
              <w:rPr>
                <w:webHidden/>
              </w:rPr>
              <w:fldChar w:fldCharType="begin"/>
            </w:r>
            <w:r w:rsidR="00B25CD4">
              <w:rPr>
                <w:webHidden/>
              </w:rPr>
              <w:instrText xml:space="preserve"> PAGEREF _Toc134462318 \h </w:instrText>
            </w:r>
            <w:r w:rsidR="00B25CD4">
              <w:rPr>
                <w:webHidden/>
              </w:rPr>
            </w:r>
            <w:r w:rsidR="00B25CD4">
              <w:rPr>
                <w:webHidden/>
              </w:rPr>
              <w:fldChar w:fldCharType="separate"/>
            </w:r>
            <w:r w:rsidR="00597BCD">
              <w:rPr>
                <w:webHidden/>
              </w:rPr>
              <w:t>48</w:t>
            </w:r>
            <w:r w:rsidR="00B25CD4">
              <w:rPr>
                <w:webHidden/>
              </w:rPr>
              <w:fldChar w:fldCharType="end"/>
            </w:r>
          </w:hyperlink>
        </w:p>
        <w:p w14:paraId="384320BC" w14:textId="1BBDBF47"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19" w:history="1">
            <w:r w:rsidR="00B25CD4" w:rsidRPr="00AB3D34">
              <w:rPr>
                <w:rStyle w:val="Hyperlink"/>
              </w:rPr>
              <w:t>5.6.8.</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RayCast osztály</w:t>
            </w:r>
            <w:r w:rsidR="00B25CD4">
              <w:rPr>
                <w:webHidden/>
              </w:rPr>
              <w:tab/>
            </w:r>
            <w:r w:rsidR="00B25CD4">
              <w:rPr>
                <w:webHidden/>
              </w:rPr>
              <w:fldChar w:fldCharType="begin"/>
            </w:r>
            <w:r w:rsidR="00B25CD4">
              <w:rPr>
                <w:webHidden/>
              </w:rPr>
              <w:instrText xml:space="preserve"> PAGEREF _Toc134462319 \h </w:instrText>
            </w:r>
            <w:r w:rsidR="00B25CD4">
              <w:rPr>
                <w:webHidden/>
              </w:rPr>
            </w:r>
            <w:r w:rsidR="00B25CD4">
              <w:rPr>
                <w:webHidden/>
              </w:rPr>
              <w:fldChar w:fldCharType="separate"/>
            </w:r>
            <w:r w:rsidR="00597BCD">
              <w:rPr>
                <w:webHidden/>
              </w:rPr>
              <w:t>48</w:t>
            </w:r>
            <w:r w:rsidR="00B25CD4">
              <w:rPr>
                <w:webHidden/>
              </w:rPr>
              <w:fldChar w:fldCharType="end"/>
            </w:r>
          </w:hyperlink>
        </w:p>
        <w:p w14:paraId="024BA4A4" w14:textId="4848DCF0"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20" w:history="1">
            <w:r w:rsidR="00B25CD4" w:rsidRPr="00AB3D34">
              <w:rPr>
                <w:rStyle w:val="Hyperlink"/>
              </w:rPr>
              <w:t>5.6.9.</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ExerciseChooser osztály</w:t>
            </w:r>
            <w:r w:rsidR="00B25CD4">
              <w:rPr>
                <w:webHidden/>
              </w:rPr>
              <w:tab/>
            </w:r>
            <w:r w:rsidR="00B25CD4">
              <w:rPr>
                <w:webHidden/>
              </w:rPr>
              <w:fldChar w:fldCharType="begin"/>
            </w:r>
            <w:r w:rsidR="00B25CD4">
              <w:rPr>
                <w:webHidden/>
              </w:rPr>
              <w:instrText xml:space="preserve"> PAGEREF _Toc134462320 \h </w:instrText>
            </w:r>
            <w:r w:rsidR="00B25CD4">
              <w:rPr>
                <w:webHidden/>
              </w:rPr>
            </w:r>
            <w:r w:rsidR="00B25CD4">
              <w:rPr>
                <w:webHidden/>
              </w:rPr>
              <w:fldChar w:fldCharType="separate"/>
            </w:r>
            <w:r w:rsidR="00597BCD">
              <w:rPr>
                <w:webHidden/>
              </w:rPr>
              <w:t>49</w:t>
            </w:r>
            <w:r w:rsidR="00B25CD4">
              <w:rPr>
                <w:webHidden/>
              </w:rPr>
              <w:fldChar w:fldCharType="end"/>
            </w:r>
          </w:hyperlink>
        </w:p>
        <w:p w14:paraId="2AF7E0FA" w14:textId="695F7380"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21" w:history="1">
            <w:r w:rsidR="00B25CD4" w:rsidRPr="00AB3D34">
              <w:rPr>
                <w:rStyle w:val="Hyperlink"/>
              </w:rPr>
              <w:t>5.6.10.</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EditMode osztály</w:t>
            </w:r>
            <w:r w:rsidR="00B25CD4">
              <w:rPr>
                <w:webHidden/>
              </w:rPr>
              <w:tab/>
            </w:r>
            <w:r w:rsidR="00B25CD4">
              <w:rPr>
                <w:webHidden/>
              </w:rPr>
              <w:fldChar w:fldCharType="begin"/>
            </w:r>
            <w:r w:rsidR="00B25CD4">
              <w:rPr>
                <w:webHidden/>
              </w:rPr>
              <w:instrText xml:space="preserve"> PAGEREF _Toc134462321 \h </w:instrText>
            </w:r>
            <w:r w:rsidR="00B25CD4">
              <w:rPr>
                <w:webHidden/>
              </w:rPr>
            </w:r>
            <w:r w:rsidR="00B25CD4">
              <w:rPr>
                <w:webHidden/>
              </w:rPr>
              <w:fldChar w:fldCharType="separate"/>
            </w:r>
            <w:r w:rsidR="00597BCD">
              <w:rPr>
                <w:webHidden/>
              </w:rPr>
              <w:t>49</w:t>
            </w:r>
            <w:r w:rsidR="00B25CD4">
              <w:rPr>
                <w:webHidden/>
              </w:rPr>
              <w:fldChar w:fldCharType="end"/>
            </w:r>
          </w:hyperlink>
        </w:p>
        <w:p w14:paraId="027E8F8C" w14:textId="38E1A17A" w:rsidR="00B25CD4" w:rsidRDefault="00000000">
          <w:pPr>
            <w:pStyle w:val="TOC3"/>
            <w:rPr>
              <w:rFonts w:asciiTheme="minorHAnsi" w:eastAsiaTheme="minorEastAsia" w:hAnsiTheme="minorHAnsi" w:cstheme="minorBidi"/>
              <w:iCs w:val="0"/>
              <w:kern w:val="2"/>
              <w:sz w:val="22"/>
              <w:szCs w:val="22"/>
              <w:lang w:eastAsia="hu-HU"/>
              <w14:ligatures w14:val="standardContextual"/>
            </w:rPr>
          </w:pPr>
          <w:hyperlink w:anchor="_Toc134462322" w:history="1">
            <w:r w:rsidR="00B25CD4" w:rsidRPr="00AB3D34">
              <w:rPr>
                <w:rStyle w:val="Hyperlink"/>
              </w:rPr>
              <w:t>5.6.11.</w:t>
            </w:r>
            <w:r w:rsidR="00B25CD4">
              <w:rPr>
                <w:rFonts w:asciiTheme="minorHAnsi" w:eastAsiaTheme="minorEastAsia" w:hAnsiTheme="minorHAnsi" w:cstheme="minorBidi"/>
                <w:iCs w:val="0"/>
                <w:kern w:val="2"/>
                <w:sz w:val="22"/>
                <w:szCs w:val="22"/>
                <w:lang w:eastAsia="hu-HU"/>
                <w14:ligatures w14:val="standardContextual"/>
              </w:rPr>
              <w:tab/>
            </w:r>
            <w:r w:rsidR="00B25CD4" w:rsidRPr="00AB3D34">
              <w:rPr>
                <w:rStyle w:val="Hyperlink"/>
              </w:rPr>
              <w:t>NormalGame és Border osztályok</w:t>
            </w:r>
            <w:r w:rsidR="00B25CD4">
              <w:rPr>
                <w:webHidden/>
              </w:rPr>
              <w:tab/>
            </w:r>
            <w:r w:rsidR="00B25CD4">
              <w:rPr>
                <w:webHidden/>
              </w:rPr>
              <w:fldChar w:fldCharType="begin"/>
            </w:r>
            <w:r w:rsidR="00B25CD4">
              <w:rPr>
                <w:webHidden/>
              </w:rPr>
              <w:instrText xml:space="preserve"> PAGEREF _Toc134462322 \h </w:instrText>
            </w:r>
            <w:r w:rsidR="00B25CD4">
              <w:rPr>
                <w:webHidden/>
              </w:rPr>
            </w:r>
            <w:r w:rsidR="00B25CD4">
              <w:rPr>
                <w:webHidden/>
              </w:rPr>
              <w:fldChar w:fldCharType="separate"/>
            </w:r>
            <w:r w:rsidR="00597BCD">
              <w:rPr>
                <w:webHidden/>
              </w:rPr>
              <w:t>50</w:t>
            </w:r>
            <w:r w:rsidR="00B25CD4">
              <w:rPr>
                <w:webHidden/>
              </w:rPr>
              <w:fldChar w:fldCharType="end"/>
            </w:r>
          </w:hyperlink>
        </w:p>
        <w:p w14:paraId="4C55A53B" w14:textId="6CBB445F"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3" w:history="1">
            <w:r w:rsidR="00B25CD4" w:rsidRPr="00AB3D34">
              <w:rPr>
                <w:rStyle w:val="Hyperlink"/>
                <w:rFonts w:ascii="Arial" w:hAnsi="Arial"/>
                <w:noProof/>
              </w:rPr>
              <w:t>6.</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Felhasználói instrukciók</w:t>
            </w:r>
            <w:r w:rsidR="00B25CD4">
              <w:rPr>
                <w:noProof/>
                <w:webHidden/>
              </w:rPr>
              <w:tab/>
            </w:r>
            <w:r w:rsidR="00B25CD4">
              <w:rPr>
                <w:noProof/>
                <w:webHidden/>
              </w:rPr>
              <w:fldChar w:fldCharType="begin"/>
            </w:r>
            <w:r w:rsidR="00B25CD4">
              <w:rPr>
                <w:noProof/>
                <w:webHidden/>
              </w:rPr>
              <w:instrText xml:space="preserve"> PAGEREF _Toc134462323 \h </w:instrText>
            </w:r>
            <w:r w:rsidR="00B25CD4">
              <w:rPr>
                <w:noProof/>
                <w:webHidden/>
              </w:rPr>
            </w:r>
            <w:r w:rsidR="00B25CD4">
              <w:rPr>
                <w:noProof/>
                <w:webHidden/>
              </w:rPr>
              <w:fldChar w:fldCharType="separate"/>
            </w:r>
            <w:r w:rsidR="00597BCD">
              <w:rPr>
                <w:noProof/>
                <w:webHidden/>
              </w:rPr>
              <w:t>51</w:t>
            </w:r>
            <w:r w:rsidR="00B25CD4">
              <w:rPr>
                <w:noProof/>
                <w:webHidden/>
              </w:rPr>
              <w:fldChar w:fldCharType="end"/>
            </w:r>
          </w:hyperlink>
        </w:p>
        <w:p w14:paraId="0CB0AB32" w14:textId="5893AC6F"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4" w:history="1">
            <w:r w:rsidR="00B25CD4" w:rsidRPr="00AB3D34">
              <w:rPr>
                <w:rStyle w:val="Hyperlink"/>
                <w:rFonts w:ascii="Arial" w:hAnsi="Arial"/>
                <w:noProof/>
              </w:rPr>
              <w:t>7.</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Lehetséges továbbfejlesztés</w:t>
            </w:r>
            <w:r w:rsidR="00B25CD4">
              <w:rPr>
                <w:noProof/>
                <w:webHidden/>
              </w:rPr>
              <w:tab/>
            </w:r>
            <w:r w:rsidR="00B25CD4">
              <w:rPr>
                <w:noProof/>
                <w:webHidden/>
              </w:rPr>
              <w:fldChar w:fldCharType="begin"/>
            </w:r>
            <w:r w:rsidR="00B25CD4">
              <w:rPr>
                <w:noProof/>
                <w:webHidden/>
              </w:rPr>
              <w:instrText xml:space="preserve"> PAGEREF _Toc134462324 \h </w:instrText>
            </w:r>
            <w:r w:rsidR="00B25CD4">
              <w:rPr>
                <w:noProof/>
                <w:webHidden/>
              </w:rPr>
            </w:r>
            <w:r w:rsidR="00B25CD4">
              <w:rPr>
                <w:noProof/>
                <w:webHidden/>
              </w:rPr>
              <w:fldChar w:fldCharType="separate"/>
            </w:r>
            <w:r w:rsidR="00597BCD">
              <w:rPr>
                <w:noProof/>
                <w:webHidden/>
              </w:rPr>
              <w:t>51</w:t>
            </w:r>
            <w:r w:rsidR="00B25CD4">
              <w:rPr>
                <w:noProof/>
                <w:webHidden/>
              </w:rPr>
              <w:fldChar w:fldCharType="end"/>
            </w:r>
          </w:hyperlink>
        </w:p>
        <w:p w14:paraId="70A450B6" w14:textId="3D4FBBB6"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5" w:history="1">
            <w:r w:rsidR="00B25CD4" w:rsidRPr="00AB3D34">
              <w:rPr>
                <w:rStyle w:val="Hyperlink"/>
                <w:rFonts w:ascii="Arial" w:hAnsi="Arial"/>
                <w:noProof/>
              </w:rPr>
              <w:t>8.</w:t>
            </w:r>
            <w:r w:rsidR="00B25CD4">
              <w:rPr>
                <w:rFonts w:asciiTheme="minorHAnsi" w:eastAsiaTheme="minorEastAsia" w:hAnsiTheme="minorHAnsi" w:cstheme="minorBidi"/>
                <w:b w:val="0"/>
                <w:bCs w:val="0"/>
                <w:noProof/>
                <w:kern w:val="2"/>
                <w:sz w:val="22"/>
                <w:szCs w:val="22"/>
                <w:lang w:eastAsia="hu-HU"/>
                <w14:ligatures w14:val="standardContextual"/>
              </w:rPr>
              <w:tab/>
            </w:r>
            <w:r w:rsidR="00B25CD4" w:rsidRPr="00AB3D34">
              <w:rPr>
                <w:rStyle w:val="Hyperlink"/>
                <w:noProof/>
              </w:rPr>
              <w:t>Összefoglalás</w:t>
            </w:r>
            <w:r w:rsidR="00B25CD4">
              <w:rPr>
                <w:noProof/>
                <w:webHidden/>
              </w:rPr>
              <w:tab/>
            </w:r>
            <w:r w:rsidR="00B25CD4">
              <w:rPr>
                <w:noProof/>
                <w:webHidden/>
              </w:rPr>
              <w:fldChar w:fldCharType="begin"/>
            </w:r>
            <w:r w:rsidR="00B25CD4">
              <w:rPr>
                <w:noProof/>
                <w:webHidden/>
              </w:rPr>
              <w:instrText xml:space="preserve"> PAGEREF _Toc134462325 \h </w:instrText>
            </w:r>
            <w:r w:rsidR="00B25CD4">
              <w:rPr>
                <w:noProof/>
                <w:webHidden/>
              </w:rPr>
            </w:r>
            <w:r w:rsidR="00B25CD4">
              <w:rPr>
                <w:noProof/>
                <w:webHidden/>
              </w:rPr>
              <w:fldChar w:fldCharType="separate"/>
            </w:r>
            <w:r w:rsidR="00597BCD">
              <w:rPr>
                <w:noProof/>
                <w:webHidden/>
              </w:rPr>
              <w:t>52</w:t>
            </w:r>
            <w:r w:rsidR="00B25CD4">
              <w:rPr>
                <w:noProof/>
                <w:webHidden/>
              </w:rPr>
              <w:fldChar w:fldCharType="end"/>
            </w:r>
          </w:hyperlink>
        </w:p>
        <w:p w14:paraId="6AB9551E" w14:textId="7343FBF5"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6" w:history="1">
            <w:r w:rsidR="00B25CD4" w:rsidRPr="00AB3D34">
              <w:rPr>
                <w:rStyle w:val="Hyperlink"/>
                <w:noProof/>
              </w:rPr>
              <w:t>Irodalomjegyzék</w:t>
            </w:r>
            <w:r w:rsidR="00B25CD4">
              <w:rPr>
                <w:noProof/>
                <w:webHidden/>
              </w:rPr>
              <w:tab/>
            </w:r>
            <w:r w:rsidR="00B25CD4">
              <w:rPr>
                <w:noProof/>
                <w:webHidden/>
              </w:rPr>
              <w:fldChar w:fldCharType="begin"/>
            </w:r>
            <w:r w:rsidR="00B25CD4">
              <w:rPr>
                <w:noProof/>
                <w:webHidden/>
              </w:rPr>
              <w:instrText xml:space="preserve"> PAGEREF _Toc134462326 \h </w:instrText>
            </w:r>
            <w:r w:rsidR="00B25CD4">
              <w:rPr>
                <w:noProof/>
                <w:webHidden/>
              </w:rPr>
            </w:r>
            <w:r w:rsidR="00B25CD4">
              <w:rPr>
                <w:noProof/>
                <w:webHidden/>
              </w:rPr>
              <w:fldChar w:fldCharType="separate"/>
            </w:r>
            <w:r w:rsidR="00597BCD">
              <w:rPr>
                <w:noProof/>
                <w:webHidden/>
              </w:rPr>
              <w:t>53</w:t>
            </w:r>
            <w:r w:rsidR="00B25CD4">
              <w:rPr>
                <w:noProof/>
                <w:webHidden/>
              </w:rPr>
              <w:fldChar w:fldCharType="end"/>
            </w:r>
          </w:hyperlink>
        </w:p>
        <w:p w14:paraId="63035B9A" w14:textId="517382CB"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7" w:history="1">
            <w:r w:rsidR="00B25CD4" w:rsidRPr="00AB3D34">
              <w:rPr>
                <w:rStyle w:val="Hyperlink"/>
                <w:noProof/>
              </w:rPr>
              <w:t>Mellékletek</w:t>
            </w:r>
            <w:r w:rsidR="00B25CD4">
              <w:rPr>
                <w:noProof/>
                <w:webHidden/>
              </w:rPr>
              <w:tab/>
            </w:r>
            <w:r w:rsidR="00B25CD4">
              <w:rPr>
                <w:noProof/>
                <w:webHidden/>
              </w:rPr>
              <w:fldChar w:fldCharType="begin"/>
            </w:r>
            <w:r w:rsidR="00B25CD4">
              <w:rPr>
                <w:noProof/>
                <w:webHidden/>
              </w:rPr>
              <w:instrText xml:space="preserve"> PAGEREF _Toc134462327 \h </w:instrText>
            </w:r>
            <w:r w:rsidR="00B25CD4">
              <w:rPr>
                <w:noProof/>
                <w:webHidden/>
              </w:rPr>
            </w:r>
            <w:r w:rsidR="00B25CD4">
              <w:rPr>
                <w:noProof/>
                <w:webHidden/>
              </w:rPr>
              <w:fldChar w:fldCharType="separate"/>
            </w:r>
            <w:r w:rsidR="00597BCD">
              <w:rPr>
                <w:noProof/>
                <w:webHidden/>
              </w:rPr>
              <w:t>57</w:t>
            </w:r>
            <w:r w:rsidR="00B25CD4">
              <w:rPr>
                <w:noProof/>
                <w:webHidden/>
              </w:rPr>
              <w:fldChar w:fldCharType="end"/>
            </w:r>
          </w:hyperlink>
        </w:p>
        <w:p w14:paraId="12DE1EE1" w14:textId="1F290AA4" w:rsidR="00B25CD4" w:rsidRDefault="00000000">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462328" w:history="1">
            <w:r w:rsidR="00B25CD4" w:rsidRPr="00AB3D34">
              <w:rPr>
                <w:rStyle w:val="Hyperlink"/>
                <w:noProof/>
              </w:rPr>
              <w:t>Ábrajegyzék</w:t>
            </w:r>
            <w:r w:rsidR="00B25CD4">
              <w:rPr>
                <w:noProof/>
                <w:webHidden/>
              </w:rPr>
              <w:tab/>
            </w:r>
            <w:r w:rsidR="00B25CD4">
              <w:rPr>
                <w:noProof/>
                <w:webHidden/>
              </w:rPr>
              <w:fldChar w:fldCharType="begin"/>
            </w:r>
            <w:r w:rsidR="00B25CD4">
              <w:rPr>
                <w:noProof/>
                <w:webHidden/>
              </w:rPr>
              <w:instrText xml:space="preserve"> PAGEREF _Toc134462328 \h </w:instrText>
            </w:r>
            <w:r w:rsidR="00B25CD4">
              <w:rPr>
                <w:noProof/>
                <w:webHidden/>
              </w:rPr>
            </w:r>
            <w:r w:rsidR="00B25CD4">
              <w:rPr>
                <w:noProof/>
                <w:webHidden/>
              </w:rPr>
              <w:fldChar w:fldCharType="separate"/>
            </w:r>
            <w:r w:rsidR="00597BCD">
              <w:rPr>
                <w:noProof/>
                <w:webHidden/>
              </w:rPr>
              <w:t>59</w:t>
            </w:r>
            <w:r w:rsidR="00B25CD4">
              <w:rPr>
                <w:noProof/>
                <w:webHidden/>
              </w:rPr>
              <w:fldChar w:fldCharType="end"/>
            </w:r>
          </w:hyperlink>
        </w:p>
        <w:p w14:paraId="77776ABA" w14:textId="6E5361D8" w:rsidR="00674F6E" w:rsidRDefault="00674F6E">
          <w:r w:rsidRPr="00BC3440">
            <w:rPr>
              <w:rFonts w:cs="Times New Roman"/>
              <w:b/>
              <w:bCs/>
            </w:rPr>
            <w:fldChar w:fldCharType="end"/>
          </w:r>
        </w:p>
      </w:sdtContent>
    </w:sdt>
    <w:p w14:paraId="3B464EAB" w14:textId="77777777" w:rsidR="00842554" w:rsidRDefault="00842554" w:rsidP="00CB6EAE">
      <w:pPr>
        <w:tabs>
          <w:tab w:val="left" w:pos="1220"/>
        </w:tabs>
        <w:ind w:firstLine="0"/>
        <w:sectPr w:rsidR="00842554" w:rsidSect="00906D47">
          <w:headerReference w:type="default" r:id="rId13"/>
          <w:footerReference w:type="default" r:id="rId14"/>
          <w:type w:val="continuous"/>
          <w:pgSz w:w="11906" w:h="16838" w:code="9"/>
          <w:pgMar w:top="1418" w:right="1418" w:bottom="1418" w:left="1418" w:header="709" w:footer="709" w:gutter="567"/>
          <w:pgNumType w:start="2"/>
          <w:cols w:space="708"/>
          <w:docGrid w:linePitch="360"/>
        </w:sectPr>
      </w:pPr>
    </w:p>
    <w:p w14:paraId="1344BB95" w14:textId="71E5D69A" w:rsidR="00842554" w:rsidRDefault="00842554">
      <w:pPr>
        <w:spacing w:after="160" w:line="259" w:lineRule="auto"/>
        <w:ind w:firstLine="0"/>
        <w:jc w:val="left"/>
        <w:rPr>
          <w:rFonts w:cs="Times New Roman"/>
          <w:bCs/>
          <w:caps/>
          <w:szCs w:val="24"/>
        </w:rPr>
      </w:pPr>
    </w:p>
    <w:p w14:paraId="4EDD0537" w14:textId="77777777" w:rsidR="00842554" w:rsidRDefault="00842554" w:rsidP="00842554">
      <w:pPr>
        <w:pStyle w:val="Cmsor1-szmozatlan"/>
      </w:pPr>
      <w:bookmarkStart w:id="6" w:name="_Toc134462288"/>
      <w:r>
        <w:lastRenderedPageBreak/>
        <w:t>Jelölésjegyzék</w:t>
      </w:r>
      <w:bookmarkEnd w:id="6"/>
    </w:p>
    <w:tbl>
      <w:tblPr>
        <w:tblStyle w:val="TableGrid0"/>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250DAD" w14:paraId="0A093C2C" w14:textId="77777777" w:rsidTr="00250DAD">
        <w:tc>
          <w:tcPr>
            <w:tcW w:w="1129" w:type="dxa"/>
          </w:tcPr>
          <w:p w14:paraId="101DF0C4" w14:textId="396FB195" w:rsidR="00250DAD" w:rsidRDefault="000B1787" w:rsidP="00764FF6">
            <w:pPr>
              <w:spacing w:after="160" w:line="259" w:lineRule="auto"/>
              <w:ind w:firstLine="0"/>
              <w:jc w:val="right"/>
            </w:pPr>
            <w:r>
              <w:t>VR</w:t>
            </w:r>
            <w:r w:rsidR="00764FF6">
              <w:t>:</w:t>
            </w:r>
          </w:p>
        </w:tc>
        <w:tc>
          <w:tcPr>
            <w:tcW w:w="7513" w:type="dxa"/>
          </w:tcPr>
          <w:p w14:paraId="67AA4440" w14:textId="00847B35" w:rsidR="00250DAD" w:rsidRDefault="000B1787">
            <w:pPr>
              <w:spacing w:after="160" w:line="259" w:lineRule="auto"/>
              <w:ind w:firstLine="0"/>
              <w:jc w:val="left"/>
            </w:pPr>
            <w:r>
              <w:t xml:space="preserve">Virtual Reality </w:t>
            </w:r>
            <w:r w:rsidR="00764FF6">
              <w:t>(</w:t>
            </w:r>
            <w:r>
              <w:t>Virtuális valóság</w:t>
            </w:r>
            <w:r w:rsidR="00764FF6">
              <w:t>)</w:t>
            </w:r>
          </w:p>
        </w:tc>
      </w:tr>
      <w:tr w:rsidR="00250DAD" w14:paraId="4B1A6B80" w14:textId="77777777" w:rsidTr="00250DAD">
        <w:tc>
          <w:tcPr>
            <w:tcW w:w="1129" w:type="dxa"/>
          </w:tcPr>
          <w:p w14:paraId="1F560D32" w14:textId="038D9E13" w:rsidR="00250DAD" w:rsidRDefault="000B1787" w:rsidP="00764FF6">
            <w:pPr>
              <w:spacing w:after="160" w:line="259" w:lineRule="auto"/>
              <w:ind w:firstLine="0"/>
              <w:jc w:val="right"/>
            </w:pPr>
            <w:r>
              <w:t>AR</w:t>
            </w:r>
            <w:r w:rsidR="00764FF6">
              <w:t>:</w:t>
            </w:r>
          </w:p>
        </w:tc>
        <w:tc>
          <w:tcPr>
            <w:tcW w:w="7513" w:type="dxa"/>
          </w:tcPr>
          <w:p w14:paraId="43450D42" w14:textId="57B5F8E8" w:rsidR="00250DAD" w:rsidRDefault="000B1787">
            <w:pPr>
              <w:spacing w:after="160" w:line="259" w:lineRule="auto"/>
              <w:ind w:firstLine="0"/>
              <w:jc w:val="left"/>
            </w:pPr>
            <w:r>
              <w:t>Augmented Reality</w:t>
            </w:r>
            <w:r w:rsidR="00764FF6">
              <w:t xml:space="preserve"> (</w:t>
            </w:r>
            <w:r w:rsidR="00EB399D">
              <w:t>Kiterjesztett</w:t>
            </w:r>
            <w:r>
              <w:t xml:space="preserve"> valóság</w:t>
            </w:r>
            <w:r w:rsidR="00764FF6">
              <w:t>)</w:t>
            </w:r>
          </w:p>
        </w:tc>
      </w:tr>
      <w:tr w:rsidR="00A35F03" w14:paraId="3F0A3032" w14:textId="77777777" w:rsidTr="00250DAD">
        <w:tc>
          <w:tcPr>
            <w:tcW w:w="1129" w:type="dxa"/>
          </w:tcPr>
          <w:p w14:paraId="2C4BDD64" w14:textId="7CD053D9" w:rsidR="00A35F03" w:rsidRDefault="00A35F03" w:rsidP="00764FF6">
            <w:pPr>
              <w:spacing w:after="160" w:line="259" w:lineRule="auto"/>
              <w:ind w:firstLine="0"/>
              <w:jc w:val="right"/>
            </w:pPr>
            <w:r>
              <w:t>MR:</w:t>
            </w:r>
          </w:p>
        </w:tc>
        <w:tc>
          <w:tcPr>
            <w:tcW w:w="7513" w:type="dxa"/>
          </w:tcPr>
          <w:p w14:paraId="757906E3" w14:textId="1C503E36" w:rsidR="00A35F03" w:rsidRDefault="00A35F03">
            <w:pPr>
              <w:spacing w:after="160" w:line="259" w:lineRule="auto"/>
              <w:ind w:firstLine="0"/>
              <w:jc w:val="left"/>
            </w:pPr>
            <w:r>
              <w:t>Mixed Reality (</w:t>
            </w:r>
            <w:r w:rsidR="006D4D3F">
              <w:t>Vegyes</w:t>
            </w:r>
            <w:r>
              <w:t xml:space="preserve"> valóság)</w:t>
            </w:r>
          </w:p>
        </w:tc>
      </w:tr>
      <w:tr w:rsidR="00250DAD" w14:paraId="42C48711" w14:textId="77777777" w:rsidTr="00250DAD">
        <w:tc>
          <w:tcPr>
            <w:tcW w:w="1129" w:type="dxa"/>
          </w:tcPr>
          <w:p w14:paraId="4F9AF520" w14:textId="62710245" w:rsidR="00250DAD" w:rsidRDefault="000B1787" w:rsidP="00764FF6">
            <w:pPr>
              <w:spacing w:after="160" w:line="259" w:lineRule="auto"/>
              <w:ind w:firstLine="0"/>
              <w:jc w:val="right"/>
            </w:pPr>
            <w:r>
              <w:t>XR</w:t>
            </w:r>
            <w:r w:rsidR="00764FF6">
              <w:t>:</w:t>
            </w:r>
          </w:p>
        </w:tc>
        <w:tc>
          <w:tcPr>
            <w:tcW w:w="7513" w:type="dxa"/>
          </w:tcPr>
          <w:p w14:paraId="06BAAE7C" w14:textId="0549C18D" w:rsidR="000B1787" w:rsidRDefault="000B1787">
            <w:pPr>
              <w:spacing w:after="160" w:line="259" w:lineRule="auto"/>
              <w:ind w:firstLine="0"/>
              <w:jc w:val="left"/>
            </w:pPr>
            <w:r>
              <w:t>Extended Reality</w:t>
            </w:r>
            <w:r w:rsidR="00764FF6" w:rsidRPr="00764FF6">
              <w:t xml:space="preserve"> </w:t>
            </w:r>
            <w:r>
              <w:t>(</w:t>
            </w:r>
            <w:r w:rsidR="00EB399D">
              <w:t>Bővített</w:t>
            </w:r>
            <w:r>
              <w:t xml:space="preserve"> valóság</w:t>
            </w:r>
            <w:r w:rsidR="00764FF6" w:rsidRPr="00764FF6">
              <w:t>)</w:t>
            </w:r>
          </w:p>
        </w:tc>
      </w:tr>
      <w:tr w:rsidR="000B1787" w14:paraId="19912C6F" w14:textId="77777777" w:rsidTr="00250DAD">
        <w:tc>
          <w:tcPr>
            <w:tcW w:w="1129" w:type="dxa"/>
          </w:tcPr>
          <w:p w14:paraId="68DCCFC6" w14:textId="1A6BB127" w:rsidR="000B1787" w:rsidRDefault="007075DD" w:rsidP="00764FF6">
            <w:pPr>
              <w:spacing w:after="160" w:line="259" w:lineRule="auto"/>
              <w:ind w:firstLine="0"/>
              <w:jc w:val="right"/>
            </w:pPr>
            <w:r>
              <w:t>UI</w:t>
            </w:r>
            <w:r w:rsidR="00A35F03">
              <w:t>:</w:t>
            </w:r>
          </w:p>
        </w:tc>
        <w:tc>
          <w:tcPr>
            <w:tcW w:w="7513" w:type="dxa"/>
          </w:tcPr>
          <w:p w14:paraId="7A1BDA43" w14:textId="17C94B39" w:rsidR="000B1787" w:rsidRDefault="007075DD">
            <w:pPr>
              <w:spacing w:after="160" w:line="259" w:lineRule="auto"/>
              <w:ind w:firstLine="0"/>
              <w:jc w:val="left"/>
            </w:pPr>
            <w:r>
              <w:t>User Interface (Felhasználói Interfész)</w:t>
            </w:r>
          </w:p>
        </w:tc>
      </w:tr>
      <w:tr w:rsidR="006B08E7" w14:paraId="72C5CF6A" w14:textId="77777777" w:rsidTr="00250DAD">
        <w:tc>
          <w:tcPr>
            <w:tcW w:w="1129" w:type="dxa"/>
          </w:tcPr>
          <w:p w14:paraId="54FE4C6C" w14:textId="06C77AEE" w:rsidR="006B08E7" w:rsidRDefault="006B08E7" w:rsidP="00764FF6">
            <w:pPr>
              <w:spacing w:after="160" w:line="259" w:lineRule="auto"/>
              <w:ind w:firstLine="0"/>
              <w:jc w:val="right"/>
            </w:pPr>
            <w:r>
              <w:t>LINQ:</w:t>
            </w:r>
          </w:p>
        </w:tc>
        <w:tc>
          <w:tcPr>
            <w:tcW w:w="7513" w:type="dxa"/>
          </w:tcPr>
          <w:p w14:paraId="3AC6AC1E" w14:textId="66C2EAB1" w:rsidR="006B08E7" w:rsidRDefault="006B08E7">
            <w:pPr>
              <w:spacing w:after="160" w:line="259" w:lineRule="auto"/>
              <w:ind w:firstLine="0"/>
              <w:jc w:val="left"/>
            </w:pPr>
            <w:r>
              <w:t>Language Integrated Query (Nyelvbe ágyazott lekérdezés)</w:t>
            </w:r>
          </w:p>
        </w:tc>
      </w:tr>
    </w:tbl>
    <w:p w14:paraId="5EE86896" w14:textId="77777777" w:rsidR="00CB6EAE" w:rsidRDefault="00CB6EAE">
      <w:pPr>
        <w:spacing w:after="160" w:line="259" w:lineRule="auto"/>
        <w:ind w:firstLine="0"/>
        <w:jc w:val="left"/>
        <w:sectPr w:rsidR="00CB6EAE" w:rsidSect="009823AA">
          <w:headerReference w:type="default" r:id="rId15"/>
          <w:type w:val="continuous"/>
          <w:pgSz w:w="11906" w:h="16838" w:code="9"/>
          <w:pgMar w:top="1418" w:right="1418" w:bottom="1418" w:left="1418" w:header="709" w:footer="709" w:gutter="567"/>
          <w:cols w:space="708"/>
          <w:docGrid w:linePitch="360"/>
        </w:sectPr>
      </w:pPr>
    </w:p>
    <w:p w14:paraId="2C800551" w14:textId="6498DC92" w:rsidR="00480348" w:rsidRPr="00E961F8" w:rsidRDefault="000E6785" w:rsidP="00E961F8">
      <w:pPr>
        <w:pStyle w:val="Heading1"/>
      </w:pPr>
      <w:bookmarkStart w:id="7" w:name="_Toc134462289"/>
      <w:r w:rsidRPr="00E961F8">
        <w:lastRenderedPageBreak/>
        <w:t>Motiváció</w:t>
      </w:r>
      <w:bookmarkEnd w:id="7"/>
    </w:p>
    <w:p w14:paraId="66BA3A2F" w14:textId="0D1F9CE9" w:rsidR="00F706AB" w:rsidRDefault="00480348" w:rsidP="00396E51">
      <w:pPr>
        <w:pStyle w:val="Firstparagraph"/>
      </w:pPr>
      <w:r>
        <w:t>Szakdolgozatom célja egy olya</w:t>
      </w:r>
      <w:r w:rsidR="002058A4">
        <w:t>n</w:t>
      </w:r>
      <w:r>
        <w:t xml:space="preserve"> szoftver fejlesztése virtuális valóság szemüvegre, melyet fel lehet használni nyak rehabilitációs gyakorlatokra, vagy</w:t>
      </w:r>
      <w:r w:rsidR="00F706AB">
        <w:t xml:space="preserve"> általános nyakmozgatásra</w:t>
      </w:r>
      <w:r>
        <w:t>.</w:t>
      </w:r>
      <w:r w:rsidRPr="00BF4F24">
        <w:t xml:space="preserve"> </w:t>
      </w:r>
      <w:r>
        <w:t>A szoftver egyszerű nyakmozgatási utasítások sorozatát mutatja a felhasználónak,</w:t>
      </w:r>
      <w:r w:rsidR="00F706AB">
        <w:t xml:space="preserve"> ezzel </w:t>
      </w:r>
      <w:r>
        <w:t>érdekesebb alternatívát nyújt a mozgáshoz</w:t>
      </w:r>
      <w:r w:rsidR="00F706AB">
        <w:t xml:space="preserve"> szokványos tornagyakorlatokhoz képest</w:t>
      </w:r>
      <w:r>
        <w:t>.</w:t>
      </w:r>
    </w:p>
    <w:p w14:paraId="04785AB1" w14:textId="569B1AE5" w:rsidR="00396E51" w:rsidRDefault="00480348" w:rsidP="00F706AB">
      <w:r>
        <w:t>A virtuális környezet motiválhat olyan személyeket is a mozgásra, akik kevesebbet mozognak, szívesebben töltik az idejüket online, vagy más okokból nem akarnak vagy nem tudnak mozogni, illetve elterelheti a figyelmüket a fájdalomról olyan személyeknek, akik sérülés vagy fájdalom miatt nehezebben tudnak mozogni</w:t>
      </w:r>
      <w:r w:rsidR="00396E51">
        <w:t>.</w:t>
      </w:r>
      <w:sdt>
        <w:sdtPr>
          <w:id w:val="-755590818"/>
          <w:citation/>
        </w:sdtPr>
        <w:sdtContent>
          <w:r w:rsidR="007B555F">
            <w:fldChar w:fldCharType="begin"/>
          </w:r>
          <w:r w:rsidR="007B555F">
            <w:rPr>
              <w:lang w:val="en-US"/>
            </w:rPr>
            <w:instrText xml:space="preserve"> CITATION Zel181 \l 1033 </w:instrText>
          </w:r>
          <w:r w:rsidR="007B555F">
            <w:fldChar w:fldCharType="separate"/>
          </w:r>
          <w:r w:rsidR="00893295">
            <w:rPr>
              <w:noProof/>
              <w:lang w:val="en-US"/>
            </w:rPr>
            <w:t xml:space="preserve"> </w:t>
          </w:r>
          <w:r w:rsidR="00893295" w:rsidRPr="00893295">
            <w:rPr>
              <w:noProof/>
              <w:lang w:val="en-US"/>
            </w:rPr>
            <w:t>[1]</w:t>
          </w:r>
          <w:r w:rsidR="007B555F">
            <w:fldChar w:fldCharType="end"/>
          </w:r>
        </w:sdtContent>
      </w:sdt>
    </w:p>
    <w:p w14:paraId="34D3CD87" w14:textId="3CD354F9" w:rsidR="00396E51" w:rsidRDefault="00396E51" w:rsidP="00F706AB">
      <w:r>
        <w:t xml:space="preserve">Informatikusként sok időt töltök számítógép előtt, ami gyakran nyakfájdalomhoz vezet. Ez a probléma fennáll sok </w:t>
      </w:r>
      <w:r w:rsidR="00F706AB">
        <w:t>számítógépes</w:t>
      </w:r>
      <w:r>
        <w:t xml:space="preserve"> munkát végző személynél, így az elsődleges célközönség </w:t>
      </w:r>
      <w:r w:rsidR="00DA6168">
        <w:t>a</w:t>
      </w:r>
      <w:r>
        <w:t xml:space="preserve"> mozgáshiány miatt nyakfájdalomtól szenvedő személyek. Másodlagos célközönségként a nyaktraumát szenvedett személyeket célzom meg. </w:t>
      </w:r>
      <w:r w:rsidR="00F706AB">
        <w:t xml:space="preserve">A célközönséget figyelembe véve a programom tartalmaz általános használatra tornagyakorlatokat, melyeket </w:t>
      </w:r>
      <w:r w:rsidR="00DA6168">
        <w:t>a felhasználók a mindennapos nyakmozgatásra használhatnak, illetve lehetőséget nyújt saját tornák létrehozásához, ezzel gyógytornászok otthoni tornagyakorlatokat tudnak készíteni betegeiknek, illetve felhasználók egymás között megoszthatják gyakorlataikat.</w:t>
      </w:r>
    </w:p>
    <w:p w14:paraId="3CF59653" w14:textId="25A485DD" w:rsidR="006B7395" w:rsidRDefault="00396E51" w:rsidP="00F706AB">
      <w:r>
        <w:t>A szakdolgozatom alatt fejlesztett szoftvert szeretném később komolyabb célokra is felhasználni, például TDK, vagy akár kutatási célra, mivel</w:t>
      </w:r>
      <w:r w:rsidR="00A1129F">
        <w:t xml:space="preserve"> világszerte</w:t>
      </w:r>
      <w:r>
        <w:t xml:space="preserve"> az emberek </w:t>
      </w:r>
      <w:r w:rsidR="00A1129F">
        <w:t>2</w:t>
      </w:r>
      <w:r w:rsidR="005A3746">
        <w:t>,</w:t>
      </w:r>
      <w:r w:rsidR="00A1129F">
        <w:t>6</w:t>
      </w:r>
      <w:r>
        <w:t xml:space="preserve">%-a szenved nyakfájdalomtól élete során </w:t>
      </w:r>
      <w:sdt>
        <w:sdtPr>
          <w:id w:val="472174533"/>
          <w:citation/>
        </w:sdtPr>
        <w:sdtContent>
          <w:r w:rsidR="00EC361D">
            <w:fldChar w:fldCharType="begin"/>
          </w:r>
          <w:r w:rsidR="001435DC">
            <w:rPr>
              <w:lang w:val="en-US"/>
            </w:rPr>
            <w:instrText xml:space="preserve">CITATION Don19 \l 1033 </w:instrText>
          </w:r>
          <w:r w:rsidR="00EC361D">
            <w:fldChar w:fldCharType="separate"/>
          </w:r>
          <w:r w:rsidR="00893295" w:rsidRPr="00893295">
            <w:rPr>
              <w:noProof/>
              <w:lang w:val="en-US"/>
            </w:rPr>
            <w:t>[2]</w:t>
          </w:r>
          <w:r w:rsidR="00EC361D">
            <w:fldChar w:fldCharType="end"/>
          </w:r>
        </w:sdtContent>
      </w:sdt>
      <w:r>
        <w:t xml:space="preserve">, így fontosnak tartom ennek a témának az alapos </w:t>
      </w:r>
      <w:r w:rsidR="00E86AB1">
        <w:t>feltárását</w:t>
      </w:r>
      <w:r>
        <w:t>.</w:t>
      </w:r>
    </w:p>
    <w:p w14:paraId="4C15C955" w14:textId="6191C5BC" w:rsidR="00396E51" w:rsidRPr="00396E51" w:rsidRDefault="006B7395" w:rsidP="003D53CC">
      <w:pPr>
        <w:spacing w:after="160" w:line="259" w:lineRule="auto"/>
        <w:ind w:firstLine="0"/>
        <w:jc w:val="left"/>
      </w:pPr>
      <w:r>
        <w:br w:type="page"/>
      </w:r>
    </w:p>
    <w:p w14:paraId="3D2043D9" w14:textId="40E857E0" w:rsidR="003101D0" w:rsidRPr="00DF5B96" w:rsidRDefault="00A17111" w:rsidP="00DF5B96">
      <w:pPr>
        <w:pStyle w:val="Heading1"/>
      </w:pPr>
      <w:bookmarkStart w:id="8" w:name="_Toc134462290"/>
      <w:r w:rsidRPr="00DF5B96">
        <w:lastRenderedPageBreak/>
        <w:t>Irodalom és versenytárs elemzés</w:t>
      </w:r>
      <w:bookmarkEnd w:id="8"/>
    </w:p>
    <w:p w14:paraId="23961AA8" w14:textId="3A0E11CC" w:rsidR="008050F3" w:rsidRPr="003101D0" w:rsidRDefault="008050F3" w:rsidP="008050F3">
      <w:pPr>
        <w:pStyle w:val="Heading2"/>
      </w:pPr>
      <w:bookmarkStart w:id="9" w:name="_Toc134462291"/>
      <w:r>
        <w:t xml:space="preserve">A </w:t>
      </w:r>
      <w:r w:rsidR="00EB399D">
        <w:t>bővített</w:t>
      </w:r>
      <w:r>
        <w:t xml:space="preserve"> valóság (XR)</w:t>
      </w:r>
      <w:bookmarkEnd w:id="9"/>
    </w:p>
    <w:p w14:paraId="50896D7B" w14:textId="0D26CA27" w:rsidR="008050F3" w:rsidRDefault="008050F3" w:rsidP="008050F3">
      <w:pPr>
        <w:pStyle w:val="Firstparagraph"/>
      </w:pPr>
      <w:r>
        <w:t xml:space="preserve">Habár mára egyre ismertebbek a különféle </w:t>
      </w:r>
      <w:r w:rsidR="00EB399D">
        <w:t>bővített</w:t>
      </w:r>
      <w:r>
        <w:t xml:space="preserve"> valóság, vagy XR technológiák, mégis léteznek olyan esetek, amelyekben nehéz pontosan meghatározni, hogy egyes alkalmazások, vagy felhasználások az XR melyik alcsoportjába tartozik.</w:t>
      </w:r>
      <w:r w:rsidRPr="008050F3">
        <w:t xml:space="preserve"> </w:t>
      </w:r>
      <w:r>
        <w:t xml:space="preserve">A három csoport a virtuális valóság (VR), </w:t>
      </w:r>
      <w:r w:rsidR="006D4D3F">
        <w:t>vegyes</w:t>
      </w:r>
      <w:r>
        <w:t xml:space="preserve"> valóság (MR), illetve </w:t>
      </w:r>
      <w:r w:rsidR="00EB399D">
        <w:t>kiterjesztett</w:t>
      </w:r>
      <w:r>
        <w:t xml:space="preserve"> valóság (AR).</w:t>
      </w:r>
    </w:p>
    <w:p w14:paraId="178816B1" w14:textId="1B84C711" w:rsidR="003D53CC" w:rsidRDefault="008050F3" w:rsidP="008050F3">
      <w:pPr>
        <w:rPr>
          <w:noProof/>
        </w:rPr>
      </w:pPr>
      <w:r>
        <w:t>Az AR technológiák olyan megoldásokat tartalmaznak, amik digitális objektumokat helyeznek</w:t>
      </w:r>
      <w:r w:rsidR="005A3746">
        <w:t xml:space="preserve"> el</w:t>
      </w:r>
      <w:r>
        <w:t xml:space="preserve"> a valóságban. AR applikációk általában okoseszközökkel használhatóak, okostelefon, tablet, vagy viselhető eszközök.  Erre jól ismert példa  a Pok</w:t>
      </w:r>
      <w:r w:rsidR="00492E1E">
        <w:t>é</w:t>
      </w:r>
      <w:r>
        <w:t>mon GO játék, ami</w:t>
      </w:r>
      <w:r w:rsidR="00D61DC8">
        <w:t xml:space="preserve"> az 1. ábrán látható. A</w:t>
      </w:r>
      <w:r>
        <w:t xml:space="preserve"> játékos az okostelefonja segítségével tud interakcióba lépni a játékkal, GPS segítségével ahogy mozog a valóságban. </w:t>
      </w:r>
      <w:r w:rsidR="005A3746">
        <w:t>Ú</w:t>
      </w:r>
      <w:r>
        <w:t>gy mozog a játékban is, illetve az okostelefon kameráján keresztül kap betekintést a játék világába.</w:t>
      </w:r>
      <w:r w:rsidR="006D4D3F">
        <w:t xml:space="preserve"> A játékhoz opcionálisan használhatóak különféle viselhető eszközök és kiegészítők. Például a Pokémon GO Plus karkötő, amivel a játékos a telefonja elővétele nélkül képes interakcióba lépni a virtuális világgal, vagy a Poké Ball Plus, a Plus karkötő továbbfejlesztett verziója, ami több lehetőséget biztosít a játékosnak a karkötőhöz képest </w:t>
      </w:r>
      <w:sdt>
        <w:sdtPr>
          <w:id w:val="1061376225"/>
          <w:citation/>
        </w:sdtPr>
        <w:sdtContent>
          <w:r w:rsidR="00EC361D">
            <w:fldChar w:fldCharType="begin"/>
          </w:r>
          <w:r w:rsidR="001435DC">
            <w:rPr>
              <w:lang w:val="en-US"/>
            </w:rPr>
            <w:instrText xml:space="preserve">CITATION htt1 \l 1033 </w:instrText>
          </w:r>
          <w:r w:rsidR="00EC361D">
            <w:fldChar w:fldCharType="separate"/>
          </w:r>
          <w:r w:rsidR="00893295" w:rsidRPr="00893295">
            <w:rPr>
              <w:noProof/>
              <w:lang w:val="en-US"/>
            </w:rPr>
            <w:t>[3]</w:t>
          </w:r>
          <w:r w:rsidR="00EC361D">
            <w:fldChar w:fldCharType="end"/>
          </w:r>
        </w:sdtContent>
      </w:sdt>
      <w:sdt>
        <w:sdtPr>
          <w:id w:val="-2017920846"/>
          <w:citation/>
        </w:sdtPr>
        <w:sdtContent>
          <w:r w:rsidR="001435DC">
            <w:fldChar w:fldCharType="begin"/>
          </w:r>
          <w:r w:rsidR="001435DC">
            <w:rPr>
              <w:lang w:val="en-US"/>
            </w:rPr>
            <w:instrText xml:space="preserve"> CITATION Nin \l 1033 </w:instrText>
          </w:r>
          <w:r w:rsidR="001435DC">
            <w:fldChar w:fldCharType="separate"/>
          </w:r>
          <w:r w:rsidR="00893295">
            <w:rPr>
              <w:noProof/>
              <w:lang w:val="en-US"/>
            </w:rPr>
            <w:t xml:space="preserve"> </w:t>
          </w:r>
          <w:r w:rsidR="00893295" w:rsidRPr="00893295">
            <w:rPr>
              <w:noProof/>
              <w:lang w:val="en-US"/>
            </w:rPr>
            <w:t>[4]</w:t>
          </w:r>
          <w:r w:rsidR="001435DC">
            <w:fldChar w:fldCharType="end"/>
          </w:r>
        </w:sdtContent>
      </w:sdt>
      <w:r w:rsidR="006D4D3F">
        <w:t>.</w:t>
      </w:r>
      <w:r w:rsidR="003D53CC" w:rsidRPr="003D53CC">
        <w:rPr>
          <w:noProof/>
        </w:rPr>
        <w:t xml:space="preserve"> </w:t>
      </w:r>
    </w:p>
    <w:p w14:paraId="29FF3DA4" w14:textId="54064033" w:rsidR="008050F3" w:rsidRDefault="003D53CC" w:rsidP="008050F3">
      <w:r>
        <w:rPr>
          <w:noProof/>
        </w:rPr>
        <w:drawing>
          <wp:inline distT="0" distB="0" distL="0" distR="0" wp14:anchorId="7601E000" wp14:editId="5D09DD4C">
            <wp:extent cx="4741333" cy="2666216"/>
            <wp:effectExtent l="0" t="0" r="2540" b="1270"/>
            <wp:docPr id="1062128579" name="Picture 1062128579" descr="A person holding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62128579" name="Picture 1062128579" descr="A person holding a cell pho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0386" cy="2688177"/>
                    </a:xfrm>
                    <a:prstGeom prst="rect">
                      <a:avLst/>
                    </a:prstGeom>
                  </pic:spPr>
                </pic:pic>
              </a:graphicData>
            </a:graphic>
          </wp:inline>
        </w:drawing>
      </w:r>
    </w:p>
    <w:p w14:paraId="2A7A16D5" w14:textId="1CA2084E" w:rsidR="00EB399D" w:rsidRDefault="003D53CC" w:rsidP="00EB399D">
      <w:pPr>
        <w:pStyle w:val="Firstparagraph"/>
        <w:keepNext/>
        <w:jc w:val="center"/>
      </w:pPr>
      <w:r>
        <w:rPr>
          <w:noProof/>
        </w:rPr>
        <mc:AlternateContent>
          <mc:Choice Requires="wps">
            <w:drawing>
              <wp:inline distT="0" distB="0" distL="0" distR="0" wp14:anchorId="0F2561EB" wp14:editId="35018271">
                <wp:extent cx="5369136" cy="285115"/>
                <wp:effectExtent l="0" t="0" r="3175" b="635"/>
                <wp:docPr id="1579378916" name="Text Box 1"/>
                <wp:cNvGraphicFramePr/>
                <a:graphic xmlns:a="http://schemas.openxmlformats.org/drawingml/2006/main">
                  <a:graphicData uri="http://schemas.microsoft.com/office/word/2010/wordprocessingShape">
                    <wps:wsp>
                      <wps:cNvSpPr txBox="1"/>
                      <wps:spPr>
                        <a:xfrm>
                          <a:off x="0" y="0"/>
                          <a:ext cx="5369136" cy="285115"/>
                        </a:xfrm>
                        <a:prstGeom prst="rect">
                          <a:avLst/>
                        </a:prstGeom>
                        <a:solidFill>
                          <a:prstClr val="white"/>
                        </a:solidFill>
                        <a:ln>
                          <a:noFill/>
                        </a:ln>
                      </wps:spPr>
                      <wps:txbx>
                        <w:txbxContent>
                          <w:p w14:paraId="62C78E11" w14:textId="285C0988"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0" w:name="_Toc134465904"/>
                            <w:r w:rsidR="00597BCD">
                              <w:rPr>
                                <w:noProof/>
                              </w:rPr>
                              <w:t>1</w:t>
                            </w:r>
                            <w:r>
                              <w:rPr>
                                <w:noProof/>
                              </w:rPr>
                              <w:fldChar w:fldCharType="end"/>
                            </w:r>
                            <w:r>
                              <w:t>. ábra: PokémonGO AR játék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F2561EB" id="_x0000_t202" coordsize="21600,21600" o:spt="202" path="m,l,21600r21600,l21600,xe">
                <v:stroke joinstyle="miter"/>
                <v:path gradientshapeok="t" o:connecttype="rect"/>
              </v:shapetype>
              <v:shape id="Text Box 1" o:spid="_x0000_s1026" type="#_x0000_t202" style="width:422.7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" stroked="f">
                <v:textbox inset="0,0,0,0">
                  <w:txbxContent>
                    <w:p w14:paraId="62C78E11" w14:textId="285C0988"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1" w:name="_Toc134465904"/>
                      <w:r w:rsidR="00597BCD">
                        <w:rPr>
                          <w:noProof/>
                        </w:rPr>
                        <w:t>1</w:t>
                      </w:r>
                      <w:r>
                        <w:rPr>
                          <w:noProof/>
                        </w:rPr>
                        <w:fldChar w:fldCharType="end"/>
                      </w:r>
                      <w:r>
                        <w:t>. ábra: PokémonGO AR játék</w:t>
                      </w:r>
                      <w:bookmarkEnd w:id="11"/>
                    </w:p>
                  </w:txbxContent>
                </v:textbox>
                <w10:anchorlock/>
              </v:shape>
            </w:pict>
          </mc:Fallback>
        </mc:AlternateContent>
      </w:r>
    </w:p>
    <w:p w14:paraId="5C8B75A9" w14:textId="77777777" w:rsidR="00001F53" w:rsidRDefault="00001F53" w:rsidP="00B01C70"/>
    <w:p w14:paraId="7FE78301" w14:textId="5CB9A2A5" w:rsidR="00EB399D" w:rsidRDefault="006D4D3F" w:rsidP="00B01C70">
      <w:r>
        <w:lastRenderedPageBreak/>
        <w:t>Az MR technológiákat használó megoldások keresztezik a VR és AR technológiákat, szenzorokkal és kamerákkal érzékelik a valóságot, és virtuális objektumokat helyeznek el rajta, ezzel összemosva a valóságot és virtuális világot. MR applikációk külön erre a felhasználásra fejlesztett eszközöket igényelnek, például Microsoft HoloLens</w:t>
      </w:r>
      <w:r w:rsidR="00D61DC8">
        <w:t>, a 2. ábrán látható</w:t>
      </w:r>
      <w:r>
        <w:t>, illetve speciálisan a felhasználásra kialakított teret.</w:t>
      </w:r>
      <w:r w:rsidR="006C5581">
        <w:t xml:space="preserve"> Az MR eltér a VR és AR technológiáktól abban, hogy szórakoztató megoldások helyett inkább ipari, oktatási és gyógyászati felhasználású</w:t>
      </w:r>
      <w:r w:rsidR="00EC361D">
        <w:t xml:space="preserve"> </w:t>
      </w:r>
      <w:sdt>
        <w:sdtPr>
          <w:id w:val="-67808595"/>
          <w:citation/>
        </w:sdtPr>
        <w:sdtContent>
          <w:r w:rsidR="00EC361D">
            <w:fldChar w:fldCharType="begin"/>
          </w:r>
          <w:r w:rsidR="001435DC">
            <w:rPr>
              <w:lang w:val="en-US"/>
            </w:rPr>
            <w:instrText xml:space="preserve">CITATION htt2 \l 1033 </w:instrText>
          </w:r>
          <w:r w:rsidR="00EC361D">
            <w:fldChar w:fldCharType="separate"/>
          </w:r>
          <w:r w:rsidR="00893295" w:rsidRPr="00893295">
            <w:rPr>
              <w:noProof/>
              <w:lang w:val="en-US"/>
            </w:rPr>
            <w:t>[5]</w:t>
          </w:r>
          <w:r w:rsidR="00EC361D">
            <w:fldChar w:fldCharType="end"/>
          </w:r>
        </w:sdtContent>
      </w:sdt>
      <w:r w:rsidR="006C5581">
        <w:t>.</w:t>
      </w:r>
    </w:p>
    <w:p w14:paraId="2F1077A6" w14:textId="4FA2F7D6" w:rsidR="003D53CC" w:rsidRPr="003D53CC" w:rsidRDefault="00001F53" w:rsidP="003D53CC">
      <w:r>
        <w:rPr>
          <w:noProof/>
        </w:rPr>
        <mc:AlternateContent>
          <mc:Choice Requires="wps">
            <w:drawing>
              <wp:anchor distT="0" distB="0" distL="114300" distR="114300" simplePos="0" relativeHeight="251685888" behindDoc="0" locked="0" layoutInCell="1" allowOverlap="1" wp14:anchorId="70B4EB0C" wp14:editId="65A7617B">
                <wp:simplePos x="0" y="0"/>
                <wp:positionH relativeFrom="margin">
                  <wp:align>right</wp:align>
                </wp:positionH>
                <wp:positionV relativeFrom="paragraph">
                  <wp:posOffset>2816789</wp:posOffset>
                </wp:positionV>
                <wp:extent cx="5391785" cy="259080"/>
                <wp:effectExtent l="0" t="0" r="0" b="7620"/>
                <wp:wrapTopAndBottom/>
                <wp:docPr id="817464044" name="Text Box 1"/>
                <wp:cNvGraphicFramePr/>
                <a:graphic xmlns:a="http://schemas.openxmlformats.org/drawingml/2006/main">
                  <a:graphicData uri="http://schemas.microsoft.com/office/word/2010/wordprocessingShape">
                    <wps:wsp>
                      <wps:cNvSpPr txBox="1"/>
                      <wps:spPr>
                        <a:xfrm>
                          <a:off x="0" y="0"/>
                          <a:ext cx="5391785" cy="259080"/>
                        </a:xfrm>
                        <a:prstGeom prst="rect">
                          <a:avLst/>
                        </a:prstGeom>
                        <a:solidFill>
                          <a:prstClr val="white"/>
                        </a:solidFill>
                        <a:ln>
                          <a:noFill/>
                        </a:ln>
                      </wps:spPr>
                      <wps:txbx>
                        <w:txbxContent>
                          <w:p w14:paraId="21A46A9B" w14:textId="7CC0B20D"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2" w:name="_Toc134465905"/>
                            <w:r w:rsidR="00597BCD">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2"/>
                          </w:p>
                          <w:p w14:paraId="3B9A70E9" w14:textId="77777777" w:rsidR="00001F53" w:rsidRPr="001301B9" w:rsidRDefault="00001F53" w:rsidP="00001F5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4EB0C" id="_x0000_s1027" type="#_x0000_t202" style="position:absolute;left:0;text-align:left;margin-left:373.35pt;margin-top:221.8pt;width:424.55pt;height:20.4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yWHQIAAEIEAAAOAAAAZHJzL2Uyb0RvYy54bWysU8Fu2zAMvQ/YPwi6L04yZ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" stroked="f">
                <v:textbox inset="0,0,0,0">
                  <w:txbxContent>
                    <w:p w14:paraId="21A46A9B" w14:textId="7CC0B20D"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3" w:name="_Toc134465905"/>
                      <w:r w:rsidR="00597BCD">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3"/>
                    </w:p>
                    <w:p w14:paraId="3B9A70E9" w14:textId="77777777" w:rsidR="00001F53" w:rsidRPr="001301B9" w:rsidRDefault="00001F53" w:rsidP="00001F53">
                      <w:pPr>
                        <w:pStyle w:val="Caption"/>
                        <w:rPr>
                          <w:noProof/>
                        </w:rPr>
                      </w:pPr>
                    </w:p>
                  </w:txbxContent>
                </v:textbox>
                <w10:wrap type="topAndBottom" anchorx="margin"/>
              </v:shape>
            </w:pict>
          </mc:Fallback>
        </mc:AlternateContent>
      </w:r>
      <w:r w:rsidR="003D53CC">
        <w:rPr>
          <w:noProof/>
        </w:rPr>
        <w:drawing>
          <wp:inline distT="0" distB="0" distL="0" distR="0" wp14:anchorId="0E5BF7AA" wp14:editId="21B3BEA4">
            <wp:extent cx="4703445" cy="2686050"/>
            <wp:effectExtent l="0" t="0" r="1905" b="0"/>
            <wp:docPr id="1967835872" name="Picture 1967835872"/>
            <wp:cNvGraphicFramePr/>
            <a:graphic xmlns:a="http://schemas.openxmlformats.org/drawingml/2006/main">
              <a:graphicData uri="http://schemas.openxmlformats.org/drawingml/2006/picture">
                <pic:pic xmlns:pic="http://schemas.openxmlformats.org/drawingml/2006/picture">
                  <pic:nvPicPr>
                    <pic:cNvPr id="1967835872" name="Picture 19678358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3445" cy="2686050"/>
                    </a:xfrm>
                    <a:prstGeom prst="rect">
                      <a:avLst/>
                    </a:prstGeom>
                  </pic:spPr>
                </pic:pic>
              </a:graphicData>
            </a:graphic>
          </wp:inline>
        </w:drawing>
      </w:r>
    </w:p>
    <w:p w14:paraId="4A06052D" w14:textId="6C6F380A" w:rsidR="006D49A3" w:rsidRPr="003101D0" w:rsidRDefault="006D49A3" w:rsidP="001C6B54">
      <w:pPr>
        <w:pStyle w:val="Heading3"/>
      </w:pPr>
      <w:bookmarkStart w:id="14" w:name="_Toc134462292"/>
      <w:r>
        <w:t>A virtuális valóság (VR)</w:t>
      </w:r>
      <w:r w:rsidR="0090608F">
        <w:t xml:space="preserve"> és VR eszközök</w:t>
      </w:r>
      <w:bookmarkEnd w:id="14"/>
    </w:p>
    <w:p w14:paraId="64016E6E" w14:textId="5B588A3D" w:rsidR="006D49A3" w:rsidRDefault="006D4E84" w:rsidP="006D49A3">
      <w:pPr>
        <w:pStyle w:val="Firstparagraph"/>
      </w:pPr>
      <w:r>
        <w:t>A virtuális valóság, vagy VR, egy 3 dimenziós tér számítógép által generált szimulációja, amivel felhasználók kimondottan erre a felhasználásra készített eszközökkel tudnak interakcióba lépni.</w:t>
      </w:r>
    </w:p>
    <w:p w14:paraId="7051C3C6" w14:textId="599F2A28" w:rsidR="006D49A3" w:rsidRDefault="006D4E84" w:rsidP="006D49A3">
      <w:r w:rsidRPr="006D4E84">
        <w:t>A VR</w:t>
      </w:r>
      <w:r w:rsidR="006D49A3" w:rsidRPr="006D4E84">
        <w:t xml:space="preserve"> </w:t>
      </w:r>
      <w:r w:rsidRPr="006D4E84">
        <w:t>koncepciója az 1950-es években</w:t>
      </w:r>
      <w:r w:rsidR="00066CC8">
        <w:t xml:space="preserve"> </w:t>
      </w:r>
      <w:r w:rsidRPr="006D4E84">
        <w:t>jelent</w:t>
      </w:r>
      <w:r w:rsidR="00066CC8">
        <w:t xml:space="preserve"> meg.</w:t>
      </w:r>
      <w:r w:rsidRPr="006D4E84">
        <w:t xml:space="preserve"> Morton Heilig elkészítette az úgynevezett Sensorama gépét, amit az első VR gépnek tekintenek. Ez egy nagy fülke volt, amiben más-más techn</w:t>
      </w:r>
      <w:r>
        <w:t>o</w:t>
      </w:r>
      <w:r w:rsidRPr="006D4E84">
        <w:t>lógiák stimulálták az emberek érzékeit: színes videók, illatok, rezgések és hangok formájában</w:t>
      </w:r>
      <w:r w:rsidR="00A35F03">
        <w:t xml:space="preserve"> </w:t>
      </w:r>
      <w:sdt>
        <w:sdtPr>
          <w:id w:val="-1133788567"/>
          <w:citation/>
        </w:sdtPr>
        <w:sdtContent>
          <w:r w:rsidR="00EC361D">
            <w:fldChar w:fldCharType="begin"/>
          </w:r>
          <w:r w:rsidR="001435DC">
            <w:rPr>
              <w:lang w:val="en-US"/>
            </w:rPr>
            <w:instrText xml:space="preserve">CITATION Dru14 \l 1033 </w:instrText>
          </w:r>
          <w:r w:rsidR="00EC361D">
            <w:fldChar w:fldCharType="separate"/>
          </w:r>
          <w:r w:rsidR="00893295" w:rsidRPr="00893295">
            <w:rPr>
              <w:noProof/>
              <w:lang w:val="en-US"/>
            </w:rPr>
            <w:t>[7]</w:t>
          </w:r>
          <w:r w:rsidR="00EC361D">
            <w:fldChar w:fldCharType="end"/>
          </w:r>
        </w:sdtContent>
      </w:sdt>
      <w:sdt>
        <w:sdtPr>
          <w:id w:val="2081096254"/>
          <w:citation/>
        </w:sdtPr>
        <w:sdtContent>
          <w:r w:rsidR="00EC361D">
            <w:fldChar w:fldCharType="begin"/>
          </w:r>
          <w:r w:rsidR="00EC361D">
            <w:rPr>
              <w:lang w:val="en-US"/>
            </w:rPr>
            <w:instrText xml:space="preserve"> CITATION Vir93 \l 1033 </w:instrText>
          </w:r>
          <w:r w:rsidR="00EC361D">
            <w:fldChar w:fldCharType="separate"/>
          </w:r>
          <w:r w:rsidR="00893295">
            <w:rPr>
              <w:noProof/>
              <w:lang w:val="en-US"/>
            </w:rPr>
            <w:t xml:space="preserve"> </w:t>
          </w:r>
          <w:r w:rsidR="00893295" w:rsidRPr="00893295">
            <w:rPr>
              <w:noProof/>
              <w:lang w:val="en-US"/>
            </w:rPr>
            <w:t>[8]</w:t>
          </w:r>
          <w:r w:rsidR="00EC361D">
            <w:fldChar w:fldCharType="end"/>
          </w:r>
        </w:sdtContent>
      </w:sdt>
      <w:r w:rsidR="00A35F03">
        <w:t>.</w:t>
      </w:r>
    </w:p>
    <w:p w14:paraId="6CA44DB6" w14:textId="129BE575" w:rsidR="004F085A" w:rsidRDefault="00826963" w:rsidP="006D49A3">
      <w:r>
        <w:t xml:space="preserve">A modern VR alkalmazásokhoz mindenképpen szükséges egy VR szemüveg (VR headset), amin keresztül a felhasználó </w:t>
      </w:r>
      <w:r w:rsidRPr="00EB399D">
        <w:t>belelát</w:t>
      </w:r>
      <w:r>
        <w:t xml:space="preserve"> a virtuális térbe, ezen kívül opcionálisan kézi kontroller, és szintén opcionálisan bázis állomás.</w:t>
      </w:r>
      <w:r w:rsidR="004F085A">
        <w:t xml:space="preserve"> </w:t>
      </w:r>
      <w:r w:rsidR="00227D65">
        <w:t>A</w:t>
      </w:r>
      <w:r w:rsidR="004F085A">
        <w:t xml:space="preserve"> VR szemüveg </w:t>
      </w:r>
      <w:r w:rsidR="00227D65">
        <w:t xml:space="preserve">tartalmaz egy magas felbontású kijelzőt, lencséket, és szenzorokat, amikkel követni tudjuk a felhasználó fej és testmozgását. </w:t>
      </w:r>
      <w:r w:rsidR="00790E54">
        <w:t xml:space="preserve">A VR technológiák alapja a sztereoszkópikus 3 </w:t>
      </w:r>
      <w:r w:rsidR="00790E54">
        <w:lastRenderedPageBreak/>
        <w:t>dimenziós hatás, amit úgy érnek el a VR szemüvegek, hogy a kijelzőt két részre bontják, szemenként egy, és egymáshoz képest eltolt képet mutatnak, a lencsék segítenek a fókuszálásban, és csökkentik a szem terhelését. A két képet az agy összemossa, így teremtve mélység</w:t>
      </w:r>
      <w:r w:rsidR="00BC3440">
        <w:t>-</w:t>
      </w:r>
      <w:r w:rsidR="00790E54">
        <w:t xml:space="preserve"> és térérzetet.</w:t>
      </w:r>
    </w:p>
    <w:p w14:paraId="1EC000A3" w14:textId="74038537" w:rsidR="00BC3440" w:rsidRDefault="00BC3440" w:rsidP="006D49A3">
      <w:r>
        <w:t>A kontrollerekkel képes a felhasználó interakcióba lépni a virtuális környezettel.</w:t>
      </w:r>
      <w:r w:rsidR="00B2065F">
        <w:t xml:space="preserve"> A legtöbb VR szemüveghez tartozik kontroller, de léteznek olyanok</w:t>
      </w:r>
      <w:r w:rsidR="00034766">
        <w:t>,</w:t>
      </w:r>
      <w:r w:rsidR="00B2065F">
        <w:t xml:space="preserve"> amik kontroller nélkül is használhatóak, például Samsung GearVR, ami biztosít egy érintőpadot a szemüveg oldalán</w:t>
      </w:r>
      <w:r w:rsidR="00034766">
        <w:t>,</w:t>
      </w:r>
      <w:r w:rsidR="00B2065F">
        <w:t xml:space="preserve"> ami érzékel több irányba húzást, illetve kattintást. A VR kontrollerek a felhasználó kezei, néhány kontroller esetében az ujjai, mozgását érzékelik szenzorokkal, illetve rendelkeznek gombokkal, és ravasszal, amikkel a felhasználó képes a virtuális térrel interakcióba lépni, megfogni, magához húzni, vagy magától eltolni objektumokat. Néhány kontroller rendelkezik </w:t>
      </w:r>
      <w:r w:rsidR="0090608F">
        <w:t>haptikus jelzéssel,</w:t>
      </w:r>
      <w:r w:rsidR="00B2065F">
        <w:t xml:space="preserve"> ami a tapintás érzetét kelti.</w:t>
      </w:r>
    </w:p>
    <w:p w14:paraId="22BB5F2E" w14:textId="5BD07AA4" w:rsidR="00B2065F" w:rsidRDefault="00001F53" w:rsidP="006D49A3">
      <w:r>
        <w:rPr>
          <w:noProof/>
        </w:rPr>
        <mc:AlternateContent>
          <mc:Choice Requires="wps">
            <w:drawing>
              <wp:anchor distT="0" distB="0" distL="114300" distR="114300" simplePos="0" relativeHeight="251674624" behindDoc="0" locked="0" layoutInCell="1" allowOverlap="1" wp14:anchorId="3BB8752B" wp14:editId="5A3240A6">
                <wp:simplePos x="0" y="0"/>
                <wp:positionH relativeFrom="margin">
                  <wp:align>center</wp:align>
                </wp:positionH>
                <wp:positionV relativeFrom="paragraph">
                  <wp:posOffset>4449234</wp:posOffset>
                </wp:positionV>
                <wp:extent cx="5219700" cy="635"/>
                <wp:effectExtent l="0" t="0" r="0" b="2540"/>
                <wp:wrapTopAndBottom/>
                <wp:docPr id="2134751237"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17BCCCF" w14:textId="1FAEEC0E"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5" w:name="_Toc134465906"/>
                            <w:r w:rsidR="00597BCD">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752B" id="_x0000_s1028" type="#_x0000_t202" style="position:absolute;left:0;text-align:left;margin-left:0;margin-top:350.35pt;width:411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NR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" stroked="f">
                <v:textbox style="mso-fit-shape-to-text:t" inset="0,0,0,0">
                  <w:txbxContent>
                    <w:p w14:paraId="717BCCCF" w14:textId="1FAEEC0E"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6" w:name="_Toc134465906"/>
                      <w:r w:rsidR="00597BCD">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6"/>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0FC3A38C" wp14:editId="463B0812">
            <wp:simplePos x="0" y="0"/>
            <wp:positionH relativeFrom="page">
              <wp:align>center</wp:align>
            </wp:positionH>
            <wp:positionV relativeFrom="paragraph">
              <wp:posOffset>1355795</wp:posOffset>
            </wp:positionV>
            <wp:extent cx="5181600" cy="3115945"/>
            <wp:effectExtent l="0" t="0" r="0" b="0"/>
            <wp:wrapTopAndBottom/>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18">
                      <a:extLst>
                        <a:ext uri="{28A0092B-C50C-407E-A947-70E740481C1C}">
                          <a14:useLocalDpi xmlns:a14="http://schemas.microsoft.com/office/drawing/2010/main" val="0"/>
                        </a:ext>
                      </a:extLst>
                    </a:blip>
                    <a:stretch>
                      <a:fillRect/>
                    </a:stretch>
                  </pic:blipFill>
                  <pic:spPr>
                    <a:xfrm>
                      <a:off x="0" y="0"/>
                      <a:ext cx="5181600" cy="3115945"/>
                    </a:xfrm>
                    <a:prstGeom prst="rect">
                      <a:avLst/>
                    </a:prstGeom>
                  </pic:spPr>
                </pic:pic>
              </a:graphicData>
            </a:graphic>
            <wp14:sizeRelH relativeFrom="margin">
              <wp14:pctWidth>0</wp14:pctWidth>
            </wp14:sizeRelH>
            <wp14:sizeRelV relativeFrom="margin">
              <wp14:pctHeight>0</wp14:pctHeight>
            </wp14:sizeRelV>
          </wp:anchor>
        </w:drawing>
      </w:r>
      <w:r w:rsidR="00B2065F">
        <w:t>A VR bázis állomások feladata a VR szemüveg, és VR kontrollerek követése a térben.</w:t>
      </w:r>
      <w:r w:rsidR="0090608F">
        <w:t xml:space="preserve"> A bázis állomások infravörös vagy lézer jellel követik a VR eszközöket, ezzel is pontosítva a helyzetüket és elhelyezkedésüket a térben. A bázis állomásokat általában magasan kell elhelyezni</w:t>
      </w:r>
      <w:r w:rsidR="00D61DC8">
        <w:t>, ahogy látható a 3. ábrán</w:t>
      </w:r>
      <w:r w:rsidR="0090608F">
        <w:t xml:space="preserve">, hogy </w:t>
      </w:r>
      <w:r w:rsidR="009E744C">
        <w:t>jól rálássanak a VR eszközökre, mivel a legkisebb vakfoltok is teljesítményvesztéshez vezetnek.</w:t>
      </w:r>
    </w:p>
    <w:p w14:paraId="23F852FE" w14:textId="1FACD724" w:rsidR="000C01B9" w:rsidRDefault="004F085A" w:rsidP="009E744C">
      <w:r>
        <w:t>Többféle VR szemüveg létezik, eltérő felszereltséggel, és eltérő technológiákkal, ezek függenek a szemüveg gyártójától, illetve a felhasználási céljától.</w:t>
      </w:r>
      <w:r w:rsidR="009E744C">
        <w:t xml:space="preserve"> A valósághű videójátékokhoz készített VR szemüvegek kontrollerekkel, és akár több bázis állomással</w:t>
      </w:r>
      <w:r w:rsidR="000C01B9">
        <w:t xml:space="preserve"> </w:t>
      </w:r>
      <w:r w:rsidR="000C01B9">
        <w:lastRenderedPageBreak/>
        <w:t>rendelkeznek</w:t>
      </w:r>
      <w:r w:rsidR="009E744C">
        <w:t>, valamint</w:t>
      </w:r>
      <w:r w:rsidR="000C01B9">
        <w:t xml:space="preserve"> folyamatos összeköttetést igényelnek egy számítógéppel. Könnyebb alkalmazásokhoz léteznek vezeték nélküli VR szemüvegek, amikhez nincs szükség külső számítógépre, mivel rendelkeznek beépített processzorral, grafikus egységgel, tárhellyel, és akkumulátorral.</w:t>
      </w:r>
    </w:p>
    <w:p w14:paraId="2250C740" w14:textId="0E89ACC1" w:rsidR="00034766" w:rsidRPr="006D4E84" w:rsidRDefault="000C01B9" w:rsidP="00B01C70">
      <w:r>
        <w:t>Mivel az én programomhoz nincs szükség kontrollerekre, illetve fontos a mobilitás, hogy kábelek ne akadályozzák a felhasználót a mozgásban, ezért elsődlegesen egy Android okostelefonnal működő VR szemüveget, Samsung GearVR-t választottam platformnak.</w:t>
      </w:r>
    </w:p>
    <w:p w14:paraId="44B8E8E3" w14:textId="1414AFA7" w:rsidR="003101D0" w:rsidRDefault="00244E3C" w:rsidP="00A20A67">
      <w:pPr>
        <w:pStyle w:val="Heading2"/>
      </w:pPr>
      <w:bookmarkStart w:id="17" w:name="_Toc134462293"/>
      <w:r>
        <w:t>X</w:t>
      </w:r>
      <w:r w:rsidR="0060531A">
        <w:t>R az egészségügyben</w:t>
      </w:r>
      <w:bookmarkEnd w:id="17"/>
    </w:p>
    <w:p w14:paraId="1E3ED0AA" w14:textId="5632C97F" w:rsidR="0060531A" w:rsidRDefault="00244E3C" w:rsidP="0060531A">
      <w:pPr>
        <w:pStyle w:val="Firstparagraph"/>
      </w:pPr>
      <w:r>
        <w:t>Az egészségügy modernizációjában fontos szerepe van a kiterjesztett valóságon alapuló megoldásoknak. XR segítségével az egészségügyi szolgáltatók jobb kezeléseket tudnak biztosítani betegek számára, illetve jobb felkészülést tudnak biztosítani az egészségügyi dolgozók számára. A technológia segít sebészeti beavatkozásokban. fájdalomkezelésben, fizikai és kognitív rehabilitációban, mentális egészségben stb.</w:t>
      </w:r>
    </w:p>
    <w:p w14:paraId="6D566DD9" w14:textId="55B31464" w:rsidR="00244E3C" w:rsidRDefault="00D61DC8" w:rsidP="00244E3C">
      <w:r>
        <w:rPr>
          <w:noProof/>
        </w:rPr>
        <w:drawing>
          <wp:anchor distT="0" distB="0" distL="114300" distR="114300" simplePos="0" relativeHeight="251675648" behindDoc="0" locked="0" layoutInCell="1" allowOverlap="1" wp14:anchorId="28CF60DC" wp14:editId="41DD0A16">
            <wp:simplePos x="0" y="0"/>
            <wp:positionH relativeFrom="margin">
              <wp:align>center</wp:align>
            </wp:positionH>
            <wp:positionV relativeFrom="paragraph">
              <wp:posOffset>1830705</wp:posOffset>
            </wp:positionV>
            <wp:extent cx="4305300" cy="2324100"/>
            <wp:effectExtent l="0" t="0" r="0" b="0"/>
            <wp:wrapTopAndBottom/>
            <wp:docPr id="973981025" name="Picture 973981025"/>
            <wp:cNvGraphicFramePr/>
            <a:graphic xmlns:a="http://schemas.openxmlformats.org/drawingml/2006/main">
              <a:graphicData uri="http://schemas.openxmlformats.org/drawingml/2006/picture">
                <pic:pic xmlns:pic="http://schemas.openxmlformats.org/drawingml/2006/picture">
                  <pic:nvPicPr>
                    <pic:cNvPr id="973981025" name="Picture 973981025"/>
                    <pic:cNvPicPr/>
                  </pic:nvPicPr>
                  <pic:blipFill>
                    <a:blip r:embed="rId19">
                      <a:extLst>
                        <a:ext uri="{28A0092B-C50C-407E-A947-70E740481C1C}">
                          <a14:useLocalDpi xmlns:a14="http://schemas.microsoft.com/office/drawing/2010/main" val="0"/>
                        </a:ext>
                      </a:extLst>
                    </a:blip>
                    <a:stretch>
                      <a:fillRect/>
                    </a:stretch>
                  </pic:blipFill>
                  <pic:spPr>
                    <a:xfrm>
                      <a:off x="0" y="0"/>
                      <a:ext cx="4305300" cy="2324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199FC33C" wp14:editId="729F3D7C">
                <wp:simplePos x="0" y="0"/>
                <wp:positionH relativeFrom="margin">
                  <wp:align>center</wp:align>
                </wp:positionH>
                <wp:positionV relativeFrom="paragraph">
                  <wp:posOffset>4216400</wp:posOffset>
                </wp:positionV>
                <wp:extent cx="4305300" cy="349885"/>
                <wp:effectExtent l="0" t="0" r="0" b="0"/>
                <wp:wrapTopAndBottom/>
                <wp:docPr id="1680905371" name="Text Box 1"/>
                <wp:cNvGraphicFramePr/>
                <a:graphic xmlns:a="http://schemas.openxmlformats.org/drawingml/2006/main">
                  <a:graphicData uri="http://schemas.microsoft.com/office/word/2010/wordprocessingShape">
                    <wps:wsp>
                      <wps:cNvSpPr txBox="1"/>
                      <wps:spPr>
                        <a:xfrm>
                          <a:off x="0" y="0"/>
                          <a:ext cx="4305300" cy="349885"/>
                        </a:xfrm>
                        <a:prstGeom prst="rect">
                          <a:avLst/>
                        </a:prstGeom>
                        <a:solidFill>
                          <a:prstClr val="white"/>
                        </a:solidFill>
                        <a:ln>
                          <a:noFill/>
                        </a:ln>
                      </wps:spPr>
                      <wps:txbx>
                        <w:txbxContent>
                          <w:p w14:paraId="3925019B" w14:textId="632F8819"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8" w:name="_Toc134465907"/>
                            <w:r w:rsidR="00597BCD">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FC33C" id="_x0000_s1029" type="#_x0000_t202" style="position:absolute;left:0;text-align:left;margin-left:0;margin-top:332pt;width:339pt;height:27.5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" stroked="f">
                <v:textbox inset="0,0,0,0">
                  <w:txbxContent>
                    <w:p w14:paraId="3925019B" w14:textId="632F8819"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9" w:name="_Toc134465907"/>
                      <w:r w:rsidR="00597BCD">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9"/>
                    </w:p>
                  </w:txbxContent>
                </v:textbox>
                <w10:wrap type="topAndBottom" anchorx="margin"/>
              </v:shape>
            </w:pict>
          </mc:Fallback>
        </mc:AlternateContent>
      </w:r>
      <w:r w:rsidR="003942A7">
        <w:t xml:space="preserve">A George Washington Egyetem agy- és mellkassebészeti beavatkozásokhoz használ egy fejlett VR eszközt, aminek használatával a sebészek a beavatkozás előtt képesek megvizsgálni a beteget </w:t>
      </w:r>
      <w:sdt>
        <w:sdtPr>
          <w:id w:val="355629396"/>
          <w:citation/>
        </w:sdtPr>
        <w:sdtContent>
          <w:r w:rsidR="003942A7">
            <w:fldChar w:fldCharType="begin"/>
          </w:r>
          <w:r w:rsidR="003942A7">
            <w:rPr>
              <w:lang w:val="en-US"/>
            </w:rPr>
            <w:instrText xml:space="preserve"> CITATION Geo \l 1033 </w:instrText>
          </w:r>
          <w:r w:rsidR="003942A7">
            <w:fldChar w:fldCharType="separate"/>
          </w:r>
          <w:r w:rsidR="00893295" w:rsidRPr="00893295">
            <w:rPr>
              <w:noProof/>
              <w:lang w:val="en-US"/>
            </w:rPr>
            <w:t>[9]</w:t>
          </w:r>
          <w:r w:rsidR="003942A7">
            <w:fldChar w:fldCharType="end"/>
          </w:r>
        </w:sdtContent>
      </w:sdt>
      <w:r w:rsidR="003942A7">
        <w:t>. Ez javított a sebészeti beavatkozások hatékonyságán, valamint így a betegek és családtagjaik jobban megértik a beavatkozást. Egy Harward Business Review tanulmány szerint a VR környezetben végzett oktatás</w:t>
      </w:r>
      <w:r>
        <w:t>, mint ahogy a 4. ábrán látható,</w:t>
      </w:r>
      <w:r w:rsidR="00A40F6B">
        <w:t xml:space="preserve"> 230%-ban javította a résztvevők sebészeti teljesítményét, hagyományos módszerekhez képest </w:t>
      </w:r>
      <w:sdt>
        <w:sdtPr>
          <w:id w:val="-77977865"/>
          <w:citation/>
        </w:sdtPr>
        <w:sdtContent>
          <w:r w:rsidR="00A40F6B">
            <w:fldChar w:fldCharType="begin"/>
          </w:r>
          <w:r w:rsidR="00A40F6B">
            <w:rPr>
              <w:lang w:val="en-US"/>
            </w:rPr>
            <w:instrText xml:space="preserve"> CITATION Gid19 \l 1033 </w:instrText>
          </w:r>
          <w:r w:rsidR="00A40F6B">
            <w:fldChar w:fldCharType="separate"/>
          </w:r>
          <w:r w:rsidR="00893295" w:rsidRPr="00893295">
            <w:rPr>
              <w:noProof/>
              <w:lang w:val="en-US"/>
            </w:rPr>
            <w:t>[10]</w:t>
          </w:r>
          <w:r w:rsidR="00A40F6B">
            <w:fldChar w:fldCharType="end"/>
          </w:r>
        </w:sdtContent>
      </w:sdt>
      <w:r w:rsidR="00A40F6B">
        <w:t>.</w:t>
      </w:r>
    </w:p>
    <w:p w14:paraId="1AF6A620" w14:textId="349C6AF9" w:rsidR="00F30F5F" w:rsidRDefault="00B56703" w:rsidP="00001F53">
      <w:r>
        <w:lastRenderedPageBreak/>
        <w:t xml:space="preserve">A UConn Health PrecisionOS és Oculus VR megoldásokat használ ortopédia képzéshez. Ez a hagyományos holttesteken való gyakorláshoz képest lényeges mennyiségű időt és pénzt takarít meg, mivel így egy beavatkozást többször is el tudnak végezni </w:t>
      </w:r>
      <w:sdt>
        <w:sdtPr>
          <w:id w:val="-628247978"/>
          <w:citation/>
        </w:sdtPr>
        <w:sdtContent>
          <w:r>
            <w:fldChar w:fldCharType="begin"/>
          </w:r>
          <w:r>
            <w:rPr>
              <w:lang w:val="en-US"/>
            </w:rPr>
            <w:instrText xml:space="preserve"> CITATION UCo20 \l 1033 </w:instrText>
          </w:r>
          <w:r>
            <w:fldChar w:fldCharType="separate"/>
          </w:r>
          <w:r w:rsidR="00893295" w:rsidRPr="00893295">
            <w:rPr>
              <w:noProof/>
              <w:lang w:val="en-US"/>
            </w:rPr>
            <w:t>[11]</w:t>
          </w:r>
          <w:r>
            <w:fldChar w:fldCharType="end"/>
          </w:r>
        </w:sdtContent>
      </w:sdt>
      <w:r>
        <w:t>.</w:t>
      </w:r>
    </w:p>
    <w:p w14:paraId="6E6BDC1F" w14:textId="275BAE90" w:rsidR="00F30F5F" w:rsidRDefault="00872F03" w:rsidP="00F30F5F">
      <w:r>
        <w:t>Vannak</w:t>
      </w:r>
      <w:r w:rsidR="005506D0">
        <w:t xml:space="preserve"> kórházak</w:t>
      </w:r>
      <w:r w:rsidR="007D3C88">
        <w:t>,</w:t>
      </w:r>
      <w:r w:rsidR="005506D0">
        <w:t xml:space="preserve"> amik olyan VR megoldásokat</w:t>
      </w:r>
      <w:r>
        <w:t xml:space="preserve"> használnak</w:t>
      </w:r>
      <w:r w:rsidR="007D3C88">
        <w:t>,</w:t>
      </w:r>
      <w:r>
        <w:t xml:space="preserve"> </w:t>
      </w:r>
      <w:r w:rsidR="00E961F8">
        <w:t>melyekkel</w:t>
      </w:r>
      <w:r w:rsidR="005506D0">
        <w:t xml:space="preserve"> az orvosaik jobban megér</w:t>
      </w:r>
      <w:r>
        <w:t>tik</w:t>
      </w:r>
      <w:r w:rsidR="005506D0">
        <w:t xml:space="preserve"> a betegeik állapotát, </w:t>
      </w:r>
      <w:r>
        <w:t>ezzel növelve</w:t>
      </w:r>
      <w:r w:rsidR="005506D0">
        <w:t xml:space="preserve"> az empátiát az orvosokban</w:t>
      </w:r>
      <w:r>
        <w:t xml:space="preserve"> a páciensek irányába</w:t>
      </w:r>
      <w:r w:rsidR="005506D0">
        <w:t>. Olyan egészségügyi állapotokat tudnak VR környezetben szimulálni</w:t>
      </w:r>
      <w:r w:rsidR="007D3C88">
        <w:t>,</w:t>
      </w:r>
      <w:r w:rsidR="005506D0">
        <w:t xml:space="preserve"> mint az időskori demencia, Parkinson-kór, migrénes fejfájás </w:t>
      </w:r>
      <w:sdt>
        <w:sdtPr>
          <w:id w:val="780914344"/>
          <w:citation/>
        </w:sdtPr>
        <w:sdtContent>
          <w:r w:rsidR="005506D0">
            <w:fldChar w:fldCharType="begin"/>
          </w:r>
          <w:r w:rsidR="005506D0">
            <w:rPr>
              <w:lang w:val="en-US"/>
            </w:rPr>
            <w:instrText xml:space="preserve"> CITATION VRa20 \l 1033 </w:instrText>
          </w:r>
          <w:r w:rsidR="005506D0">
            <w:fldChar w:fldCharType="separate"/>
          </w:r>
          <w:r w:rsidR="00893295" w:rsidRPr="00893295">
            <w:rPr>
              <w:noProof/>
              <w:lang w:val="en-US"/>
            </w:rPr>
            <w:t>[13]</w:t>
          </w:r>
          <w:r w:rsidR="005506D0">
            <w:fldChar w:fldCharType="end"/>
          </w:r>
        </w:sdtContent>
      </w:sdt>
      <w:r w:rsidR="005506D0">
        <w:t>. Szociális dolgozóknál növekedett az empátia látás- és halláskárosultakkal, illetve Alzheimertől szenvedő betegekkel szemben</w:t>
      </w:r>
      <w:sdt>
        <w:sdtPr>
          <w:id w:val="-472917425"/>
          <w:citation/>
        </w:sdtPr>
        <w:sdtContent>
          <w:r w:rsidR="005506D0">
            <w:fldChar w:fldCharType="begin"/>
          </w:r>
          <w:r w:rsidR="005506D0">
            <w:rPr>
              <w:lang w:val="en-US"/>
            </w:rPr>
            <w:instrText xml:space="preserve"> CITATION Eli18 \l 1033 </w:instrText>
          </w:r>
          <w:r w:rsidR="005506D0">
            <w:fldChar w:fldCharType="separate"/>
          </w:r>
          <w:r w:rsidR="00893295">
            <w:rPr>
              <w:noProof/>
              <w:lang w:val="en-US"/>
            </w:rPr>
            <w:t xml:space="preserve"> </w:t>
          </w:r>
          <w:r w:rsidR="00893295" w:rsidRPr="00893295">
            <w:rPr>
              <w:noProof/>
              <w:lang w:val="en-US"/>
            </w:rPr>
            <w:t>[14]</w:t>
          </w:r>
          <w:r w:rsidR="005506D0">
            <w:fldChar w:fldCharType="end"/>
          </w:r>
        </w:sdtContent>
      </w:sdt>
      <w:r w:rsidR="005506D0">
        <w:t>.</w:t>
      </w:r>
    </w:p>
    <w:p w14:paraId="04D43B41" w14:textId="556F6E21" w:rsidR="00DB6C4F" w:rsidRDefault="00872F03" w:rsidP="00BD324D">
      <w:r>
        <w:t>A VR megoldások hatékony eszköznek bizonyulnak a fájdalom kezelésében és enyhítésében is. A Cedars Sinai kórház szerint</w:t>
      </w:r>
      <w:r w:rsidR="009560D3">
        <w:t xml:space="preserve"> </w:t>
      </w:r>
      <w:r>
        <w:t>a figyelem elterelése VR környezettel 24%-kal, esetekben nagyobb mértékben csökkentheti a fájdalmat</w:t>
      </w:r>
      <w:sdt>
        <w:sdtPr>
          <w:id w:val="-1076587479"/>
          <w:citation/>
        </w:sdtPr>
        <w:sdtContent>
          <w:r w:rsidR="00063703">
            <w:fldChar w:fldCharType="begin"/>
          </w:r>
          <w:r w:rsidR="00063703">
            <w:rPr>
              <w:lang w:val="en-US"/>
            </w:rPr>
            <w:instrText xml:space="preserve"> CITATION Lag17 \l 1033 </w:instrText>
          </w:r>
          <w:r w:rsidR="00063703">
            <w:fldChar w:fldCharType="separate"/>
          </w:r>
          <w:r w:rsidR="00893295">
            <w:rPr>
              <w:noProof/>
              <w:lang w:val="en-US"/>
            </w:rPr>
            <w:t xml:space="preserve"> </w:t>
          </w:r>
          <w:r w:rsidR="00893295" w:rsidRPr="00893295">
            <w:rPr>
              <w:noProof/>
              <w:lang w:val="en-US"/>
            </w:rPr>
            <w:t>[15]</w:t>
          </w:r>
          <w:r w:rsidR="00063703">
            <w:fldChar w:fldCharType="end"/>
          </w:r>
        </w:sdtContent>
      </w:sdt>
      <w:r>
        <w:t>. Ilyen megoldások alkalmazhatóak szülő nők</w:t>
      </w:r>
      <w:sdt>
        <w:sdtPr>
          <w:id w:val="451596136"/>
          <w:citation/>
        </w:sdtPr>
        <w:sdtContent>
          <w:r w:rsidR="0069259D">
            <w:fldChar w:fldCharType="begin"/>
          </w:r>
          <w:r w:rsidR="0069259D">
            <w:rPr>
              <w:lang w:val="en-US"/>
            </w:rPr>
            <w:instrText xml:space="preserve">CITATION Mel \l 1033 </w:instrText>
          </w:r>
          <w:r w:rsidR="0069259D">
            <w:fldChar w:fldCharType="separate"/>
          </w:r>
          <w:r w:rsidR="00893295">
            <w:rPr>
              <w:noProof/>
              <w:lang w:val="en-US"/>
            </w:rPr>
            <w:t xml:space="preserve"> </w:t>
          </w:r>
          <w:r w:rsidR="00893295" w:rsidRPr="00893295">
            <w:rPr>
              <w:noProof/>
              <w:lang w:val="en-US"/>
            </w:rPr>
            <w:t>[16]</w:t>
          </w:r>
          <w:r w:rsidR="0069259D">
            <w:fldChar w:fldCharType="end"/>
          </w:r>
        </w:sdtContent>
      </w:sdt>
      <w:r>
        <w:t>, akut és krónikus fájdalmaktól szenvedő betege</w:t>
      </w:r>
      <w:r w:rsidR="0069259D">
        <w:t>k</w:t>
      </w:r>
      <w:r>
        <w:t xml:space="preserve"> kezelésére</w:t>
      </w:r>
      <w:sdt>
        <w:sdtPr>
          <w:id w:val="-124856253"/>
          <w:citation/>
        </w:sdtPr>
        <w:sdtContent>
          <w:r w:rsidR="0069259D">
            <w:fldChar w:fldCharType="begin"/>
          </w:r>
          <w:r w:rsidR="0069259D">
            <w:rPr>
              <w:lang w:val="en-US"/>
            </w:rPr>
            <w:instrText xml:space="preserve"> CITATION Nas19 \l 1033 </w:instrText>
          </w:r>
          <w:r w:rsidR="0069259D">
            <w:fldChar w:fldCharType="separate"/>
          </w:r>
          <w:r w:rsidR="00893295">
            <w:rPr>
              <w:noProof/>
              <w:lang w:val="en-US"/>
            </w:rPr>
            <w:t xml:space="preserve"> </w:t>
          </w:r>
          <w:r w:rsidR="00893295" w:rsidRPr="00893295">
            <w:rPr>
              <w:noProof/>
              <w:lang w:val="en-US"/>
            </w:rPr>
            <w:t>[17]</w:t>
          </w:r>
          <w:r w:rsidR="0069259D">
            <w:fldChar w:fldCharType="end"/>
          </w:r>
        </w:sdtContent>
      </w:sdt>
      <w:r>
        <w:t>. Esetekben a virtuális valóság terápia csökkentheti vagy aká</w:t>
      </w:r>
      <w:r w:rsidR="00DB6C4F">
        <w:t xml:space="preserve">r </w:t>
      </w:r>
      <w:r>
        <w:t>meg is szüntetheti a gyógyszeres kezelés szükségét.</w:t>
      </w:r>
    </w:p>
    <w:p w14:paraId="4B0A7B00" w14:textId="147AAAA3" w:rsidR="00872F03" w:rsidRDefault="00DF1041" w:rsidP="00872F03">
      <w:r>
        <w:rPr>
          <w:noProof/>
        </w:rPr>
        <w:drawing>
          <wp:anchor distT="0" distB="0" distL="114300" distR="114300" simplePos="0" relativeHeight="251676672" behindDoc="0" locked="0" layoutInCell="1" allowOverlap="1" wp14:anchorId="0A0624F5" wp14:editId="76445D81">
            <wp:simplePos x="0" y="0"/>
            <wp:positionH relativeFrom="margin">
              <wp:align>center</wp:align>
            </wp:positionH>
            <wp:positionV relativeFrom="paragraph">
              <wp:posOffset>1818640</wp:posOffset>
            </wp:positionV>
            <wp:extent cx="3815080" cy="2647315"/>
            <wp:effectExtent l="0" t="0" r="0" b="635"/>
            <wp:wrapTopAndBottom/>
            <wp:docPr id="835732109" name="Picture 835732109"/>
            <wp:cNvGraphicFramePr/>
            <a:graphic xmlns:a="http://schemas.openxmlformats.org/drawingml/2006/main">
              <a:graphicData uri="http://schemas.openxmlformats.org/drawingml/2006/picture">
                <pic:pic xmlns:pic="http://schemas.openxmlformats.org/drawingml/2006/picture">
                  <pic:nvPicPr>
                    <pic:cNvPr id="835732109" name="Picture 835732109"/>
                    <pic:cNvPicPr/>
                  </pic:nvPicPr>
                  <pic:blipFill>
                    <a:blip r:embed="rId20">
                      <a:extLst>
                        <a:ext uri="{28A0092B-C50C-407E-A947-70E740481C1C}">
                          <a14:useLocalDpi xmlns:a14="http://schemas.microsoft.com/office/drawing/2010/main" val="0"/>
                        </a:ext>
                      </a:extLst>
                    </a:blip>
                    <a:stretch>
                      <a:fillRect/>
                    </a:stretch>
                  </pic:blipFill>
                  <pic:spPr>
                    <a:xfrm>
                      <a:off x="0" y="0"/>
                      <a:ext cx="3815080" cy="2647315"/>
                    </a:xfrm>
                    <a:prstGeom prst="rect">
                      <a:avLst/>
                    </a:prstGeom>
                  </pic:spPr>
                </pic:pic>
              </a:graphicData>
            </a:graphic>
            <wp14:sizeRelH relativeFrom="margin">
              <wp14:pctWidth>0</wp14:pctWidth>
            </wp14:sizeRelH>
            <wp14:sizeRelV relativeFrom="margin">
              <wp14:pctHeight>0</wp14:pctHeight>
            </wp14:sizeRelV>
          </wp:anchor>
        </w:drawing>
      </w:r>
      <w:r w:rsidR="00001F53">
        <w:rPr>
          <w:noProof/>
        </w:rPr>
        <mc:AlternateContent>
          <mc:Choice Requires="wps">
            <w:drawing>
              <wp:anchor distT="0" distB="0" distL="114300" distR="114300" simplePos="0" relativeHeight="251678720" behindDoc="0" locked="0" layoutInCell="1" allowOverlap="1" wp14:anchorId="35C92176" wp14:editId="3B49B10F">
                <wp:simplePos x="0" y="0"/>
                <wp:positionH relativeFrom="margin">
                  <wp:align>center</wp:align>
                </wp:positionH>
                <wp:positionV relativeFrom="paragraph">
                  <wp:posOffset>4276090</wp:posOffset>
                </wp:positionV>
                <wp:extent cx="4029710" cy="635"/>
                <wp:effectExtent l="0" t="0" r="8890" b="2540"/>
                <wp:wrapTopAndBottom/>
                <wp:docPr id="1222400047" name="Text Box 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9AC2B5E" w14:textId="6DF2A16F"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0" w:name="_Toc134465908"/>
                            <w:r w:rsidR="00597BCD">
                              <w:rPr>
                                <w:noProof/>
                              </w:rPr>
                              <w:t>5</w:t>
                            </w:r>
                            <w:r>
                              <w:rPr>
                                <w:noProof/>
                              </w:rPr>
                              <w:fldChar w:fldCharType="end"/>
                            </w:r>
                            <w:r>
                              <w:t>. ábra:</w:t>
                            </w:r>
                            <w:r w:rsidRPr="00BD324D">
                              <w:t xml:space="preserve"> </w:t>
                            </w:r>
                            <w:r w:rsidR="00D61DC8">
                              <w:t>F</w:t>
                            </w:r>
                            <w:r>
                              <w:t xml:space="preserve">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2176" id="_x0000_s1030" type="#_x0000_t202" style="position:absolute;left:0;text-align:left;margin-left:0;margin-top:336.7pt;width:317.3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8n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j99mJF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" stroked="f">
                <v:textbox style="mso-fit-shape-to-text:t" inset="0,0,0,0">
                  <w:txbxContent>
                    <w:p w14:paraId="69AC2B5E" w14:textId="6DF2A16F"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1" w:name="_Toc134465908"/>
                      <w:r w:rsidR="00597BCD">
                        <w:rPr>
                          <w:noProof/>
                        </w:rPr>
                        <w:t>5</w:t>
                      </w:r>
                      <w:r>
                        <w:rPr>
                          <w:noProof/>
                        </w:rPr>
                        <w:fldChar w:fldCharType="end"/>
                      </w:r>
                      <w:r>
                        <w:t>. ábra:</w:t>
                      </w:r>
                      <w:r w:rsidRPr="00BD324D">
                        <w:t xml:space="preserve"> </w:t>
                      </w:r>
                      <w:r w:rsidR="00D61DC8">
                        <w:t>F</w:t>
                      </w:r>
                      <w:r>
                        <w:t xml:space="preserve">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1"/>
                    </w:p>
                  </w:txbxContent>
                </v:textbox>
                <w10:wrap type="topAndBottom" anchorx="margin"/>
              </v:shape>
            </w:pict>
          </mc:Fallback>
        </mc:AlternateContent>
      </w:r>
      <w:r w:rsidR="00063703">
        <w:t>V</w:t>
      </w:r>
      <w:r w:rsidR="00B26F86">
        <w:t>R</w:t>
      </w:r>
      <w:r w:rsidR="00063703">
        <w:t xml:space="preserve"> </w:t>
      </w:r>
      <w:r w:rsidR="00AA7CEA">
        <w:t>alkalmazások</w:t>
      </w:r>
      <w:r w:rsidR="00063703">
        <w:t xml:space="preserve"> effektí</w:t>
      </w:r>
      <w:r w:rsidR="003F1513">
        <w:t>v</w:t>
      </w:r>
      <w:r w:rsidR="00063703">
        <w:t>nek bizonyultak gyermekek kezelésében is, mivel kimondottan jó figyelem elterelő, így csökkenti a fájdalom érzetet és szorongást</w:t>
      </w:r>
      <w:sdt>
        <w:sdtPr>
          <w:id w:val="-950547502"/>
          <w:citation/>
        </w:sdtPr>
        <w:sdtContent>
          <w:r w:rsidR="0069259D">
            <w:fldChar w:fldCharType="begin"/>
          </w:r>
          <w:r w:rsidR="0069259D">
            <w:rPr>
              <w:lang w:val="en-US"/>
            </w:rPr>
            <w:instrText xml:space="preserve"> CITATION Llo18 \l 1033 </w:instrText>
          </w:r>
          <w:r w:rsidR="0069259D">
            <w:fldChar w:fldCharType="separate"/>
          </w:r>
          <w:r w:rsidR="00893295">
            <w:rPr>
              <w:noProof/>
              <w:lang w:val="en-US"/>
            </w:rPr>
            <w:t xml:space="preserve"> </w:t>
          </w:r>
          <w:r w:rsidR="00893295" w:rsidRPr="00893295">
            <w:rPr>
              <w:noProof/>
              <w:lang w:val="en-US"/>
            </w:rPr>
            <w:t>[18]</w:t>
          </w:r>
          <w:r w:rsidR="0069259D">
            <w:fldChar w:fldCharType="end"/>
          </w:r>
        </w:sdtContent>
      </w:sdt>
      <w:r w:rsidR="00D61DC8">
        <w:t>, ahogy az 5. ábrán látható</w:t>
      </w:r>
      <w:r w:rsidR="00063703">
        <w:t>. Egy Washingtoni Egyetemi kutatás szerint égési sérülést szenvedett személyek kevesebb fájdalmat tapasztaltak miköz</w:t>
      </w:r>
      <w:r w:rsidR="003F1513">
        <w:t>b</w:t>
      </w:r>
      <w:r w:rsidR="00063703">
        <w:t xml:space="preserve">en VR technológiával készült applikációval vonták el a figyelmüket, és </w:t>
      </w:r>
      <w:r w:rsidR="003F1513">
        <w:t>funkcionális mágneses rezonanciavizsgálattal</w:t>
      </w:r>
      <w:r w:rsidR="00063703">
        <w:t xml:space="preserve"> megállapították, hogy csökkent a fájdalomhoz köthető agyi aktivitás</w:t>
      </w:r>
      <w:sdt>
        <w:sdtPr>
          <w:id w:val="-1620916051"/>
          <w:citation/>
        </w:sdtPr>
        <w:sdtContent>
          <w:r w:rsidR="0069259D">
            <w:fldChar w:fldCharType="begin"/>
          </w:r>
          <w:r w:rsidR="0069259D">
            <w:rPr>
              <w:lang w:val="en-US"/>
            </w:rPr>
            <w:instrText xml:space="preserve"> CITATION Hun08 \l 1033 </w:instrText>
          </w:r>
          <w:r w:rsidR="0069259D">
            <w:fldChar w:fldCharType="separate"/>
          </w:r>
          <w:r w:rsidR="00893295">
            <w:rPr>
              <w:noProof/>
              <w:lang w:val="en-US"/>
            </w:rPr>
            <w:t xml:space="preserve"> </w:t>
          </w:r>
          <w:r w:rsidR="00893295" w:rsidRPr="00893295">
            <w:rPr>
              <w:noProof/>
              <w:lang w:val="en-US"/>
            </w:rPr>
            <w:t>[19]</w:t>
          </w:r>
          <w:r w:rsidR="0069259D">
            <w:fldChar w:fldCharType="end"/>
          </w:r>
        </w:sdtContent>
      </w:sdt>
      <w:r w:rsidR="00063703">
        <w:t>.</w:t>
      </w:r>
    </w:p>
    <w:p w14:paraId="4F68932A" w14:textId="6D7AECB3" w:rsidR="002A61FD" w:rsidRDefault="00AA7CEA" w:rsidP="00872F03">
      <w:r>
        <w:lastRenderedPageBreak/>
        <w:t>Fizikai rehabilitációs kezeléseknél is hasznos eszköznek bizonyultak a VR megoldások</w:t>
      </w:r>
      <w:r w:rsidR="00F623A4">
        <w:t xml:space="preserve">. Mozgásra késztető VR játékok plusz motivációt nyújtanak a gyógytornához, a terapeuták pedig személyre szabott edzésterveket képesek készíteni betegeiknek. </w:t>
      </w:r>
      <w:r w:rsidR="00BD324D">
        <w:br/>
      </w:r>
      <w:r w:rsidR="00F623A4">
        <w:t>Ezen kívül a VR rehabilitáció képes mindennapos feladatokat is gyakoroltatni a betegekkel, például bevásárlás vagy mosogatás</w:t>
      </w:r>
      <w:sdt>
        <w:sdtPr>
          <w:id w:val="-1848311159"/>
          <w:citation/>
        </w:sdtPr>
        <w:sdtContent>
          <w:r w:rsidR="00F623A4">
            <w:fldChar w:fldCharType="begin"/>
          </w:r>
          <w:r w:rsidR="00F623A4">
            <w:rPr>
              <w:lang w:val="en-US"/>
            </w:rPr>
            <w:instrText xml:space="preserve"> CITATION Ali21 \l 1033 </w:instrText>
          </w:r>
          <w:r w:rsidR="00F623A4">
            <w:fldChar w:fldCharType="separate"/>
          </w:r>
          <w:r w:rsidR="00893295">
            <w:rPr>
              <w:noProof/>
              <w:lang w:val="en-US"/>
            </w:rPr>
            <w:t xml:space="preserve"> </w:t>
          </w:r>
          <w:r w:rsidR="00893295" w:rsidRPr="00893295">
            <w:rPr>
              <w:noProof/>
              <w:lang w:val="en-US"/>
            </w:rPr>
            <w:t>[20]</w:t>
          </w:r>
          <w:r w:rsidR="00F623A4">
            <w:fldChar w:fldCharType="end"/>
          </w:r>
        </w:sdtContent>
      </w:sdt>
      <w:r w:rsidR="00F623A4">
        <w:t>. Központi idegrendszeri sérülésben szenvedő gyerekeknél VR kezelés jelentősen javítja a mozgásfunkciókat</w:t>
      </w:r>
      <w:sdt>
        <w:sdtPr>
          <w:id w:val="-2121516904"/>
          <w:citation/>
        </w:sdtPr>
        <w:sdtContent>
          <w:r w:rsidR="00F623A4">
            <w:fldChar w:fldCharType="begin"/>
          </w:r>
          <w:r w:rsidR="00F623A4">
            <w:rPr>
              <w:lang w:val="en-US"/>
            </w:rPr>
            <w:instrText xml:space="preserve"> CITATION Bur19 \l 1033 </w:instrText>
          </w:r>
          <w:r w:rsidR="00F623A4">
            <w:fldChar w:fldCharType="separate"/>
          </w:r>
          <w:r w:rsidR="00893295">
            <w:rPr>
              <w:noProof/>
              <w:lang w:val="en-US"/>
            </w:rPr>
            <w:t xml:space="preserve"> </w:t>
          </w:r>
          <w:r w:rsidR="00893295" w:rsidRPr="00893295">
            <w:rPr>
              <w:noProof/>
              <w:lang w:val="en-US"/>
            </w:rPr>
            <w:t>[21]</w:t>
          </w:r>
          <w:r w:rsidR="00F623A4">
            <w:fldChar w:fldCharType="end"/>
          </w:r>
        </w:sdtContent>
      </w:sdt>
      <w:r w:rsidR="00F623A4">
        <w:t xml:space="preserve">. </w:t>
      </w:r>
    </w:p>
    <w:p w14:paraId="75422C0C" w14:textId="2E29E484" w:rsidR="00793DD4" w:rsidRDefault="00F06E9C" w:rsidP="00872F03">
      <w:r>
        <w:t>Néhány startup, köztük a MyndVR</w:t>
      </w:r>
      <w:sdt>
        <w:sdtPr>
          <w:id w:val="-475299037"/>
          <w:citation/>
        </w:sdtPr>
        <w:sdtContent>
          <w:r>
            <w:fldChar w:fldCharType="begin"/>
          </w:r>
          <w:r>
            <w:rPr>
              <w:lang w:val="en-US"/>
            </w:rPr>
            <w:instrText xml:space="preserve"> CITATION Myn \l 1033 </w:instrText>
          </w:r>
          <w:r>
            <w:fldChar w:fldCharType="separate"/>
          </w:r>
          <w:r w:rsidR="00893295">
            <w:rPr>
              <w:noProof/>
              <w:lang w:val="en-US"/>
            </w:rPr>
            <w:t xml:space="preserve"> </w:t>
          </w:r>
          <w:r w:rsidR="00893295" w:rsidRPr="00893295">
            <w:rPr>
              <w:noProof/>
              <w:lang w:val="en-US"/>
            </w:rPr>
            <w:t>[22]</w:t>
          </w:r>
          <w:r>
            <w:fldChar w:fldCharType="end"/>
          </w:r>
        </w:sdtContent>
      </w:sdt>
      <w:r>
        <w:t xml:space="preserve"> és a Rendever </w:t>
      </w:r>
      <w:sdt>
        <w:sdtPr>
          <w:id w:val="312612887"/>
          <w:citation/>
        </w:sdtPr>
        <w:sdtContent>
          <w:r>
            <w:fldChar w:fldCharType="begin"/>
          </w:r>
          <w:r>
            <w:rPr>
              <w:lang w:val="en-US"/>
            </w:rPr>
            <w:instrText xml:space="preserve"> CITATION Ren \l 1033 </w:instrText>
          </w:r>
          <w:r>
            <w:fldChar w:fldCharType="separate"/>
          </w:r>
          <w:r w:rsidR="00893295" w:rsidRPr="00893295">
            <w:rPr>
              <w:noProof/>
              <w:lang w:val="en-US"/>
            </w:rPr>
            <w:t>[23]</w:t>
          </w:r>
          <w:r>
            <w:fldChar w:fldCharType="end"/>
          </w:r>
        </w:sdtContent>
      </w:sdt>
      <w:r>
        <w:t>, időskori problémákra fejlesztenek megoldásokat, például kognitív és memória javítás</w:t>
      </w:r>
      <w:r w:rsidR="005A3746">
        <w:t>ra</w:t>
      </w:r>
      <w:r>
        <w:t>, rehabilitációs terápiára. Tanulmányok kimutatták, hogy VR megoldásokkal javíthatóak a kognitív és motoros funkciók</w:t>
      </w:r>
      <w:r w:rsidR="007900DE">
        <w:t xml:space="preserve">, kimondottan a figyelem, </w:t>
      </w:r>
      <w:r w:rsidR="003F1513">
        <w:t>végtagi mozgás, egyensúly</w:t>
      </w:r>
      <w:r w:rsidR="007900DE">
        <w:t xml:space="preserve">, </w:t>
      </w:r>
      <w:r>
        <w:t xml:space="preserve"> kognitív károsodásban, vagy demenciában szenvedő időseknél</w:t>
      </w:r>
      <w:sdt>
        <w:sdtPr>
          <w:id w:val="-195226412"/>
          <w:citation/>
        </w:sdtPr>
        <w:sdtContent>
          <w:r>
            <w:fldChar w:fldCharType="begin"/>
          </w:r>
          <w:r>
            <w:rPr>
              <w:lang w:val="en-US"/>
            </w:rPr>
            <w:instrText xml:space="preserve"> CITATION Shi21 \l 1033 </w:instrText>
          </w:r>
          <w:r>
            <w:fldChar w:fldCharType="separate"/>
          </w:r>
          <w:r w:rsidR="00893295">
            <w:rPr>
              <w:noProof/>
              <w:lang w:val="en-US"/>
            </w:rPr>
            <w:t xml:space="preserve"> </w:t>
          </w:r>
          <w:r w:rsidR="00893295" w:rsidRPr="00893295">
            <w:rPr>
              <w:noProof/>
              <w:lang w:val="en-US"/>
            </w:rPr>
            <w:t>[24]</w:t>
          </w:r>
          <w:r>
            <w:fldChar w:fldCharType="end"/>
          </w:r>
        </w:sdtContent>
      </w:sdt>
      <w:r>
        <w:t>.</w:t>
      </w:r>
    </w:p>
    <w:p w14:paraId="26D08379" w14:textId="79340CD5" w:rsidR="00621455" w:rsidRDefault="00001F53" w:rsidP="00872F03">
      <w:r>
        <w:rPr>
          <w:noProof/>
        </w:rPr>
        <mc:AlternateContent>
          <mc:Choice Requires="wps">
            <w:drawing>
              <wp:anchor distT="0" distB="0" distL="114300" distR="114300" simplePos="0" relativeHeight="251684864" behindDoc="0" locked="0" layoutInCell="1" allowOverlap="1" wp14:anchorId="115D24B1" wp14:editId="5DE21275">
                <wp:simplePos x="0" y="0"/>
                <wp:positionH relativeFrom="margin">
                  <wp:align>center</wp:align>
                </wp:positionH>
                <wp:positionV relativeFrom="paragraph">
                  <wp:posOffset>5266972</wp:posOffset>
                </wp:positionV>
                <wp:extent cx="3792855" cy="635"/>
                <wp:effectExtent l="0" t="0" r="0" b="0"/>
                <wp:wrapTopAndBottom/>
                <wp:docPr id="1666609554" name="Text Box 1"/>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0498644E" w14:textId="416B9439"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2" w:name="_Toc134465909"/>
                            <w:r w:rsidR="00597BCD">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D24B1" id="_x0000_s1031" type="#_x0000_t202" style="position:absolute;left:0;text-align:left;margin-left:0;margin-top:414.7pt;width:298.6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FNGgIAAD8EAAAOAAAAZHJzL2Uyb0RvYy54bWysU8Fu2zAMvQ/YPwi6L05SpO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x0/Tu9mMM0mx25t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" stroked="f">
                <v:textbox style="mso-fit-shape-to-text:t" inset="0,0,0,0">
                  <w:txbxContent>
                    <w:p w14:paraId="0498644E" w14:textId="416B9439"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3" w:name="_Toc134465909"/>
                      <w:r w:rsidR="00597BCD">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3"/>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9E0C4E2" wp14:editId="66BE55AF">
            <wp:simplePos x="0" y="0"/>
            <wp:positionH relativeFrom="margin">
              <wp:align>center</wp:align>
            </wp:positionH>
            <wp:positionV relativeFrom="paragraph">
              <wp:posOffset>1110615</wp:posOffset>
            </wp:positionV>
            <wp:extent cx="3596005" cy="3973195"/>
            <wp:effectExtent l="0" t="0" r="4445" b="8255"/>
            <wp:wrapTopAndBottom/>
            <wp:docPr id="111549424"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424" name="Picture 1"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96005" cy="3973195"/>
                    </a:xfrm>
                    <a:prstGeom prst="rect">
                      <a:avLst/>
                    </a:prstGeom>
                  </pic:spPr>
                </pic:pic>
              </a:graphicData>
            </a:graphic>
            <wp14:sizeRelH relativeFrom="margin">
              <wp14:pctWidth>0</wp14:pctWidth>
            </wp14:sizeRelH>
            <wp14:sizeRelV relativeFrom="margin">
              <wp14:pctHeight>0</wp14:pctHeight>
            </wp14:sizeRelV>
          </wp:anchor>
        </w:drawing>
      </w:r>
      <w:r w:rsidR="00621455">
        <w:t>Kognitív rehabilitációs problémáknál, például Sclerosis Multiplex</w:t>
      </w:r>
      <w:sdt>
        <w:sdtPr>
          <w:id w:val="1727876227"/>
          <w:citation/>
        </w:sdtPr>
        <w:sdtContent>
          <w:r w:rsidR="00621455">
            <w:fldChar w:fldCharType="begin"/>
          </w:r>
          <w:r w:rsidR="00621455">
            <w:rPr>
              <w:lang w:val="en-US"/>
            </w:rPr>
            <w:instrText xml:space="preserve"> CITATION Vir22 \l 1033 </w:instrText>
          </w:r>
          <w:r w:rsidR="00621455">
            <w:fldChar w:fldCharType="separate"/>
          </w:r>
          <w:r w:rsidR="00893295">
            <w:rPr>
              <w:noProof/>
              <w:lang w:val="en-US"/>
            </w:rPr>
            <w:t xml:space="preserve"> </w:t>
          </w:r>
          <w:r w:rsidR="00893295" w:rsidRPr="00893295">
            <w:rPr>
              <w:noProof/>
              <w:lang w:val="en-US"/>
            </w:rPr>
            <w:t>[25]</w:t>
          </w:r>
          <w:r w:rsidR="00621455">
            <w:fldChar w:fldCharType="end"/>
          </w:r>
        </w:sdtContent>
      </w:sdt>
      <w:r w:rsidR="00621455">
        <w:t xml:space="preserve"> vagy agyvérzés utáni zavartság</w:t>
      </w:r>
      <w:sdt>
        <w:sdtPr>
          <w:id w:val="-1588449306"/>
          <w:citation/>
        </w:sdtPr>
        <w:sdtContent>
          <w:r w:rsidR="00621455">
            <w:fldChar w:fldCharType="begin"/>
          </w:r>
          <w:r w:rsidR="00621455">
            <w:rPr>
              <w:lang w:val="en-US"/>
            </w:rPr>
            <w:instrText xml:space="preserve"> CITATION Ire20 \l 1033 </w:instrText>
          </w:r>
          <w:r w:rsidR="00621455">
            <w:fldChar w:fldCharType="separate"/>
          </w:r>
          <w:r w:rsidR="00893295">
            <w:rPr>
              <w:noProof/>
              <w:lang w:val="en-US"/>
            </w:rPr>
            <w:t xml:space="preserve"> </w:t>
          </w:r>
          <w:r w:rsidR="00893295" w:rsidRPr="00893295">
            <w:rPr>
              <w:noProof/>
              <w:lang w:val="en-US"/>
            </w:rPr>
            <w:t>[26]</w:t>
          </w:r>
          <w:r w:rsidR="00621455">
            <w:fldChar w:fldCharType="end"/>
          </w:r>
        </w:sdtContent>
      </w:sdt>
      <w:r w:rsidR="00621455">
        <w:t>, tanulmányok alátámasztják</w:t>
      </w:r>
      <w:r w:rsidR="00B26F86">
        <w:t>,</w:t>
      </w:r>
      <w:r w:rsidR="00621455">
        <w:t xml:space="preserve"> hogy VR technológia segítheti a hagyományos terápi</w:t>
      </w:r>
      <w:r w:rsidR="00B26F86">
        <w:t xml:space="preserve">ák hatását azzal, hogy növelik az érzékszervi bemenetek mennyiségét, illetve elősegítik a különböző érzékszervek együttes használatát. </w:t>
      </w:r>
    </w:p>
    <w:p w14:paraId="5950123E" w14:textId="4047B392" w:rsidR="00893295" w:rsidRPr="00244E3C" w:rsidRDefault="00055F49" w:rsidP="006D7977">
      <w:r>
        <w:lastRenderedPageBreak/>
        <w:t>Mentális egészséget segítő VR alkalmazások</w:t>
      </w:r>
      <w:r w:rsidR="002D3C94">
        <w:t xml:space="preserve"> használhatóak szorongás vagy trauma kezelésére, </w:t>
      </w:r>
      <w:r w:rsidR="006810A2">
        <w:t xml:space="preserve">például autóbalesetet szenvedő személynek biztosíthat expozíciós terápiát pszichológus, biztonságos környezetben visszaszoktathatja </w:t>
      </w:r>
      <w:r w:rsidR="00AF422F">
        <w:t>az utcai környezetbe</w:t>
      </w:r>
      <w:sdt>
        <w:sdtPr>
          <w:id w:val="-1848707790"/>
          <w:citation/>
        </w:sdtPr>
        <w:sdtContent>
          <w:r w:rsidR="00AF422F">
            <w:fldChar w:fldCharType="begin"/>
          </w:r>
          <w:r w:rsidR="00AF422F">
            <w:rPr>
              <w:lang w:val="en-US"/>
            </w:rPr>
            <w:instrText xml:space="preserve"> CITATION Met17 \l 1033 </w:instrText>
          </w:r>
          <w:r w:rsidR="00AF422F">
            <w:fldChar w:fldCharType="separate"/>
          </w:r>
          <w:r w:rsidR="00893295">
            <w:rPr>
              <w:noProof/>
              <w:lang w:val="en-US"/>
            </w:rPr>
            <w:t xml:space="preserve"> </w:t>
          </w:r>
          <w:r w:rsidR="00893295" w:rsidRPr="00893295">
            <w:rPr>
              <w:noProof/>
              <w:lang w:val="en-US"/>
            </w:rPr>
            <w:t>[27]</w:t>
          </w:r>
          <w:r w:rsidR="00AF422F">
            <w:fldChar w:fldCharType="end"/>
          </w:r>
        </w:sdtContent>
      </w:sdt>
      <w:r w:rsidR="00AF422F">
        <w:t>. A VR általi expozíciós terápiák kimondottan hatásosak, egy kutatás szerint átlagosan 68%-kal csökkenti a tériszonyt</w:t>
      </w:r>
      <w:r w:rsidR="00DF1041">
        <w:t>, ahogy a 6. ábrán látható</w:t>
      </w:r>
      <w:sdt>
        <w:sdtPr>
          <w:id w:val="1059132913"/>
          <w:citation/>
        </w:sdtPr>
        <w:sdtContent>
          <w:r w:rsidR="00AF422F">
            <w:fldChar w:fldCharType="begin"/>
          </w:r>
          <w:r w:rsidR="00AF422F">
            <w:rPr>
              <w:lang w:val="en-US"/>
            </w:rPr>
            <w:instrText xml:space="preserve"> CITATION Pro18 \l 1033 </w:instrText>
          </w:r>
          <w:r w:rsidR="00AF422F">
            <w:fldChar w:fldCharType="separate"/>
          </w:r>
          <w:r w:rsidR="00893295">
            <w:rPr>
              <w:noProof/>
              <w:lang w:val="en-US"/>
            </w:rPr>
            <w:t xml:space="preserve"> </w:t>
          </w:r>
          <w:r w:rsidR="00893295" w:rsidRPr="00893295">
            <w:rPr>
              <w:noProof/>
              <w:lang w:val="en-US"/>
            </w:rPr>
            <w:t>[28]</w:t>
          </w:r>
          <w:r w:rsidR="00AF422F">
            <w:fldChar w:fldCharType="end"/>
          </w:r>
        </w:sdtContent>
      </w:sdt>
      <w:r w:rsidR="00AF422F">
        <w:t xml:space="preserve">, </w:t>
      </w:r>
      <w:r w:rsidR="007717EE">
        <w:t>de hasonló terápia alkalmazható más pszichológiai problémák kezelésére, például fóbiák, depresszió</w:t>
      </w:r>
      <w:r w:rsidR="008478FF">
        <w:t xml:space="preserve"> vagy</w:t>
      </w:r>
      <w:r w:rsidR="007717EE">
        <w:t xml:space="preserve"> PTSD.</w:t>
      </w:r>
    </w:p>
    <w:p w14:paraId="2EF7AA02" w14:textId="707B2FF2" w:rsidR="001C6B54" w:rsidRPr="001C6B54" w:rsidRDefault="001C6B54" w:rsidP="001C6B54">
      <w:pPr>
        <w:pStyle w:val="Heading3"/>
      </w:pPr>
      <w:bookmarkStart w:id="24" w:name="_Toc134462294"/>
      <w:r>
        <w:t>XRHealth</w:t>
      </w:r>
      <w:bookmarkEnd w:id="24"/>
    </w:p>
    <w:p w14:paraId="598560DE" w14:textId="423198FD" w:rsidR="00396E51" w:rsidRDefault="00F527EC" w:rsidP="00396E51">
      <w:pPr>
        <w:pStyle w:val="Firstparagraph"/>
      </w:pPr>
      <w:r>
        <w:t>Az Egyesült Államokbeli</w:t>
      </w:r>
      <w:r w:rsidR="00CC1035">
        <w:t>,</w:t>
      </w:r>
      <w:r>
        <w:t xml:space="preserve"> </w:t>
      </w:r>
      <w:r w:rsidR="00450BA4">
        <w:t>Brooklynban</w:t>
      </w:r>
      <w:r w:rsidR="00CC1035">
        <w:t xml:space="preserve"> </w:t>
      </w:r>
      <w:r>
        <w:t>található XRHealth</w:t>
      </w:r>
      <w:r w:rsidR="00F95E4E">
        <w:t xml:space="preserve"> IL Ltd.</w:t>
      </w:r>
      <w:r>
        <w:t xml:space="preserve"> vállalat kiterjesztett valóság, elsősorban virtuális valóság alapú gyógymódokkal foglalkozik</w:t>
      </w:r>
      <w:r w:rsidR="00CA5B32">
        <w:t>.</w:t>
      </w:r>
      <w:r w:rsidR="005A7F10">
        <w:t xml:space="preserve"> Termékeik között megtalálható rehabilitációs, terápiás szoftver</w:t>
      </w:r>
      <w:r w:rsidR="00450BA4">
        <w:t xml:space="preserve">, illetve ezen szoftverek használatához </w:t>
      </w:r>
      <w:r w:rsidR="006D4E84">
        <w:t>hardver</w:t>
      </w:r>
      <w:r w:rsidR="005A7F10">
        <w:t>.</w:t>
      </w:r>
    </w:p>
    <w:p w14:paraId="2802F317" w14:textId="232577EA" w:rsidR="004A6D7C" w:rsidRPr="00396E51" w:rsidRDefault="00CA5B32" w:rsidP="00396E51">
      <w:r w:rsidRPr="00396E51">
        <w:t>Három kategóriába sorolják az applikációikat. Fizikai</w:t>
      </w:r>
      <w:r w:rsidR="005A7F10" w:rsidRPr="00396E51">
        <w:t xml:space="preserve"> problémákra alkalmazható gyógymódok</w:t>
      </w:r>
      <w:r w:rsidRPr="00396E51">
        <w:t xml:space="preserve">, például nyaki </w:t>
      </w:r>
      <w:r w:rsidR="004A6D7C" w:rsidRPr="00396E51">
        <w:t xml:space="preserve">sérülés vagy </w:t>
      </w:r>
      <w:r w:rsidRPr="00396E51">
        <w:t>fájdalom, hát sérülés</w:t>
      </w:r>
      <w:r w:rsidR="004A6D7C" w:rsidRPr="00396E51">
        <w:t xml:space="preserve"> vagy fájdalom</w:t>
      </w:r>
      <w:r w:rsidRPr="00396E51">
        <w:t xml:space="preserve">, légzőszervi (post Covid) </w:t>
      </w:r>
      <w:r w:rsidR="004A6D7C" w:rsidRPr="00396E51">
        <w:t>rehabilitáció stb</w:t>
      </w:r>
      <w:r w:rsidRPr="00396E51">
        <w:t xml:space="preserve">. Neurológiai </w:t>
      </w:r>
      <w:r w:rsidR="004A6D7C" w:rsidRPr="00396E51">
        <w:t xml:space="preserve">problémákra alkalmazható gyógymódok, például neurológiai rendellenességekre-, kognitív és memória zavarra alkalmazható terápiás szoftver. Illetve viselkedési </w:t>
      </w:r>
      <w:r w:rsidRPr="00396E51">
        <w:t>problémák</w:t>
      </w:r>
      <w:r w:rsidR="004A6D7C" w:rsidRPr="00396E51">
        <w:t>ra alkalmazható kezelések, például stressz és szorongás, depresszió, álmatlanság, nyugtalanság, függőség, figyelemhiányos hiperaktivitás-zavar</w:t>
      </w:r>
      <w:r w:rsidR="005A7F10" w:rsidRPr="00396E51">
        <w:t xml:space="preserve"> </w:t>
      </w:r>
      <w:sdt>
        <w:sdtPr>
          <w:id w:val="1558358703"/>
          <w:citation/>
        </w:sdtPr>
        <w:sdtContent>
          <w:r w:rsidR="00EC361D">
            <w:fldChar w:fldCharType="begin"/>
          </w:r>
          <w:r w:rsidR="001435DC">
            <w:rPr>
              <w:lang w:val="en-US"/>
            </w:rPr>
            <w:instrText xml:space="preserve">CITATION xrhealth \l 1033 </w:instrText>
          </w:r>
          <w:r w:rsidR="00EC361D">
            <w:fldChar w:fldCharType="separate"/>
          </w:r>
          <w:r w:rsidR="00893295" w:rsidRPr="00893295">
            <w:rPr>
              <w:noProof/>
              <w:lang w:val="en-US"/>
            </w:rPr>
            <w:t>[29]</w:t>
          </w:r>
          <w:r w:rsidR="00EC361D">
            <w:fldChar w:fldCharType="end"/>
          </w:r>
        </w:sdtContent>
      </w:sdt>
      <w:r w:rsidRPr="00396E51">
        <w:t>.</w:t>
      </w:r>
    </w:p>
    <w:p w14:paraId="0FC36E51" w14:textId="67B4B774" w:rsidR="00BD324D" w:rsidRDefault="003D1D9F" w:rsidP="00BD324D">
      <w:r>
        <w:rPr>
          <w:noProof/>
        </w:rPr>
        <mc:AlternateContent>
          <mc:Choice Requires="wps">
            <w:drawing>
              <wp:anchor distT="0" distB="0" distL="114300" distR="114300" simplePos="0" relativeHeight="251681792" behindDoc="0" locked="0" layoutInCell="1" allowOverlap="1" wp14:anchorId="51237956" wp14:editId="5CC274FA">
                <wp:simplePos x="0" y="0"/>
                <wp:positionH relativeFrom="margin">
                  <wp:align>center</wp:align>
                </wp:positionH>
                <wp:positionV relativeFrom="paragraph">
                  <wp:posOffset>3284220</wp:posOffset>
                </wp:positionV>
                <wp:extent cx="4383405" cy="635"/>
                <wp:effectExtent l="0" t="0" r="0" b="2540"/>
                <wp:wrapTopAndBottom/>
                <wp:docPr id="145309886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3018B30" w14:textId="61A36B54"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5" w:name="_Toc134465910"/>
                            <w:r w:rsidR="00597BCD">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7956" id="_x0000_s1032" type="#_x0000_t202" style="position:absolute;left:0;text-align:left;margin-left:0;margin-top:258.6pt;width:34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S5GgIAAD8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z+/m19MbziT5buc3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" stroked="f">
                <v:textbox style="mso-fit-shape-to-text:t" inset="0,0,0,0">
                  <w:txbxContent>
                    <w:p w14:paraId="33018B30" w14:textId="61A36B54"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6" w:name="_Toc134465910"/>
                      <w:r w:rsidR="00597BCD">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6"/>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22902ECF" wp14:editId="66E5B9B2">
            <wp:simplePos x="0" y="0"/>
            <wp:positionH relativeFrom="margin">
              <wp:align>center</wp:align>
            </wp:positionH>
            <wp:positionV relativeFrom="paragraph">
              <wp:posOffset>1120351</wp:posOffset>
            </wp:positionV>
            <wp:extent cx="4383405" cy="2009775"/>
            <wp:effectExtent l="0" t="0" r="0" b="9525"/>
            <wp:wrapTopAndBottom/>
            <wp:docPr id="2019707317" name="Picture 2019707317"/>
            <wp:cNvGraphicFramePr/>
            <a:graphic xmlns:a="http://schemas.openxmlformats.org/drawingml/2006/main">
              <a:graphicData uri="http://schemas.openxmlformats.org/drawingml/2006/picture">
                <pic:pic xmlns:pic="http://schemas.openxmlformats.org/drawingml/2006/picture">
                  <pic:nvPicPr>
                    <pic:cNvPr id="2019707317" name="Picture 20197073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3405" cy="2009775"/>
                    </a:xfrm>
                    <a:prstGeom prst="rect">
                      <a:avLst/>
                    </a:prstGeom>
                  </pic:spPr>
                </pic:pic>
              </a:graphicData>
            </a:graphic>
            <wp14:sizeRelH relativeFrom="margin">
              <wp14:pctWidth>0</wp14:pctWidth>
            </wp14:sizeRelH>
            <wp14:sizeRelV relativeFrom="margin">
              <wp14:pctHeight>0</wp14:pctHeight>
            </wp14:sizeRelV>
          </wp:anchor>
        </w:drawing>
      </w:r>
      <w:r w:rsidR="004A6D7C">
        <w:t>Virtuális valóság alapú gyógymódot tudnak nyújtani komplexebb betegségek kezelésére is, például Parkinson kór, amit egyszerre a fizikai és neurológiai gyógymódok kategóriába is besorolnak, vagy az autizmus spektrumzavar terápiájuk, amit a neurológiai és viselkedési kategóriákba sorolnak.</w:t>
      </w:r>
    </w:p>
    <w:p w14:paraId="2A79D530" w14:textId="7C7FAB7E" w:rsidR="00C364DE" w:rsidRDefault="00F527EC" w:rsidP="00BD324D">
      <w:r>
        <w:lastRenderedPageBreak/>
        <w:t>Nyak rehabilitációs szoftverük, a</w:t>
      </w:r>
      <w:r w:rsidR="00450BA4">
        <w:t xml:space="preserve"> VRPhysio</w:t>
      </w:r>
      <w:r>
        <w:t xml:space="preserve"> N-140 (Rotate) a gerincoszlopi régió hagyományos rehabilitációját és a gerincoszlop mozgástartományának felbecslését virtuális valóságban végző szoftver</w:t>
      </w:r>
      <w:r w:rsidR="00DF1041">
        <w:t>, a 7. ábrán látható</w:t>
      </w:r>
      <w:r>
        <w:t>. A szoftver egy egyszerű játék, am</w:t>
      </w:r>
      <w:r w:rsidR="00C364DE">
        <w:t>elynek</w:t>
      </w:r>
      <w:r>
        <w:t xml:space="preserve"> gyakorlatai használhatóak hagyományos fizikoterápiai, vagy önálló otthoni mozgásra </w:t>
      </w:r>
      <w:sdt>
        <w:sdtPr>
          <w:id w:val="-349559811"/>
          <w:citation/>
        </w:sdtPr>
        <w:sdtContent>
          <w:r w:rsidR="00EC361D">
            <w:fldChar w:fldCharType="begin"/>
          </w:r>
          <w:r w:rsidR="00E54B9E">
            <w:rPr>
              <w:lang w:val="en-US"/>
            </w:rPr>
            <w:instrText xml:space="preserve">CITATION NKC \l 1033 </w:instrText>
          </w:r>
          <w:r w:rsidR="00EC361D">
            <w:fldChar w:fldCharType="separate"/>
          </w:r>
          <w:r w:rsidR="00893295" w:rsidRPr="00893295">
            <w:rPr>
              <w:noProof/>
              <w:lang w:val="en-US"/>
            </w:rPr>
            <w:t>[30]</w:t>
          </w:r>
          <w:r w:rsidR="00EC361D">
            <w:fldChar w:fldCharType="end"/>
          </w:r>
        </w:sdtContent>
      </w:sdt>
      <w:r>
        <w:t>.</w:t>
      </w:r>
    </w:p>
    <w:p w14:paraId="0C08EC30" w14:textId="5747B5EB" w:rsidR="00367AFA" w:rsidRDefault="00F527EC" w:rsidP="00CB6EAE">
      <w:r>
        <w:t>A szoftver kompatibilis több virtuális valóság szemüveggel, de csak XRHealth fiókkal és Egyesül</w:t>
      </w:r>
      <w:r w:rsidR="005A3746">
        <w:t>t</w:t>
      </w:r>
      <w:r>
        <w:t xml:space="preserve"> </w:t>
      </w:r>
      <w:r w:rsidR="005A3746">
        <w:t>á</w:t>
      </w:r>
      <w:r>
        <w:t>llamokbeli</w:t>
      </w:r>
      <w:r w:rsidR="00F95E4E">
        <w:t xml:space="preserve">, </w:t>
      </w:r>
      <w:r w:rsidR="005A3746">
        <w:t>a</w:t>
      </w:r>
      <w:r w:rsidR="00F95E4E">
        <w:t xml:space="preserve">usztráliai vagy </w:t>
      </w:r>
      <w:r w:rsidR="005A3746">
        <w:t>i</w:t>
      </w:r>
      <w:r w:rsidR="00F95E4E">
        <w:t>zraeli</w:t>
      </w:r>
      <w:r>
        <w:t xml:space="preserve"> egészségbiztosítással lehetséges használni.</w:t>
      </w:r>
    </w:p>
    <w:p w14:paraId="4B3E6DD2" w14:textId="44507D46" w:rsidR="00843525" w:rsidRDefault="00843525" w:rsidP="00843525">
      <w:pPr>
        <w:pStyle w:val="Heading1"/>
      </w:pPr>
      <w:bookmarkStart w:id="27" w:name="_Toc134462295"/>
      <w:r>
        <w:t>Funkcionális követelmények</w:t>
      </w:r>
      <w:bookmarkEnd w:id="27"/>
    </w:p>
    <w:p w14:paraId="5D473C90" w14:textId="2554766A" w:rsidR="00B750A7" w:rsidRDefault="00BA1159" w:rsidP="00B750A7">
      <w:pPr>
        <w:pStyle w:val="Firstparagraph"/>
      </w:pPr>
      <w:r>
        <w:t>A szakdolgozat feladat</w:t>
      </w:r>
      <w:r w:rsidR="00B750A7">
        <w:t>om</w:t>
      </w:r>
      <w:r>
        <w:t xml:space="preserve"> egy olyan </w:t>
      </w:r>
      <w:r w:rsidR="00B750A7">
        <w:t>szoftver elkészítése, ami a felhasználót végig vezeti egy nyak tornáztató gyakorlaton. A szoftver kompatibilis legyen VR szemüveggel a tornagyakorlatokhoz, és használható legyen számítógépen VR szemüveg nélkül is, tornagyakorlatok készítéséhez.</w:t>
      </w:r>
    </w:p>
    <w:p w14:paraId="77DBD377" w14:textId="09321427" w:rsidR="003D1D9F" w:rsidRDefault="00DF1041" w:rsidP="003D1D9F">
      <w:r>
        <w:rPr>
          <w:noProof/>
        </w:rPr>
        <w:drawing>
          <wp:anchor distT="0" distB="0" distL="114300" distR="114300" simplePos="0" relativeHeight="251688960" behindDoc="0" locked="0" layoutInCell="1" allowOverlap="1" wp14:anchorId="6A17034C" wp14:editId="69692556">
            <wp:simplePos x="0" y="0"/>
            <wp:positionH relativeFrom="margin">
              <wp:align>right</wp:align>
            </wp:positionH>
            <wp:positionV relativeFrom="paragraph">
              <wp:posOffset>1625600</wp:posOffset>
            </wp:positionV>
            <wp:extent cx="5399405" cy="1685290"/>
            <wp:effectExtent l="0" t="0" r="0" b="0"/>
            <wp:wrapTopAndBottom/>
            <wp:docPr id="12363595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9513" name="Picture 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1685290"/>
                    </a:xfrm>
                    <a:prstGeom prst="rect">
                      <a:avLst/>
                    </a:prstGeom>
                  </pic:spPr>
                </pic:pic>
              </a:graphicData>
            </a:graphic>
          </wp:anchor>
        </w:drawing>
      </w:r>
      <w:r>
        <w:rPr>
          <w:noProof/>
        </w:rPr>
        <mc:AlternateContent>
          <mc:Choice Requires="wps">
            <w:drawing>
              <wp:anchor distT="0" distB="0" distL="114300" distR="114300" simplePos="0" relativeHeight="251691008" behindDoc="0" locked="0" layoutInCell="1" allowOverlap="1" wp14:anchorId="32FBF2CB" wp14:editId="2ABFD318">
                <wp:simplePos x="0" y="0"/>
                <wp:positionH relativeFrom="margin">
                  <wp:align>right</wp:align>
                </wp:positionH>
                <wp:positionV relativeFrom="paragraph">
                  <wp:posOffset>3390265</wp:posOffset>
                </wp:positionV>
                <wp:extent cx="5399405" cy="372110"/>
                <wp:effectExtent l="0" t="0" r="0" b="8890"/>
                <wp:wrapTopAndBottom/>
                <wp:docPr id="702958204" name="Text Box 1"/>
                <wp:cNvGraphicFramePr/>
                <a:graphic xmlns:a="http://schemas.openxmlformats.org/drawingml/2006/main">
                  <a:graphicData uri="http://schemas.microsoft.com/office/word/2010/wordprocessingShape">
                    <wps:wsp>
                      <wps:cNvSpPr txBox="1"/>
                      <wps:spPr>
                        <a:xfrm>
                          <a:off x="0" y="0"/>
                          <a:ext cx="5399405" cy="372110"/>
                        </a:xfrm>
                        <a:prstGeom prst="rect">
                          <a:avLst/>
                        </a:prstGeom>
                        <a:solidFill>
                          <a:prstClr val="white"/>
                        </a:solidFill>
                        <a:ln>
                          <a:noFill/>
                        </a:ln>
                      </wps:spPr>
                      <wps:txbx>
                        <w:txbxContent>
                          <w:p w14:paraId="04F8183F" w14:textId="38CEAC8B"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8" w:name="_Toc134465911"/>
                            <w:r w:rsidR="00597BCD">
                              <w:rPr>
                                <w:noProof/>
                              </w:rPr>
                              <w:t>8</w:t>
                            </w:r>
                            <w:r>
                              <w:rPr>
                                <w:noProof/>
                              </w:rPr>
                              <w:fldChar w:fldCharType="end"/>
                            </w:r>
                            <w:r>
                              <w:t xml:space="preserve">. ábra: </w:t>
                            </w:r>
                            <w:r w:rsidR="005C7C7A">
                              <w:t>G</w:t>
                            </w:r>
                            <w:r>
                              <w:t>yakorlat menete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BF2CB" id="_x0000_s1033" type="#_x0000_t202" style="position:absolute;left:0;text-align:left;margin-left:373.95pt;margin-top:266.95pt;width:425.15pt;height:29.3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" stroked="f">
                <v:textbox inset="0,0,0,0">
                  <w:txbxContent>
                    <w:p w14:paraId="04F8183F" w14:textId="38CEAC8B"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9" w:name="_Toc134465911"/>
                      <w:r w:rsidR="00597BCD">
                        <w:rPr>
                          <w:noProof/>
                        </w:rPr>
                        <w:t>8</w:t>
                      </w:r>
                      <w:r>
                        <w:rPr>
                          <w:noProof/>
                        </w:rPr>
                        <w:fldChar w:fldCharType="end"/>
                      </w:r>
                      <w:r>
                        <w:t xml:space="preserve">. ábra: </w:t>
                      </w:r>
                      <w:r w:rsidR="005C7C7A">
                        <w:t>G</w:t>
                      </w:r>
                      <w:r>
                        <w:t>yakorlat menete</w:t>
                      </w:r>
                      <w:bookmarkEnd w:id="29"/>
                    </w:p>
                  </w:txbxContent>
                </v:textbox>
                <w10:wrap type="topAndBottom" anchorx="margin"/>
              </v:shape>
            </w:pict>
          </mc:Fallback>
        </mc:AlternateContent>
      </w:r>
      <w:r w:rsidR="00B750A7">
        <w:t>A program sárga gömbök segítségével vezesse végig a felhasználót a gyakorlaton</w:t>
      </w:r>
      <w:r>
        <w:t>, ennek menete a 8. ábrán látható</w:t>
      </w:r>
      <w:r w:rsidR="00B750A7">
        <w:t xml:space="preserve">. </w:t>
      </w:r>
      <w:r w:rsidR="003D1D9F">
        <w:t>A gyakorlat indulásakor jelenítse meg az első gömböt a gyakorlatból, a</w:t>
      </w:r>
      <w:r w:rsidR="00B750A7">
        <w:t xml:space="preserve">mikor </w:t>
      </w:r>
      <w:r w:rsidR="00284B29">
        <w:t xml:space="preserve">a felhasználó </w:t>
      </w:r>
      <w:r w:rsidR="00B750A7">
        <w:t xml:space="preserve">ránéz </w:t>
      </w:r>
      <w:r w:rsidR="00EE54DD">
        <w:t>a jelenleg aktív</w:t>
      </w:r>
      <w:r w:rsidR="00B750A7">
        <w:t xml:space="preserve"> sárga gömbre, </w:t>
      </w:r>
      <w:r w:rsidR="00EE54DD">
        <w:t xml:space="preserve">a gömb </w:t>
      </w:r>
      <w:r w:rsidR="00B750A7">
        <w:t>tűnjön el, és jelenjen meg a következő</w:t>
      </w:r>
      <w:r w:rsidR="00EE54DD">
        <w:t xml:space="preserve"> gömb</w:t>
      </w:r>
      <w:r w:rsidR="003D1D9F">
        <w:t>, amikor már nincs megjeleníthető gömb, lépjen ki a gyakorlatból</w:t>
      </w:r>
      <w:r w:rsidR="00B750A7">
        <w:t>.</w:t>
      </w:r>
      <w:r w:rsidR="004834BE">
        <w:t xml:space="preserve"> A program képes legyen megállapítani, hogy a felhasználó mire néz</w:t>
      </w:r>
      <w:r w:rsidR="00E75360">
        <w:t xml:space="preserve"> a virtuális térben</w:t>
      </w:r>
      <w:r w:rsidR="004834BE">
        <w:t>.</w:t>
      </w:r>
    </w:p>
    <w:p w14:paraId="15F71344" w14:textId="7D5D7D9A" w:rsidR="00EE54DD" w:rsidRDefault="00EE54DD" w:rsidP="00EE54DD">
      <w:r>
        <w:t>A program egy gömb pozícióját Vector3 típusként tárolja, egy gyakorlat összes gömbjének pozícióját pedig Vector3 listában tárolja.</w:t>
      </w:r>
    </w:p>
    <w:p w14:paraId="0909C731" w14:textId="7A753053" w:rsidR="00EE54DD" w:rsidRDefault="00EE54DD" w:rsidP="00EE54DD">
      <w:r>
        <w:lastRenderedPageBreak/>
        <w:t>Gyakorlat készítő módban</w:t>
      </w:r>
      <w:r w:rsidR="004834BE">
        <w:t xml:space="preserve"> a felhasználó </w:t>
      </w:r>
      <w:r w:rsidR="003D1D9F">
        <w:t xml:space="preserve">kattintással </w:t>
      </w:r>
      <w:r w:rsidR="004834BE">
        <w:t>tudjon lerakni sárga gömböket</w:t>
      </w:r>
      <w:r w:rsidR="003D1D9F">
        <w:t xml:space="preserve"> a virtuális térbe</w:t>
      </w:r>
      <w:r w:rsidR="004834BE">
        <w:t>, amiknek a pozícióját sorrendben mentse el a program Vector3 listába</w:t>
      </w:r>
      <w:r w:rsidR="00DF1041">
        <w:t>, ennek a menete a 9. ábrán látható</w:t>
      </w:r>
      <w:r w:rsidR="004834BE">
        <w:t>, a gyakorlaton ebben a sorrendben vezesse végig a felhasználót a program.</w:t>
      </w:r>
    </w:p>
    <w:p w14:paraId="22D73F4F" w14:textId="289CB4D0" w:rsidR="004834BE" w:rsidRDefault="004834BE" w:rsidP="00EE54DD">
      <w:r>
        <w:t xml:space="preserve">Az elkészített gyakorlatot JSON formátumban tárolja a program két futás között. </w:t>
      </w:r>
      <w:r w:rsidR="00E75360">
        <w:t>A Vector3 listát sorrendben, a JSON formátum sztenderdnek megfelelően</w:t>
      </w:r>
      <w:r w:rsidR="00935465">
        <w:t xml:space="preserve"> szerializálja, majd</w:t>
      </w:r>
      <w:r w:rsidR="00E75360">
        <w:t xml:space="preserve"> mentse el </w:t>
      </w:r>
      <w:r w:rsidR="00935465">
        <w:t>JSON típusú</w:t>
      </w:r>
      <w:r w:rsidR="00E75360">
        <w:t xml:space="preserve"> fájlba</w:t>
      </w:r>
      <w:r w:rsidR="00935465">
        <w:t>. Minden gyakorlat saját JSON fájlba legyen mentve.</w:t>
      </w:r>
    </w:p>
    <w:p w14:paraId="0E527D5D" w14:textId="1A0294A9" w:rsidR="00B750A7" w:rsidRPr="00B750A7" w:rsidRDefault="003D1D9F" w:rsidP="003D1D9F">
      <w:r>
        <w:rPr>
          <w:noProof/>
        </w:rPr>
        <mc:AlternateContent>
          <mc:Choice Requires="wps">
            <w:drawing>
              <wp:anchor distT="0" distB="0" distL="114300" distR="114300" simplePos="0" relativeHeight="251694080" behindDoc="0" locked="0" layoutInCell="1" allowOverlap="1" wp14:anchorId="700DDE93" wp14:editId="191A53B2">
                <wp:simplePos x="0" y="0"/>
                <wp:positionH relativeFrom="column">
                  <wp:posOffset>0</wp:posOffset>
                </wp:positionH>
                <wp:positionV relativeFrom="paragraph">
                  <wp:posOffset>3317875</wp:posOffset>
                </wp:positionV>
                <wp:extent cx="5399405" cy="635"/>
                <wp:effectExtent l="0" t="0" r="0" b="0"/>
                <wp:wrapTopAndBottom/>
                <wp:docPr id="10206520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DCB0897" w14:textId="41F30C13"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0" w:name="_Toc134465912"/>
                            <w:r w:rsidR="00597BCD">
                              <w:rPr>
                                <w:noProof/>
                              </w:rPr>
                              <w:t>9</w:t>
                            </w:r>
                            <w:r>
                              <w:rPr>
                                <w:noProof/>
                              </w:rPr>
                              <w:fldChar w:fldCharType="end"/>
                            </w:r>
                            <w:r>
                              <w:t>. ábra:</w:t>
                            </w:r>
                            <w:r w:rsidR="005C7C7A">
                              <w:t xml:space="preserve"> </w:t>
                            </w:r>
                            <w:r w:rsidR="005C7C7A">
                              <w:rPr>
                                <w:noProof/>
                              </w:rPr>
                              <w:t>Gyakorlat készítés menete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DDE93" id="_x0000_s1034" type="#_x0000_t202" style="position:absolute;left:0;text-align:left;margin-left:0;margin-top:261.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LAQGw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13d3n8dTziTFbq6n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" stroked="f">
                <v:textbox style="mso-fit-shape-to-text:t" inset="0,0,0,0">
                  <w:txbxContent>
                    <w:p w14:paraId="3DCB0897" w14:textId="41F30C13"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1" w:name="_Toc134465912"/>
                      <w:r w:rsidR="00597BCD">
                        <w:rPr>
                          <w:noProof/>
                        </w:rPr>
                        <w:t>9</w:t>
                      </w:r>
                      <w:r>
                        <w:rPr>
                          <w:noProof/>
                        </w:rPr>
                        <w:fldChar w:fldCharType="end"/>
                      </w:r>
                      <w:r>
                        <w:t>. ábra:</w:t>
                      </w:r>
                      <w:r w:rsidR="005C7C7A">
                        <w:t xml:space="preserve"> </w:t>
                      </w:r>
                      <w:r w:rsidR="005C7C7A">
                        <w:rPr>
                          <w:noProof/>
                        </w:rPr>
                        <w:t>Gyakorlat készítés menete</w:t>
                      </w:r>
                      <w:bookmarkEnd w:id="31"/>
                    </w:p>
                  </w:txbxContent>
                </v:textbox>
                <w10:wrap type="topAndBottom"/>
              </v:shape>
            </w:pict>
          </mc:Fallback>
        </mc:AlternateContent>
      </w:r>
      <w:r>
        <w:rPr>
          <w:noProof/>
        </w:rPr>
        <w:drawing>
          <wp:anchor distT="0" distB="0" distL="114300" distR="114300" simplePos="0" relativeHeight="251692032" behindDoc="0" locked="0" layoutInCell="1" allowOverlap="1" wp14:anchorId="32955C52" wp14:editId="70363992">
            <wp:simplePos x="0" y="0"/>
            <wp:positionH relativeFrom="margin">
              <wp:align>right</wp:align>
            </wp:positionH>
            <wp:positionV relativeFrom="paragraph">
              <wp:posOffset>957369</wp:posOffset>
            </wp:positionV>
            <wp:extent cx="5399405" cy="2303780"/>
            <wp:effectExtent l="0" t="0" r="0" b="1270"/>
            <wp:wrapTopAndBottom/>
            <wp:docPr id="184292770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7702" name="Picture 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9405" cy="2303780"/>
                    </a:xfrm>
                    <a:prstGeom prst="rect">
                      <a:avLst/>
                    </a:prstGeom>
                  </pic:spPr>
                </pic:pic>
              </a:graphicData>
            </a:graphic>
          </wp:anchor>
        </w:drawing>
      </w:r>
      <w:r w:rsidR="00935465">
        <w:t>A program induláskor a JSON fájlokat nyissa meg, olvassa be, és a fájlok tartalmát szerializálja Vector3 listává, a Vector3 listákat adja hozzá egy gyakorlat tárolóhoz. A</w:t>
      </w:r>
      <w:r w:rsidR="00446124">
        <w:t xml:space="preserve"> program futás közben a gyakorlat tárolóban tárolja a gyakorlatokat.</w:t>
      </w:r>
    </w:p>
    <w:p w14:paraId="2C3249CC" w14:textId="022F66F9" w:rsidR="00F95F34" w:rsidRDefault="008478FF" w:rsidP="00576D7A">
      <w:pPr>
        <w:pStyle w:val="Heading1"/>
      </w:pPr>
      <w:bookmarkStart w:id="32" w:name="_Toc134462296"/>
      <w:r>
        <w:t>Felhasznál</w:t>
      </w:r>
      <w:r w:rsidR="0053769E">
        <w:t>t</w:t>
      </w:r>
      <w:r>
        <w:t xml:space="preserve"> technológiák</w:t>
      </w:r>
      <w:bookmarkEnd w:id="32"/>
    </w:p>
    <w:p w14:paraId="68C99FE0" w14:textId="7381F18E" w:rsidR="00576D7A" w:rsidRDefault="008478FF" w:rsidP="00576D7A">
      <w:pPr>
        <w:pStyle w:val="Heading2"/>
      </w:pPr>
      <w:bookmarkStart w:id="33" w:name="_Toc134462297"/>
      <w:r>
        <w:t>Hardver</w:t>
      </w:r>
      <w:bookmarkEnd w:id="33"/>
    </w:p>
    <w:p w14:paraId="57C22D75" w14:textId="4FB95435" w:rsidR="00F95F34" w:rsidRDefault="00576D7A" w:rsidP="00F95F34">
      <w:pPr>
        <w:pStyle w:val="Firstparagraph"/>
      </w:pPr>
      <w:r>
        <w:t>A feladat megvalósításához olyan hardvert kellett választanom, aminek  a használatával mozgékony tud maradni a felhasználó, illetve fontos a VR szemüveg súlya is, egy nehezebb típus megerőltetheti a nyakat használat közben, ami a mi esetünkben nem vezetne eredményességre.</w:t>
      </w:r>
    </w:p>
    <w:p w14:paraId="269FBA45" w14:textId="3B2B4083" w:rsidR="008478FF" w:rsidRDefault="00576D7A" w:rsidP="008478FF">
      <w:r>
        <w:t>A választásom a</w:t>
      </w:r>
      <w:r w:rsidR="00DF1041">
        <w:t xml:space="preserve"> 10. ábrán látható</w:t>
      </w:r>
      <w:r>
        <w:t xml:space="preserve"> </w:t>
      </w:r>
      <w:r w:rsidR="00695E86">
        <w:t xml:space="preserve">Oculus (ma Reality Labs) által fejlesztett, és </w:t>
      </w:r>
      <w:r>
        <w:t>Samsung által gyártott GearVR-ra esett,</w:t>
      </w:r>
      <w:r w:rsidR="001B7581">
        <w:t xml:space="preserve"> a szemüveg 2014-ben jelent meg, és egy Samsung telefont használ kijelzőként és feldolgozó egységként, ezért lényegesen olcsóbb </w:t>
      </w:r>
      <w:r w:rsidR="001B7581">
        <w:lastRenderedPageBreak/>
        <w:t>alternatíva a tradicionális VR szemüvegekhez képest, amik használatához szükség van egy erősebb számítógépre vagy játék konzolra</w:t>
      </w:r>
      <w:r w:rsidR="008478FF">
        <w:t>. Az első modellek csak Samsung Galaxy telefonokkal működtek, de később a kompatibilis eszközök listáját lényegesen kibővítették.</w:t>
      </w:r>
    </w:p>
    <w:p w14:paraId="39068A02" w14:textId="5F8ACAAB" w:rsidR="008478FF" w:rsidRDefault="008478FF" w:rsidP="008478FF">
      <w:r>
        <w:t xml:space="preserve">A GearVR elsődleges felhasználása a videójátékok, de ezen kívül sokan </w:t>
      </w:r>
      <w:r w:rsidR="002115D5">
        <w:t>használják virtuális utazásra, tanulásra és szórakozásra, GearVR platformra megjelent alkalmazásokkal a felhasználók képesek virtuális környezeteket felfedezni, filmeket vagy TV sorozatot nézni.</w:t>
      </w:r>
    </w:p>
    <w:p w14:paraId="0A6B5B6F" w14:textId="216C68DD" w:rsidR="008478FF" w:rsidRDefault="002115D5" w:rsidP="00F5380E">
      <w:r>
        <w:t xml:space="preserve">A GearVR erőssége a hozzáférhetőség és hordozhatóság, mivel egy kompatibilis </w:t>
      </w:r>
      <w:r w:rsidR="00F5380E">
        <w:t>okos</w:t>
      </w:r>
      <w:r>
        <w:t>telefonnal bárhol használható. A szemüveg ezen kívül lényegesen olcsóbb</w:t>
      </w:r>
      <w:r w:rsidR="00F5380E">
        <w:t>,</w:t>
      </w:r>
      <w:r>
        <w:t xml:space="preserve"> mint a tradicionális VR szemüvegek</w:t>
      </w:r>
      <w:r w:rsidR="00F5380E">
        <w:t>, így könnyebben megfizethető a felhasználó számára főleg, ha már rendelkezik egy, a szemüveggel kompatibilis okostelefonnal.</w:t>
      </w:r>
    </w:p>
    <w:p w14:paraId="0ED3770B" w14:textId="64BFF13D" w:rsidR="00F5380E" w:rsidRDefault="00F4153E" w:rsidP="00F5380E">
      <w:r>
        <w:rPr>
          <w:noProof/>
        </w:rPr>
        <mc:AlternateContent>
          <mc:Choice Requires="wps">
            <w:drawing>
              <wp:anchor distT="0" distB="0" distL="114300" distR="114300" simplePos="0" relativeHeight="251697152" behindDoc="0" locked="0" layoutInCell="1" allowOverlap="1" wp14:anchorId="32968BC0" wp14:editId="4BE5EF1B">
                <wp:simplePos x="0" y="0"/>
                <wp:positionH relativeFrom="margin">
                  <wp:align>center</wp:align>
                </wp:positionH>
                <wp:positionV relativeFrom="paragraph">
                  <wp:posOffset>4953000</wp:posOffset>
                </wp:positionV>
                <wp:extent cx="5057140" cy="635"/>
                <wp:effectExtent l="0" t="0" r="0" b="2540"/>
                <wp:wrapTopAndBottom/>
                <wp:docPr id="137606899" name="Text Box 1"/>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0301B460" w14:textId="2BF2C8B9"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4" w:name="_Toc134465913"/>
                            <w:r w:rsidR="00597BCD">
                              <w:rPr>
                                <w:noProof/>
                              </w:rPr>
                              <w:t>10</w:t>
                            </w:r>
                            <w:r>
                              <w:rPr>
                                <w:noProof/>
                              </w:rPr>
                              <w:fldChar w:fldCharType="end"/>
                            </w:r>
                            <w:r>
                              <w:t>. ábra: Samsung GearVR szemüveg és okostelefon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68BC0" id="_x0000_s1035" type="#_x0000_t202" style="position:absolute;left:0;text-align:left;margin-left:0;margin-top:390pt;width:398.2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n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j7AO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" stroked="f">
                <v:textbox style="mso-fit-shape-to-text:t" inset="0,0,0,0">
                  <w:txbxContent>
                    <w:p w14:paraId="0301B460" w14:textId="2BF2C8B9"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5" w:name="_Toc134465913"/>
                      <w:r w:rsidR="00597BCD">
                        <w:rPr>
                          <w:noProof/>
                        </w:rPr>
                        <w:t>10</w:t>
                      </w:r>
                      <w:r>
                        <w:rPr>
                          <w:noProof/>
                        </w:rPr>
                        <w:fldChar w:fldCharType="end"/>
                      </w:r>
                      <w:r>
                        <w:t>. ábra: Samsung GearVR szemüveg és okostelefon</w:t>
                      </w:r>
                      <w:bookmarkEnd w:id="35"/>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30E59D46" wp14:editId="4B670F76">
            <wp:simplePos x="0" y="0"/>
            <wp:positionH relativeFrom="margin">
              <wp:align>center</wp:align>
            </wp:positionH>
            <wp:positionV relativeFrom="paragraph">
              <wp:posOffset>1937738</wp:posOffset>
            </wp:positionV>
            <wp:extent cx="5057140" cy="2958465"/>
            <wp:effectExtent l="0" t="0" r="0" b="0"/>
            <wp:wrapTopAndBottom/>
            <wp:docPr id="1932438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8324" name="Picture 1932438324"/>
                    <pic:cNvPicPr/>
                  </pic:nvPicPr>
                  <pic:blipFill>
                    <a:blip r:embed="rId25">
                      <a:extLst>
                        <a:ext uri="{28A0092B-C50C-407E-A947-70E740481C1C}">
                          <a14:useLocalDpi xmlns:a14="http://schemas.microsoft.com/office/drawing/2010/main" val="0"/>
                        </a:ext>
                      </a:extLst>
                    </a:blip>
                    <a:stretch>
                      <a:fillRect/>
                    </a:stretch>
                  </pic:blipFill>
                  <pic:spPr>
                    <a:xfrm>
                      <a:off x="0" y="0"/>
                      <a:ext cx="5057140" cy="2958465"/>
                    </a:xfrm>
                    <a:prstGeom prst="rect">
                      <a:avLst/>
                    </a:prstGeom>
                  </pic:spPr>
                </pic:pic>
              </a:graphicData>
            </a:graphic>
            <wp14:sizeRelH relativeFrom="margin">
              <wp14:pctWidth>0</wp14:pctWidth>
            </wp14:sizeRelH>
            <wp14:sizeRelV relativeFrom="margin">
              <wp14:pctHeight>0</wp14:pctHeight>
            </wp14:sizeRelV>
          </wp:anchor>
        </w:drawing>
      </w:r>
      <w:r w:rsidR="00F5380E">
        <w:t>Sajnos a GearVR rendelkezik néhány elég gyenge ponttal is. A VR élmény minősége függ a használt okostelefontól. és sok eszköz nem kompatibilis a szemüveggel. A grafikus és számítási kapacitást szintén limitálja az okostelefon hardvere, ami kevésbé magával ragadó és realisztikus élményhez vezethet, tradicionális VR szemüvegekhez képest. Ezen kívül a GearVR fejlesztését és támogatását megszakították 2019-ben</w:t>
      </w:r>
      <w:r w:rsidR="00695E86">
        <w:t>, mivel Samsung más VR és AR termékekre fordította a hangsúlyt. Oculus továbbra is támogatja a GearVR eszközöket.</w:t>
      </w:r>
    </w:p>
    <w:p w14:paraId="72360563" w14:textId="7202C1F4" w:rsidR="00F4153E" w:rsidRDefault="00F4153E" w:rsidP="00F5380E"/>
    <w:p w14:paraId="6A5EE7C2" w14:textId="4366A358" w:rsidR="00BB096A" w:rsidRDefault="00BB096A" w:rsidP="00BB096A">
      <w:pPr>
        <w:pStyle w:val="Heading2"/>
      </w:pPr>
      <w:bookmarkStart w:id="36" w:name="_Toc134462298"/>
      <w:r>
        <w:lastRenderedPageBreak/>
        <w:t>Unity játékmotor</w:t>
      </w:r>
      <w:bookmarkEnd w:id="36"/>
    </w:p>
    <w:p w14:paraId="5AA8E521" w14:textId="144F3B83" w:rsidR="00BB096A" w:rsidRDefault="00FA0601" w:rsidP="00BB096A">
      <w:pPr>
        <w:pStyle w:val="Firstparagraph"/>
      </w:pPr>
      <w:r>
        <w:t>A Unity egy népszerű motor, amit 2005-ben a Unity Technologies nevű cég adott ki, és azóta is aktívan fejleszt. Eredetileg csak az Apple által készített Mac OS X operációs rendszerre lehetett játékokat készíteni, később a támogatott operációs rendszerek számát kibővítették Windows, iOS, Android és konzolok támogatásával</w:t>
      </w:r>
      <w:r w:rsidR="00CE73D9">
        <w:t>, a jelenleg támogatott platformok a 11. ábrán láthatóak</w:t>
      </w:r>
      <w:r>
        <w:t>.</w:t>
      </w:r>
    </w:p>
    <w:p w14:paraId="08F0408C" w14:textId="3DD1BC3E" w:rsidR="00FA0601" w:rsidRDefault="00FA0601" w:rsidP="00FA0601">
      <w:r>
        <w:t>A Unity motor erőssége a könnyű kezelhetőség</w:t>
      </w:r>
      <w:r w:rsidR="00E179A3">
        <w:t xml:space="preserve"> és elérhetőség. Gyakori választás mind kezdő, mind tapasztalt fejlesztők körében, köszönhetően a felhasználóbarát felhasználói interfésznek, illetve a Unity téma köré épült online közösségnek, akik megosztják egymással a tudást és tapasztalatokat. </w:t>
      </w:r>
      <w:r w:rsidR="00FD15B7">
        <w:t>A Unity motor ezen kívül rendelkezik előre elkészített eszközökkel, és elemekkel, amiket könnyen és gyorsan lehet integrálni a fejlesztett játékba.</w:t>
      </w:r>
    </w:p>
    <w:p w14:paraId="647A22BD" w14:textId="05FBAE88" w:rsidR="00C0063E" w:rsidRDefault="00C0063E" w:rsidP="00FA0601">
      <w:r>
        <w:t>A motor eleinte 3 nyelvet támogatott</w:t>
      </w:r>
      <w:r w:rsidR="00182CFD">
        <w:t>,</w:t>
      </w:r>
      <w:r>
        <w:t xml:space="preserve"> C#, egy általános felhasználású magas szintű nyelv</w:t>
      </w:r>
      <w:r w:rsidR="00182CFD">
        <w:t>, amihez a motor a Mono nevű scripting API-t biztosítja, Boo, egy Python szintaktika által inspirált általános felhasználású nyelv, illetve UnityScript, egy Boo alapú JavaScript szintaktikájú nyelv, amit kimondottan a Unity motorhoz fejlesztettek. Utóbbi kettő támogatása megszűnt 2017-ben a kis számú felhasználók miatt, így a Unity mára csak a C# nyelvet támogatja.</w:t>
      </w:r>
    </w:p>
    <w:p w14:paraId="06483BE8" w14:textId="537492DD" w:rsidR="00FD15B7" w:rsidRDefault="00FD15B7" w:rsidP="00FA0601">
      <w:r>
        <w:t>A motor másik erőssége</w:t>
      </w:r>
      <w:r w:rsidR="00C546D7">
        <w:t>, hogy</w:t>
      </w:r>
      <w:r>
        <w:t xml:space="preserve"> több platformot is támogat</w:t>
      </w:r>
      <w:r w:rsidR="00C546D7">
        <w:t>, így könnyedén lehet több platformra is fejleszteni minimális munkával. Emiatt Unity segítségével fejleszteni olcsóbb és effektívebb azokhoz a motorokhoz képest</w:t>
      </w:r>
      <w:r w:rsidR="00C0063E">
        <w:t>,</w:t>
      </w:r>
      <w:r w:rsidR="00C546D7">
        <w:t xml:space="preserve"> amik csak egy platformot támogatnak.</w:t>
      </w:r>
    </w:p>
    <w:p w14:paraId="12927FE0" w14:textId="2A234758" w:rsidR="00A07EA1" w:rsidRDefault="00A07EA1" w:rsidP="00583D76">
      <w:r>
        <w:rPr>
          <w:noProof/>
        </w:rPr>
        <mc:AlternateContent>
          <mc:Choice Requires="wps">
            <w:drawing>
              <wp:anchor distT="0" distB="0" distL="114300" distR="114300" simplePos="0" relativeHeight="251700224" behindDoc="0" locked="0" layoutInCell="1" allowOverlap="1" wp14:anchorId="0BC8CF3C" wp14:editId="6AA79FC8">
                <wp:simplePos x="0" y="0"/>
                <wp:positionH relativeFrom="column">
                  <wp:posOffset>0</wp:posOffset>
                </wp:positionH>
                <wp:positionV relativeFrom="paragraph">
                  <wp:posOffset>2802255</wp:posOffset>
                </wp:positionV>
                <wp:extent cx="5399405" cy="635"/>
                <wp:effectExtent l="0" t="0" r="0" b="0"/>
                <wp:wrapTopAndBottom/>
                <wp:docPr id="172147085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382545E" w14:textId="629A9849"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7" w:name="_Toc134465914"/>
                            <w:r w:rsidR="00597BCD">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CF3C" id="_x0000_s1036" type="#_x0000_t202" style="position:absolute;left:0;text-align:left;margin-left:0;margin-top:220.65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" stroked="f">
                <v:textbox style="mso-fit-shape-to-text:t" inset="0,0,0,0">
                  <w:txbxContent>
                    <w:p w14:paraId="1382545E" w14:textId="629A9849"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8" w:name="_Toc134465914"/>
                      <w:r w:rsidR="00597BCD">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8"/>
                    </w:p>
                  </w:txbxContent>
                </v:textbox>
                <w10:wrap type="topAndBottom"/>
              </v:shape>
            </w:pict>
          </mc:Fallback>
        </mc:AlternateContent>
      </w:r>
      <w:r>
        <w:rPr>
          <w:noProof/>
        </w:rPr>
        <w:drawing>
          <wp:anchor distT="0" distB="0" distL="114300" distR="114300" simplePos="0" relativeHeight="251698176" behindDoc="0" locked="0" layoutInCell="1" allowOverlap="1" wp14:anchorId="1E393778" wp14:editId="34F436E5">
            <wp:simplePos x="0" y="0"/>
            <wp:positionH relativeFrom="margin">
              <wp:align>right</wp:align>
            </wp:positionH>
            <wp:positionV relativeFrom="paragraph">
              <wp:posOffset>1084792</wp:posOffset>
            </wp:positionV>
            <wp:extent cx="5399405" cy="1660525"/>
            <wp:effectExtent l="0" t="0" r="0" b="0"/>
            <wp:wrapTopAndBottom/>
            <wp:docPr id="63631090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0904" name="Picture 4"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99405" cy="1660525"/>
                    </a:xfrm>
                    <a:prstGeom prst="rect">
                      <a:avLst/>
                    </a:prstGeom>
                  </pic:spPr>
                </pic:pic>
              </a:graphicData>
            </a:graphic>
          </wp:anchor>
        </w:drawing>
      </w:r>
      <w:r w:rsidR="00182CFD">
        <w:t>A Unity legnagyobb hátránya</w:t>
      </w:r>
      <w:r w:rsidR="006C686C">
        <w:t xml:space="preserve"> a teljesítmény és optimalizációs problémák, főleg nagyobb projekteknél. Ezek kevesebb másodperce</w:t>
      </w:r>
      <w:r w:rsidR="00492E1E">
        <w:t>n</w:t>
      </w:r>
      <w:r w:rsidR="006C686C">
        <w:t>kénti képkocka számhoz, és hosszabb töltési időhöz vezethet, amik ronthatják a játékos élményt. Ezen kívül a magas licenszdíjak belépési korlátot állíthatnak</w:t>
      </w:r>
      <w:r w:rsidR="006C686C" w:rsidRPr="006C686C">
        <w:t xml:space="preserve"> egyes fejlesztők</w:t>
      </w:r>
      <w:r w:rsidR="006C686C">
        <w:t>nek</w:t>
      </w:r>
      <w:r w:rsidR="006C686C" w:rsidRPr="006C686C">
        <w:t>, különösen a</w:t>
      </w:r>
      <w:r w:rsidR="006C686C">
        <w:t xml:space="preserve"> </w:t>
      </w:r>
      <w:r w:rsidR="006C686C" w:rsidRPr="006C686C">
        <w:t>kezdő</w:t>
      </w:r>
      <w:r w:rsidR="006C686C">
        <w:t>knek</w:t>
      </w:r>
      <w:r w:rsidR="006C686C" w:rsidRPr="006C686C">
        <w:t>.</w:t>
      </w:r>
    </w:p>
    <w:p w14:paraId="688C8864" w14:textId="359BB348" w:rsidR="006C686C" w:rsidRDefault="006C686C" w:rsidP="006C686C">
      <w:pPr>
        <w:pStyle w:val="Heading2"/>
      </w:pPr>
      <w:bookmarkStart w:id="39" w:name="_Toc134462299"/>
      <w:r>
        <w:lastRenderedPageBreak/>
        <w:t>Verziókezelés</w:t>
      </w:r>
      <w:bookmarkEnd w:id="39"/>
    </w:p>
    <w:p w14:paraId="5728E2AE" w14:textId="13128C41" w:rsidR="00666F02" w:rsidRDefault="00666F02" w:rsidP="00666F02">
      <w:pPr>
        <w:pStyle w:val="Firstparagraph"/>
      </w:pPr>
      <w:r>
        <w:t xml:space="preserve">A Git egy népszerű verziókezelő rendszer, amelyet fejlesztők a kódbázisuk módosításainak kezelésére használnak. 2005-ben </w:t>
      </w:r>
      <w:r w:rsidR="00E7752E">
        <w:t>jelent meg</w:t>
      </w:r>
      <w:r>
        <w:t xml:space="preserve">, </w:t>
      </w:r>
      <w:r w:rsidR="00C3217B">
        <w:t xml:space="preserve">a Linux Kernel verziókezeléséhez készítette Linus Torvalds, </w:t>
      </w:r>
      <w:r>
        <w:t>és azóta a szoftverfejlesztés szabványos eszközévé vált.</w:t>
      </w:r>
    </w:p>
    <w:p w14:paraId="53BF44D6" w14:textId="1BE4B5AB" w:rsidR="00666F02" w:rsidRDefault="00666F02" w:rsidP="00666F02">
      <w:r>
        <w:t>A Git használata több okból is fontos. Először is, lehetővé teszi a fejlesztők számára, hogy nyomon kövessék a kódjukban idővel bekövetkező változásokat</w:t>
      </w:r>
      <w:r w:rsidR="00CE73D9">
        <w:t>, a 12. ábrán látható néhány változtatásom, amit a feladat megoldása alatt hoztam létre.</w:t>
      </w:r>
      <w:r>
        <w:t xml:space="preserve"> </w:t>
      </w:r>
      <w:r w:rsidR="00CE73D9">
        <w:t>Í</w:t>
      </w:r>
      <w:r>
        <w:t>gy szükség esetén könnyebben visszaállíthatják a korábbi verziókat. Ez különösen hasznos lehet</w:t>
      </w:r>
      <w:r w:rsidR="00C10542">
        <w:t xml:space="preserve"> olyan </w:t>
      </w:r>
      <w:r>
        <w:t>projektekné</w:t>
      </w:r>
      <w:r w:rsidR="00C10542">
        <w:t>l, amiken több fejlesztő dolgozik párhuzamosan</w:t>
      </w:r>
      <w:r>
        <w:t xml:space="preserve">, </w:t>
      </w:r>
      <w:r w:rsidR="00C10542">
        <w:t>ami miatt</w:t>
      </w:r>
      <w:r>
        <w:t xml:space="preserve"> könnyen előfordulhatnak hibák vagy konfliktusok. Ezen kívül a Git lehetővé teszi a fejlesztők számára, </w:t>
      </w:r>
      <w:r w:rsidR="00C10542">
        <w:t>hogy leágazzanak a fő kódbázisról,</w:t>
      </w:r>
      <w:r>
        <w:t xml:space="preserve"> így új funkciók</w:t>
      </w:r>
      <w:r w:rsidR="00C10542">
        <w:t>at próbálhatnak ki</w:t>
      </w:r>
      <w:r>
        <w:t xml:space="preserve"> anélkül, hog</w:t>
      </w:r>
      <w:r w:rsidR="00C10542">
        <w:t xml:space="preserve">y </w:t>
      </w:r>
      <w:r>
        <w:t>befolyásolnák</w:t>
      </w:r>
      <w:r w:rsidR="00C10542">
        <w:t xml:space="preserve"> azt</w:t>
      </w:r>
      <w:r>
        <w:t>.</w:t>
      </w:r>
      <w:r w:rsidR="00C10542">
        <w:t xml:space="preserve"> Ezeket az ágakat később igény szerint vissza lehet vezetni akár a fő ágba, akár másik ágakba. </w:t>
      </w:r>
    </w:p>
    <w:p w14:paraId="3BF08674" w14:textId="3221AEC9" w:rsidR="00583D76" w:rsidRDefault="00CE73D9" w:rsidP="00CE73D9">
      <w:r w:rsidRPr="008A7C69">
        <w:rPr>
          <w:noProof/>
        </w:rPr>
        <w:drawing>
          <wp:anchor distT="0" distB="0" distL="114300" distR="114300" simplePos="0" relativeHeight="251704320" behindDoc="0" locked="0" layoutInCell="1" allowOverlap="1" wp14:anchorId="20338315" wp14:editId="7015BB8F">
            <wp:simplePos x="0" y="0"/>
            <wp:positionH relativeFrom="page">
              <wp:align>center</wp:align>
            </wp:positionH>
            <wp:positionV relativeFrom="paragraph">
              <wp:posOffset>1506855</wp:posOffset>
            </wp:positionV>
            <wp:extent cx="4340225" cy="2957195"/>
            <wp:effectExtent l="0" t="0" r="3175" b="0"/>
            <wp:wrapTopAndBottom/>
            <wp:docPr id="153642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3324" name=""/>
                    <pic:cNvPicPr/>
                  </pic:nvPicPr>
                  <pic:blipFill>
                    <a:blip r:embed="rId27">
                      <a:extLst>
                        <a:ext uri="{28A0092B-C50C-407E-A947-70E740481C1C}">
                          <a14:useLocalDpi xmlns:a14="http://schemas.microsoft.com/office/drawing/2010/main" val="0"/>
                        </a:ext>
                      </a:extLst>
                    </a:blip>
                    <a:stretch>
                      <a:fillRect/>
                    </a:stretch>
                  </pic:blipFill>
                  <pic:spPr>
                    <a:xfrm>
                      <a:off x="0" y="0"/>
                      <a:ext cx="4340225" cy="2957195"/>
                    </a:xfrm>
                    <a:prstGeom prst="rect">
                      <a:avLst/>
                    </a:prstGeom>
                  </pic:spPr>
                </pic:pic>
              </a:graphicData>
            </a:graphic>
            <wp14:sizeRelH relativeFrom="margin">
              <wp14:pctWidth>0</wp14:pctWidth>
            </wp14:sizeRelH>
            <wp14:sizeRelV relativeFrom="margin">
              <wp14:pctHeight>0</wp14:pctHeight>
            </wp14:sizeRelV>
          </wp:anchor>
        </w:drawing>
      </w:r>
      <w:r w:rsidR="00666F02">
        <w:t>A Git az együttműködést is megkönnyíti, mivel több fejlesztő egyszerre dolgozhat ugyanazon a kódbázison, és változtatásai</w:t>
      </w:r>
      <w:r w:rsidR="0020291A">
        <w:t>ka</w:t>
      </w:r>
      <w:r w:rsidR="00666F02">
        <w:t>t zökkenőmentesen egyesítheti</w:t>
      </w:r>
      <w:r w:rsidR="0020291A">
        <w:t>k</w:t>
      </w:r>
      <w:r w:rsidR="00666F02">
        <w:t xml:space="preserve">. Ez megkönnyíti a kódváltozások kezelését, és biztosítja, hogy mindenki a kód legfrissebb verzióján dolgozik. Továbbá a Git elágazási és összevonási funkciói megkönnyítik a </w:t>
      </w:r>
      <w:r w:rsidR="0020291A">
        <w:t xml:space="preserve">kódbeli </w:t>
      </w:r>
      <w:r w:rsidR="00666F02">
        <w:t>konfliktusok kezelését és a kódban felmerülő problémák megoldását.</w:t>
      </w:r>
      <w:r w:rsidR="00583D76" w:rsidRPr="00583D76">
        <w:rPr>
          <w:noProof/>
        </w:rPr>
        <w:t xml:space="preserve"> </w:t>
      </w:r>
      <w:r w:rsidR="00583D76">
        <w:rPr>
          <w:noProof/>
        </w:rPr>
        <mc:AlternateContent>
          <mc:Choice Requires="wps">
            <w:drawing>
              <wp:inline distT="0" distB="0" distL="0" distR="0" wp14:anchorId="2861159E" wp14:editId="0FC28ED3">
                <wp:extent cx="4819650" cy="302260"/>
                <wp:effectExtent l="0" t="0" r="0" b="0"/>
                <wp:docPr id="1355688902" name="Text Box 1"/>
                <wp:cNvGraphicFramePr/>
                <a:graphic xmlns:a="http://schemas.openxmlformats.org/drawingml/2006/main">
                  <a:graphicData uri="http://schemas.microsoft.com/office/word/2010/wordprocessingShape">
                    <wps:wsp>
                      <wps:cNvSpPr txBox="1"/>
                      <wps:spPr>
                        <a:xfrm>
                          <a:off x="0" y="0"/>
                          <a:ext cx="4819650" cy="302260"/>
                        </a:xfrm>
                        <a:prstGeom prst="rect">
                          <a:avLst/>
                        </a:prstGeom>
                        <a:solidFill>
                          <a:prstClr val="white"/>
                        </a:solidFill>
                        <a:ln>
                          <a:noFill/>
                        </a:ln>
                      </wps:spPr>
                      <wps:txbx>
                        <w:txbxContent>
                          <w:p w14:paraId="7148E7E7" w14:textId="72DBD9C1"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0" w:name="_Toc134465915"/>
                            <w:r w:rsidR="00597BCD">
                              <w:rPr>
                                <w:noProof/>
                              </w:rPr>
                              <w:t>12</w:t>
                            </w:r>
                            <w:r>
                              <w:rPr>
                                <w:noProof/>
                              </w:rPr>
                              <w:fldChar w:fldCharType="end"/>
                            </w:r>
                            <w:r>
                              <w:t xml:space="preserve">. ábra: </w:t>
                            </w:r>
                            <w:r w:rsidR="00CE73D9">
                              <w:t>A szakdolgozat feladat megoldása közben létrehozott változtatások (commit) GitHub online felületen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61159E" id="_x0000_s1037" type="#_x0000_t202" style="width:379.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" stroked="f">
                <v:textbox style="mso-fit-shape-to-text:t" inset="0,0,0,0">
                  <w:txbxContent>
                    <w:p w14:paraId="7148E7E7" w14:textId="72DBD9C1"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1" w:name="_Toc134465915"/>
                      <w:r w:rsidR="00597BCD">
                        <w:rPr>
                          <w:noProof/>
                        </w:rPr>
                        <w:t>12</w:t>
                      </w:r>
                      <w:r>
                        <w:rPr>
                          <w:noProof/>
                        </w:rPr>
                        <w:fldChar w:fldCharType="end"/>
                      </w:r>
                      <w:r>
                        <w:t xml:space="preserve">. ábra: </w:t>
                      </w:r>
                      <w:r w:rsidR="00CE73D9">
                        <w:t>A szakdolgozat feladat megoldása közben létrehozott változtatások (commit) GitHub online felületen</w:t>
                      </w:r>
                      <w:bookmarkEnd w:id="41"/>
                    </w:p>
                  </w:txbxContent>
                </v:textbox>
                <w10:anchorlock/>
              </v:shape>
            </w:pict>
          </mc:Fallback>
        </mc:AlternateContent>
      </w:r>
    </w:p>
    <w:p w14:paraId="454BAAB7" w14:textId="3B60F96D" w:rsidR="00C474AA" w:rsidRDefault="0020291A" w:rsidP="005A3746">
      <w:r>
        <w:lastRenderedPageBreak/>
        <w:t xml:space="preserve">A </w:t>
      </w:r>
      <w:r w:rsidR="00666F02">
        <w:t>Git úgy működik, hogy létrehoz egy olyan tárolót</w:t>
      </w:r>
      <w:r>
        <w:t>, repository-t</w:t>
      </w:r>
      <w:r w:rsidR="00666F02">
        <w:t xml:space="preserve">, amely a fejlesztők által végrehajtott összes kódmódosítást tárolja. Minden egyes változtatást a Git nyomon követ, </w:t>
      </w:r>
      <w:r w:rsidR="000419AA">
        <w:t>amik később</w:t>
      </w:r>
      <w:r w:rsidR="00666F02">
        <w:t xml:space="preserve"> szükség esetén megtekinthető</w:t>
      </w:r>
      <w:r w:rsidR="000419AA">
        <w:t>k</w:t>
      </w:r>
      <w:r w:rsidR="00666F02">
        <w:t xml:space="preserve"> </w:t>
      </w:r>
      <w:r>
        <w:t>vagy</w:t>
      </w:r>
      <w:r w:rsidR="00666F02">
        <w:t xml:space="preserve"> visszaállítható</w:t>
      </w:r>
      <w:r w:rsidR="000419AA">
        <w:t>k</w:t>
      </w:r>
      <w:r w:rsidR="00666F02">
        <w:t xml:space="preserve">. </w:t>
      </w:r>
    </w:p>
    <w:p w14:paraId="5B74E642" w14:textId="2E637E2A" w:rsidR="00666F02" w:rsidRDefault="00666F02" w:rsidP="00666F02">
      <w:r>
        <w:t xml:space="preserve">A Git </w:t>
      </w:r>
      <w:r w:rsidR="00C474AA">
        <w:t xml:space="preserve">további </w:t>
      </w:r>
      <w:r>
        <w:t xml:space="preserve"> más funkció</w:t>
      </w:r>
      <w:r w:rsidR="00C474AA">
        <w:t>kat</w:t>
      </w:r>
      <w:r>
        <w:t xml:space="preserve"> is biztosít, amelyek megkönnyítik a kódváltozások kezelését, például címkék létrehozását és egyesítését, problémák és hibák nyomon követését, valamint a kódváltozások részletes előzményeinek megtekintését. Ezek a funkciók megkönnyítik a fejlesztők számára a közös munkát és a kódbázisuk módosításainak kezelését, javítva a termelékenységet és csökkentve a hibák vagy konfliktusok valószínűségét.</w:t>
      </w:r>
    </w:p>
    <w:p w14:paraId="7B043141" w14:textId="751AF536" w:rsidR="00073A9D" w:rsidRDefault="00073A9D" w:rsidP="00666F02">
      <w:r>
        <w:t>A szakdolgozat feladatom megoldásához GitHub-ot választottam, mivel biztonságot ad, hogy a kódot egy távoli szerveren tudom tárolni, így bármilyen lokális problémából adódó adatvesztéskor nem veszítem el a már elkészült kódot. A GitHub honlapján le tudom követni a haladást, és probléma esetén bármikor vissza tudok állítani egy korábbi verziót. Valamint a GitHub Desktop alkalmazás felhasználói interfészével kimondottan egyszerű a Git használata, a változtatásaimat könnyen hozzá tudom adni a kódhoz (commit) és könnyen fel tudom tölteni a szerverre (push)</w:t>
      </w:r>
      <w:r w:rsidR="00CE73D9">
        <w:t>, ez a folyamat látható a 13. ábrán</w:t>
      </w:r>
      <w:r>
        <w:t>.</w:t>
      </w:r>
    </w:p>
    <w:p w14:paraId="64B4D65E" w14:textId="42A3BF28" w:rsidR="008A7C69" w:rsidRDefault="00CE73D9" w:rsidP="00CE73D9">
      <w:pPr>
        <w:ind w:firstLine="0"/>
      </w:pPr>
      <w:r>
        <w:rPr>
          <w:noProof/>
        </w:rPr>
        <mc:AlternateContent>
          <mc:Choice Requires="wps">
            <w:drawing>
              <wp:anchor distT="0" distB="0" distL="114300" distR="114300" simplePos="0" relativeHeight="251706368" behindDoc="0" locked="0" layoutInCell="1" allowOverlap="1" wp14:anchorId="61945865" wp14:editId="0992AD0D">
                <wp:simplePos x="0" y="0"/>
                <wp:positionH relativeFrom="page">
                  <wp:align>center</wp:align>
                </wp:positionH>
                <wp:positionV relativeFrom="paragraph">
                  <wp:posOffset>3128645</wp:posOffset>
                </wp:positionV>
                <wp:extent cx="4199255" cy="635"/>
                <wp:effectExtent l="0" t="0" r="0" b="2540"/>
                <wp:wrapTopAndBottom/>
                <wp:docPr id="5918771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11A43B2D" w14:textId="26D641DC" w:rsidR="008A7C69" w:rsidRPr="00BD24B8" w:rsidRDefault="00000000" w:rsidP="008A7C69">
                            <w:pPr>
                              <w:pStyle w:val="Caption"/>
                            </w:pPr>
                            <w:fldSimple w:instr=" SEQ ábra \* ARABIC ">
                              <w:bookmarkStart w:id="42" w:name="_Toc134465916"/>
                              <w:r w:rsidR="00597BCD">
                                <w:rPr>
                                  <w:noProof/>
                                </w:rPr>
                                <w:t>13</w:t>
                              </w:r>
                            </w:fldSimple>
                            <w:r w:rsidR="008A7C69">
                              <w:t xml:space="preserve">. ábra: </w:t>
                            </w:r>
                            <w:r w:rsidR="00CE73D9">
                              <w:t xml:space="preserve">Módosítások kezelése GIT tárolóval </w:t>
                            </w:r>
                            <w:sdt>
                              <w:sdtPr>
                                <w:id w:val="-1482074718"/>
                                <w:citation/>
                              </w:sdtPr>
                              <w:sdtContent>
                                <w:r w:rsidR="00CE73D9">
                                  <w:fldChar w:fldCharType="begin"/>
                                </w:r>
                                <w:r w:rsidR="00CE73D9">
                                  <w:rPr>
                                    <w:lang w:val="en-US"/>
                                  </w:rPr>
                                  <w:instrText xml:space="preserve">CITATION Git23 \l 1033 </w:instrText>
                                </w:r>
                                <w:r w:rsidR="00CE73D9">
                                  <w:fldChar w:fldCharType="separate"/>
                                </w:r>
                                <w:r w:rsidR="00CE73D9" w:rsidRPr="00EE493C">
                                  <w:rPr>
                                    <w:noProof/>
                                    <w:lang w:val="en-US"/>
                                  </w:rPr>
                                  <w:t>[36]</w:t>
                                </w:r>
                                <w:r w:rsidR="00CE73D9">
                                  <w:fldChar w:fldCharType="end"/>
                                </w:r>
                              </w:sdtContent>
                            </w:sdt>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45865" id="_x0000_s1038" type="#_x0000_t202" style="position:absolute;left:0;text-align:left;margin-left:0;margin-top:246.35pt;width:330.65pt;height:.05pt;z-index:251706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Wk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ub2dzma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" stroked="f">
                <v:textbox style="mso-fit-shape-to-text:t" inset="0,0,0,0">
                  <w:txbxContent>
                    <w:p w14:paraId="11A43B2D" w14:textId="26D641DC" w:rsidR="008A7C69" w:rsidRPr="00BD24B8" w:rsidRDefault="00000000" w:rsidP="008A7C69">
                      <w:pPr>
                        <w:pStyle w:val="Caption"/>
                      </w:pPr>
                      <w:fldSimple w:instr=" SEQ ábra \* ARABIC ">
                        <w:bookmarkStart w:id="43" w:name="_Toc134465916"/>
                        <w:r w:rsidR="00597BCD">
                          <w:rPr>
                            <w:noProof/>
                          </w:rPr>
                          <w:t>13</w:t>
                        </w:r>
                      </w:fldSimple>
                      <w:r w:rsidR="008A7C69">
                        <w:t xml:space="preserve">. ábra: </w:t>
                      </w:r>
                      <w:r w:rsidR="00CE73D9">
                        <w:t xml:space="preserve">Módosítások kezelése GIT tárolóval </w:t>
                      </w:r>
                      <w:sdt>
                        <w:sdtPr>
                          <w:id w:val="-1482074718"/>
                          <w:citation/>
                        </w:sdtPr>
                        <w:sdtContent>
                          <w:r w:rsidR="00CE73D9">
                            <w:fldChar w:fldCharType="begin"/>
                          </w:r>
                          <w:r w:rsidR="00CE73D9">
                            <w:rPr>
                              <w:lang w:val="en-US"/>
                            </w:rPr>
                            <w:instrText xml:space="preserve">CITATION Git23 \l 1033 </w:instrText>
                          </w:r>
                          <w:r w:rsidR="00CE73D9">
                            <w:fldChar w:fldCharType="separate"/>
                          </w:r>
                          <w:r w:rsidR="00CE73D9" w:rsidRPr="00EE493C">
                            <w:rPr>
                              <w:noProof/>
                              <w:lang w:val="en-US"/>
                            </w:rPr>
                            <w:t>[36]</w:t>
                          </w:r>
                          <w:r w:rsidR="00CE73D9">
                            <w:fldChar w:fldCharType="end"/>
                          </w:r>
                        </w:sdtContent>
                      </w:sdt>
                      <w:bookmarkEnd w:id="43"/>
                    </w:p>
                  </w:txbxContent>
                </v:textbox>
                <w10:wrap type="topAndBottom" anchorx="page"/>
              </v:shape>
            </w:pict>
          </mc:Fallback>
        </mc:AlternateContent>
      </w:r>
      <w:r>
        <w:rPr>
          <w:noProof/>
        </w:rPr>
        <w:drawing>
          <wp:anchor distT="0" distB="0" distL="114300" distR="114300" simplePos="0" relativeHeight="251701248" behindDoc="0" locked="0" layoutInCell="1" allowOverlap="1" wp14:anchorId="3477489F" wp14:editId="2E47EAFA">
            <wp:simplePos x="0" y="0"/>
            <wp:positionH relativeFrom="margin">
              <wp:align>right</wp:align>
            </wp:positionH>
            <wp:positionV relativeFrom="paragraph">
              <wp:posOffset>518160</wp:posOffset>
            </wp:positionV>
            <wp:extent cx="5399405" cy="2503805"/>
            <wp:effectExtent l="0" t="0" r="0" b="0"/>
            <wp:wrapTopAndBottom/>
            <wp:docPr id="70745475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4758" name="Graphic 707454758"/>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99405" cy="2503805"/>
                    </a:xfrm>
                    <a:prstGeom prst="rect">
                      <a:avLst/>
                    </a:prstGeom>
                  </pic:spPr>
                </pic:pic>
              </a:graphicData>
            </a:graphic>
          </wp:anchor>
        </w:drawing>
      </w:r>
    </w:p>
    <w:p w14:paraId="62AAFF36" w14:textId="3168B26A" w:rsidR="00F34C1F" w:rsidRDefault="00F34C1F" w:rsidP="00F34C1F">
      <w:pPr>
        <w:pStyle w:val="Heading2"/>
      </w:pPr>
      <w:bookmarkStart w:id="44" w:name="_Toc134462300"/>
      <w:r>
        <w:lastRenderedPageBreak/>
        <w:t>Integrált fejlesztőkörnyezet</w:t>
      </w:r>
      <w:bookmarkEnd w:id="44"/>
    </w:p>
    <w:p w14:paraId="7D6740D3" w14:textId="4719B39E" w:rsidR="006465F0" w:rsidRDefault="006B5F68" w:rsidP="006B5F68">
      <w:pPr>
        <w:pStyle w:val="Firstparagraph"/>
      </w:pPr>
      <w:r>
        <w:t>A JetBrains Rider egy nagy teljesítményű integrált fejlesztőkörnyezet (IDE), amelyet .NET, ASP.NET, .NET Core, Xamarin, és Unity applikációk fejlesztésére terveztek. Számos nyelvet támogat, köztük a .NET nyelveke</w:t>
      </w:r>
      <w:r w:rsidR="000840B5">
        <w:t>t</w:t>
      </w:r>
      <w:r w:rsidR="006465F0">
        <w:t>,</w:t>
      </w:r>
      <w:r>
        <w:t xml:space="preserve"> mint C#, VB.NET, F#, ASP.NET Razor, web fejlesztésre használt nyelveket például JavaScript, TypeScript, </w:t>
      </w:r>
      <w:r w:rsidR="000840B5">
        <w:t>jelölőnyelveket mint például</w:t>
      </w:r>
      <w:r w:rsidR="006465F0">
        <w:t xml:space="preserve"> XAML, XML, HTML, stílus leíró nyelveket, mint a CSS és SCSS, valamint JSON formátumot, ami szerializált objektumokat képes tárolni, és az SQL nyelvet, adatbázisokhoz</w:t>
      </w:r>
    </w:p>
    <w:p w14:paraId="06301342" w14:textId="1180F4B9" w:rsidR="006B5F68" w:rsidRDefault="006B5F68" w:rsidP="006465F0">
      <w:r>
        <w:t xml:space="preserve"> Az egyik fő erőssége a fejlett kódelemzési és refaktorálási képesség, amelyek lehetővé teszik a fejlesztők számára, hogy gyorsan és hatékonyan azonosítsák és javítsák a kódjukban lévő problémákat. Az IDE számos hibakeresési és </w:t>
      </w:r>
      <w:r w:rsidR="00856DE0">
        <w:t>elemzési</w:t>
      </w:r>
      <w:r>
        <w:t xml:space="preserve"> eszközt is tartalmaz, amelyek megkönnyítik a Unit</w:t>
      </w:r>
      <w:r w:rsidR="006465F0">
        <w:t xml:space="preserve">y </w:t>
      </w:r>
      <w:r>
        <w:t>projektek teljesítmény</w:t>
      </w:r>
      <w:r w:rsidR="00856DE0">
        <w:t xml:space="preserve"> </w:t>
      </w:r>
      <w:r>
        <w:t>problémáinak azonosítását és megoldását.</w:t>
      </w:r>
    </w:p>
    <w:p w14:paraId="7D5F72AF" w14:textId="4ABBF391" w:rsidR="006B5F68" w:rsidRDefault="006B5F68" w:rsidP="006B5F68">
      <w:r>
        <w:t>A JetBrains Rider Unity</w:t>
      </w:r>
      <w:r w:rsidR="00492E1E">
        <w:t>-</w:t>
      </w:r>
      <w:r>
        <w:t xml:space="preserve">vel együtt használva számos előnyt kínál más </w:t>
      </w:r>
      <w:r w:rsidR="00856DE0">
        <w:t>integrált fejlesztői környezete</w:t>
      </w:r>
      <w:r>
        <w:t>kkel szemben. Az egyik legfontosabb előny a Unity</w:t>
      </w:r>
      <w:r w:rsidR="00856DE0">
        <w:t xml:space="preserve"> </w:t>
      </w:r>
      <w:r>
        <w:t>specifikus funkciók támogatása, beleértve a Unity Editor-t</w:t>
      </w:r>
      <w:r w:rsidR="00856DE0">
        <w:t>,</w:t>
      </w:r>
      <w:r>
        <w:t xml:space="preserve"> és a Unity</w:t>
      </w:r>
      <w:r w:rsidR="00856DE0">
        <w:t xml:space="preserve"> </w:t>
      </w:r>
      <w:r>
        <w:t>projektek hibakeresésének lehetőségét közvetlenül az IDE-ben</w:t>
      </w:r>
      <w:r w:rsidR="00CE73D9">
        <w:t>, a Rider beágyazott Unity irányítópult látható a 14. ábrán</w:t>
      </w:r>
      <w:r>
        <w:t>. Ez megkönnyíti a fejlesztők számára a Unity</w:t>
      </w:r>
      <w:r w:rsidR="00856DE0">
        <w:t xml:space="preserve"> </w:t>
      </w:r>
      <w:r>
        <w:t>projektekkel való munkát és a nagyobb projekteken való együttműködést más fejlesztőkkel.</w:t>
      </w:r>
    </w:p>
    <w:p w14:paraId="51BFAE1E" w14:textId="000F76E6" w:rsidR="006B5F68" w:rsidRDefault="0027470B" w:rsidP="006B5F68">
      <w:r>
        <w:rPr>
          <w:noProof/>
        </w:rPr>
        <mc:AlternateContent>
          <mc:Choice Requires="wps">
            <w:drawing>
              <wp:anchor distT="0" distB="0" distL="114300" distR="114300" simplePos="0" relativeHeight="251709440" behindDoc="0" locked="0" layoutInCell="1" allowOverlap="1" wp14:anchorId="6C510116" wp14:editId="1224B4F2">
                <wp:simplePos x="0" y="0"/>
                <wp:positionH relativeFrom="column">
                  <wp:posOffset>394335</wp:posOffset>
                </wp:positionH>
                <wp:positionV relativeFrom="paragraph">
                  <wp:posOffset>3275330</wp:posOffset>
                </wp:positionV>
                <wp:extent cx="4605655" cy="635"/>
                <wp:effectExtent l="0" t="0" r="0" b="0"/>
                <wp:wrapTopAndBottom/>
                <wp:docPr id="15893648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18254BFF" w14:textId="31CF761C"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5" w:name="_Toc134465917"/>
                            <w:r w:rsidR="00597BCD">
                              <w:rPr>
                                <w:noProof/>
                              </w:rPr>
                              <w:t>14</w:t>
                            </w:r>
                            <w:r>
                              <w:rPr>
                                <w:noProof/>
                              </w:rPr>
                              <w:fldChar w:fldCharType="end"/>
                            </w:r>
                            <w:r>
                              <w:t>. ábra: JetBrains Rider beágyazott Unity irányítópult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0116" id="_x0000_s1039" type="#_x0000_t202" style="position:absolute;left:0;text-align:left;margin-left:31.05pt;margin-top:257.9pt;width:362.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GI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jYjpfzOecSYotbu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" stroked="f">
                <v:textbox style="mso-fit-shape-to-text:t" inset="0,0,0,0">
                  <w:txbxContent>
                    <w:p w14:paraId="18254BFF" w14:textId="31CF761C"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6" w:name="_Toc134465917"/>
                      <w:r w:rsidR="00597BCD">
                        <w:rPr>
                          <w:noProof/>
                        </w:rPr>
                        <w:t>14</w:t>
                      </w:r>
                      <w:r>
                        <w:rPr>
                          <w:noProof/>
                        </w:rPr>
                        <w:fldChar w:fldCharType="end"/>
                      </w:r>
                      <w:r>
                        <w:t>. ábra: JetBrains Rider beágyazott Unity irányítópult</w:t>
                      </w:r>
                      <w:bookmarkEnd w:id="46"/>
                    </w:p>
                  </w:txbxContent>
                </v:textbox>
                <w10:wrap type="topAndBottom"/>
              </v:shape>
            </w:pict>
          </mc:Fallback>
        </mc:AlternateContent>
      </w:r>
      <w:r w:rsidR="005F7EAF" w:rsidRPr="000F1BEC">
        <w:rPr>
          <w:noProof/>
        </w:rPr>
        <w:drawing>
          <wp:anchor distT="0" distB="0" distL="114300" distR="114300" simplePos="0" relativeHeight="251707392" behindDoc="0" locked="0" layoutInCell="1" allowOverlap="1" wp14:anchorId="5B562B73" wp14:editId="592B0E11">
            <wp:simplePos x="0" y="0"/>
            <wp:positionH relativeFrom="margin">
              <wp:align>center</wp:align>
            </wp:positionH>
            <wp:positionV relativeFrom="paragraph">
              <wp:posOffset>1011978</wp:posOffset>
            </wp:positionV>
            <wp:extent cx="4605655" cy="2206625"/>
            <wp:effectExtent l="0" t="0" r="4445" b="3175"/>
            <wp:wrapTopAndBottom/>
            <wp:docPr id="1390699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9208" name="Picture 1"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605655" cy="2206625"/>
                    </a:xfrm>
                    <a:prstGeom prst="rect">
                      <a:avLst/>
                    </a:prstGeom>
                  </pic:spPr>
                </pic:pic>
              </a:graphicData>
            </a:graphic>
            <wp14:sizeRelH relativeFrom="margin">
              <wp14:pctWidth>0</wp14:pctWidth>
            </wp14:sizeRelH>
            <wp14:sizeRelV relativeFrom="margin">
              <wp14:pctHeight>0</wp14:pctHeight>
            </wp14:sizeRelV>
          </wp:anchor>
        </w:drawing>
      </w:r>
      <w:r w:rsidR="006B5F68">
        <w:t xml:space="preserve">A Rider számos együttműködési és verziókezelő eszközt is tartalmaz, beleértve a Git, </w:t>
      </w:r>
      <w:r w:rsidR="00856DE0">
        <w:t>Subversion, Mercurial, Perforce,</w:t>
      </w:r>
      <w:r w:rsidR="004B56E6">
        <w:t xml:space="preserve"> és TFS verzió kezelőket,</w:t>
      </w:r>
      <w:r w:rsidR="00856DE0">
        <w:t xml:space="preserve"> amiket közvetlenül a fejlesztő környezetből tudunk használni</w:t>
      </w:r>
      <w:r w:rsidR="006B5F68">
        <w:t>. Ez megkönnyíti a fejlesztőcsapatok számára a nagyobb projekteken való közös munkát és a kódváltozások hatékonyabb kezelését.</w:t>
      </w:r>
      <w:r w:rsidR="005F7EAF" w:rsidRPr="005F7EAF">
        <w:t xml:space="preserve"> </w:t>
      </w:r>
    </w:p>
    <w:p w14:paraId="25410C52" w14:textId="46A7F5E4" w:rsidR="00F34C1F" w:rsidRDefault="006B5F68" w:rsidP="006B5F68">
      <w:r>
        <w:lastRenderedPageBreak/>
        <w:t xml:space="preserve">Más </w:t>
      </w:r>
      <w:r w:rsidR="004B56E6">
        <w:t>integrált fejlesztői környezetekkel</w:t>
      </w:r>
      <w:r>
        <w:t>, például a Visual Studio</w:t>
      </w:r>
      <w:r w:rsidR="00492E1E">
        <w:t>-</w:t>
      </w:r>
      <w:r>
        <w:t>val összehasonlítva a JetBrains Rider számos egyedi funkciót és előnyt kínál Unity</w:t>
      </w:r>
      <w:r w:rsidR="00426A5A">
        <w:t xml:space="preserve"> applikációk </w:t>
      </w:r>
      <w:r>
        <w:t>fejlesztés</w:t>
      </w:r>
      <w:r w:rsidR="005A3746">
        <w:t>é</w:t>
      </w:r>
      <w:r>
        <w:t>hez. Az egyik legfontosabb előnye a keresztplatformos támogatás, amely lehetővé teszi a fejlesztők számára, hogy Unity</w:t>
      </w:r>
      <w:r w:rsidR="00426A5A">
        <w:t xml:space="preserve"> </w:t>
      </w:r>
      <w:r>
        <w:t xml:space="preserve">projekteken számos operációs rendszeren dolgozzanak. </w:t>
      </w:r>
      <w:r w:rsidR="00426A5A">
        <w:t>Valamint</w:t>
      </w:r>
      <w:r>
        <w:t>, a</w:t>
      </w:r>
      <w:r w:rsidR="00426A5A">
        <w:t xml:space="preserve"> Rider egyszerűbb</w:t>
      </w:r>
      <w:r>
        <w:t xml:space="preserve"> és </w:t>
      </w:r>
      <w:r w:rsidR="00426A5A">
        <w:t>testreszabhatóbb</w:t>
      </w:r>
      <w:r>
        <w:t xml:space="preserve"> felületet kínál, így a fejlesztők a számukra leginkább szükséges funkciókra és eszközökre </w:t>
      </w:r>
      <w:r w:rsidR="00426A5A">
        <w:t>ös</w:t>
      </w:r>
      <w:r w:rsidR="00492E1E">
        <w:t>s</w:t>
      </w:r>
      <w:r w:rsidR="00426A5A">
        <w:t>zpontosíthatnak</w:t>
      </w:r>
      <w:r>
        <w:t>.</w:t>
      </w:r>
    </w:p>
    <w:p w14:paraId="771A5342" w14:textId="3B7C3EE8" w:rsidR="00117662" w:rsidRDefault="00117662" w:rsidP="006B5F68">
      <w:r>
        <w:t>A Rider hátránya, hogy a használatához szükségünk van licenszre, míg a Visual Studio ingyenes, de szerencsére a JetBrains minden termékéhez ingyenes licenszt biztosít minden egyetemi hallgató számára.</w:t>
      </w:r>
      <w:r w:rsidR="000F1BEC" w:rsidRPr="000F1BEC">
        <w:rPr>
          <w:noProof/>
        </w:rPr>
        <w:t xml:space="preserve"> </w:t>
      </w:r>
    </w:p>
    <w:p w14:paraId="01531E0F" w14:textId="231FABC0" w:rsidR="00935315" w:rsidRDefault="00935315" w:rsidP="00935315">
      <w:pPr>
        <w:pStyle w:val="Heading1"/>
      </w:pPr>
      <w:bookmarkStart w:id="47" w:name="_Toc134462301"/>
      <w:r>
        <w:t>Implementáció</w:t>
      </w:r>
      <w:bookmarkEnd w:id="47"/>
    </w:p>
    <w:p w14:paraId="74CE22C1" w14:textId="4235B108" w:rsidR="00D84B58" w:rsidRDefault="001A5660" w:rsidP="00D84B58">
      <w:pPr>
        <w:pStyle w:val="Heading2"/>
      </w:pPr>
      <w:bookmarkStart w:id="48" w:name="_Toc134462302"/>
      <w:r>
        <w:t>Projekt</w:t>
      </w:r>
      <w:r w:rsidR="00D84B58">
        <w:t xml:space="preserve"> létr</w:t>
      </w:r>
      <w:r w:rsidR="00492E1E">
        <w:t>e</w:t>
      </w:r>
      <w:r w:rsidR="00D84B58">
        <w:t>hozás és beállítás</w:t>
      </w:r>
      <w:bookmarkEnd w:id="48"/>
    </w:p>
    <w:p w14:paraId="26FED803" w14:textId="2D6B69DC" w:rsidR="00073A9D" w:rsidRDefault="00F4569C" w:rsidP="00F4569C">
      <w:pPr>
        <w:pStyle w:val="Firstparagraph"/>
      </w:pPr>
      <w:r>
        <w:t xml:space="preserve">Első lépésként </w:t>
      </w:r>
      <w:r w:rsidR="00F50816">
        <w:t xml:space="preserve">létrehoztam egy Git repository-t, </w:t>
      </w:r>
      <w:r w:rsidR="00073A9D">
        <w:t xml:space="preserve">ami a kódot és kód változtatásokat tárolja. </w:t>
      </w:r>
      <w:r w:rsidR="00F40526">
        <w:t>Ezt a GitHub honlapján tudtam megtenni</w:t>
      </w:r>
      <w:r w:rsidR="00A919C0">
        <w:t xml:space="preserve"> regisztrálás és bejelentkezés után</w:t>
      </w:r>
      <w:r w:rsidR="00F40526">
        <w:t>,</w:t>
      </w:r>
      <w:r w:rsidR="00A919C0">
        <w:t xml:space="preserve"> a New Repository</w:t>
      </w:r>
      <w:r w:rsidR="00F40526">
        <w:t xml:space="preserve"> </w:t>
      </w:r>
      <w:r w:rsidR="00A919C0">
        <w:t xml:space="preserve">gombra kattintva, </w:t>
      </w:r>
      <w:r w:rsidR="00F40526">
        <w:t>majd a GitHub Desktop alkalmazásban megnyitottam a repository-t, egy lokális mappába</w:t>
      </w:r>
      <w:r w:rsidR="00A919C0">
        <w:t xml:space="preserve"> a clone repository opcióval</w:t>
      </w:r>
      <w:r w:rsidR="00F40526">
        <w:t>.</w:t>
      </w:r>
    </w:p>
    <w:p w14:paraId="38571AFA" w14:textId="7A180864" w:rsidR="008228F7" w:rsidRDefault="005A3746" w:rsidP="005A3746">
      <w:r w:rsidRPr="008228F7">
        <w:rPr>
          <w:noProof/>
        </w:rPr>
        <w:drawing>
          <wp:anchor distT="0" distB="0" distL="114300" distR="114300" simplePos="0" relativeHeight="251710464" behindDoc="0" locked="0" layoutInCell="1" allowOverlap="1" wp14:anchorId="7A806FAA" wp14:editId="6E60844F">
            <wp:simplePos x="0" y="0"/>
            <wp:positionH relativeFrom="margin">
              <wp:align>center</wp:align>
            </wp:positionH>
            <wp:positionV relativeFrom="paragraph">
              <wp:posOffset>1968500</wp:posOffset>
            </wp:positionV>
            <wp:extent cx="5277587" cy="1467055"/>
            <wp:effectExtent l="0" t="0" r="0" b="0"/>
            <wp:wrapTopAndBottom/>
            <wp:docPr id="7810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6426" name=""/>
                    <pic:cNvPicPr/>
                  </pic:nvPicPr>
                  <pic:blipFill>
                    <a:blip r:embed="rId31">
                      <a:extLst>
                        <a:ext uri="{28A0092B-C50C-407E-A947-70E740481C1C}">
                          <a14:useLocalDpi xmlns:a14="http://schemas.microsoft.com/office/drawing/2010/main" val="0"/>
                        </a:ext>
                      </a:extLst>
                    </a:blip>
                    <a:stretch>
                      <a:fillRect/>
                    </a:stretch>
                  </pic:blipFill>
                  <pic:spPr>
                    <a:xfrm>
                      <a:off x="0" y="0"/>
                      <a:ext cx="5277587" cy="146705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663EDEA5" wp14:editId="5C88378B">
                <wp:simplePos x="0" y="0"/>
                <wp:positionH relativeFrom="margin">
                  <wp:align>center</wp:align>
                </wp:positionH>
                <wp:positionV relativeFrom="paragraph">
                  <wp:posOffset>3502025</wp:posOffset>
                </wp:positionV>
                <wp:extent cx="5277485" cy="635"/>
                <wp:effectExtent l="0" t="0" r="0" b="2540"/>
                <wp:wrapTopAndBottom/>
                <wp:docPr id="1033620149"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BC556E2" w14:textId="729A62B5" w:rsidR="008228F7" w:rsidRPr="00824B9D" w:rsidRDefault="00000000" w:rsidP="008228F7">
                            <w:pPr>
                              <w:pStyle w:val="Caption"/>
                            </w:pPr>
                            <w:fldSimple w:instr=" SEQ ábra \* ARABIC ">
                              <w:bookmarkStart w:id="49" w:name="_Toc134465918"/>
                              <w:r w:rsidR="00597BCD">
                                <w:rPr>
                                  <w:noProof/>
                                </w:rPr>
                                <w:t>15</w:t>
                              </w:r>
                            </w:fldSimple>
                            <w:r w:rsidR="008228F7">
                              <w:t>. ábra: Android azonosító és API szint beállítások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DEA5" id="_x0000_s1040" type="#_x0000_t202" style="position:absolute;left:0;text-align:left;margin-left:0;margin-top:275.75pt;width:415.5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" stroked="f">
                <v:textbox style="mso-fit-shape-to-text:t" inset="0,0,0,0">
                  <w:txbxContent>
                    <w:p w14:paraId="2BC556E2" w14:textId="729A62B5" w:rsidR="008228F7" w:rsidRPr="00824B9D" w:rsidRDefault="00000000" w:rsidP="008228F7">
                      <w:pPr>
                        <w:pStyle w:val="Caption"/>
                      </w:pPr>
                      <w:fldSimple w:instr=" SEQ ábra \* ARABIC ">
                        <w:bookmarkStart w:id="50" w:name="_Toc134465918"/>
                        <w:r w:rsidR="00597BCD">
                          <w:rPr>
                            <w:noProof/>
                          </w:rPr>
                          <w:t>15</w:t>
                        </w:r>
                      </w:fldSimple>
                      <w:r w:rsidR="008228F7">
                        <w:t>. ábra: Android azonosító és API szint beállítások</w:t>
                      </w:r>
                      <w:bookmarkEnd w:id="50"/>
                    </w:p>
                  </w:txbxContent>
                </v:textbox>
                <w10:wrap type="topAndBottom" anchorx="margin"/>
              </v:shape>
            </w:pict>
          </mc:Fallback>
        </mc:AlternateContent>
      </w:r>
      <w:r w:rsidR="00A919C0">
        <w:t>A Unity használatához</w:t>
      </w:r>
      <w:r w:rsidR="00F4569C">
        <w:t xml:space="preserve"> </w:t>
      </w:r>
      <w:r w:rsidR="00601092">
        <w:t>telepítenünk</w:t>
      </w:r>
      <w:r>
        <w:t xml:space="preserve"> kell</w:t>
      </w:r>
      <w:r w:rsidR="00601092">
        <w:t xml:space="preserve"> a </w:t>
      </w:r>
      <w:r w:rsidR="00F4569C">
        <w:t>Unity Hub</w:t>
      </w:r>
      <w:r w:rsidR="00601092">
        <w:t xml:space="preserve"> alkalmazást, és a segítségével</w:t>
      </w:r>
      <w:r w:rsidR="00F4569C">
        <w:t xml:space="preserve"> le kell töltenünk a számunkra megfelelő Unity Editor</w:t>
      </w:r>
      <w:r w:rsidR="0078200F">
        <w:t xml:space="preserve"> verziót</w:t>
      </w:r>
      <w:r w:rsidR="00F4569C">
        <w:t xml:space="preserve"> azokkal a </w:t>
      </w:r>
      <w:r w:rsidR="0078200F">
        <w:t>modulokkal, amikre szükségünk lesz. Az én esetemben ez a Unity Editor 2021.3.22f1 verzió</w:t>
      </w:r>
      <w:r w:rsidR="00A919C0">
        <w:t>ja</w:t>
      </w:r>
      <w:r w:rsidR="0078200F">
        <w:t>, valamint</w:t>
      </w:r>
      <w:r w:rsidR="00F50816">
        <w:t xml:space="preserve"> a szükséges modulok,</w:t>
      </w:r>
      <w:r w:rsidR="0078200F">
        <w:t xml:space="preserve"> Universal </w:t>
      </w:r>
      <w:r w:rsidR="00F50816">
        <w:t>Windows Platform Build Support, Android Build Support, OpenJDK, Android SDK &amp; NDK Tools</w:t>
      </w:r>
      <w:r w:rsidR="0078200F">
        <w:t>.</w:t>
      </w:r>
      <w:r w:rsidR="00A919C0">
        <w:t xml:space="preserve"> </w:t>
      </w:r>
      <w:r w:rsidR="00F50816">
        <w:t>Ez</w:t>
      </w:r>
      <w:r w:rsidR="00F4569C">
        <w:t>után létre kell hoznunk egy új 3D projektet</w:t>
      </w:r>
      <w:r w:rsidR="00F50816">
        <w:t xml:space="preserve"> a telepített Editor verziót kiválasztva</w:t>
      </w:r>
      <w:r w:rsidR="00601092">
        <w:t>, abba a mappába</w:t>
      </w:r>
      <w:r w:rsidR="009706DF">
        <w:t>,</w:t>
      </w:r>
      <w:r w:rsidR="00601092">
        <w:t xml:space="preserve"> amibe létrehoztuk a Git tárolónkat</w:t>
      </w:r>
      <w:r w:rsidR="00F4569C">
        <w:t>.</w:t>
      </w:r>
    </w:p>
    <w:p w14:paraId="56621FC5" w14:textId="614BE846" w:rsidR="008D4150" w:rsidRDefault="00F4569C" w:rsidP="00F03587">
      <w:r>
        <w:lastRenderedPageBreak/>
        <w:t>Miután a projekt létrejött</w:t>
      </w:r>
      <w:r w:rsidR="00000BE0">
        <w:t xml:space="preserve"> be tudjuk állítani a</w:t>
      </w:r>
      <w:r w:rsidR="00F03587">
        <w:t xml:space="preserve"> minimum és a target </w:t>
      </w:r>
      <w:r w:rsidR="00000BE0">
        <w:t xml:space="preserve">Android API szintet, amit használni </w:t>
      </w:r>
      <w:r w:rsidR="00F03587">
        <w:t>szeretnénk, ezt az Edit &gt; Project Settings &gt; Player &gt; Android Player &gt; Other Settings menüpontban tehetjük meg</w:t>
      </w:r>
      <w:r w:rsidR="00CE73D9">
        <w:t>, ez látható a 15. ábrán</w:t>
      </w:r>
      <w:r w:rsidR="00F03587">
        <w:t>. A Google Play elvárja, hogy a lehető legmagasabb API szintet válasszuk</w:t>
      </w:r>
      <w:r w:rsidR="00A564BA">
        <w:t>,</w:t>
      </w:r>
      <w:r w:rsidR="00F03587">
        <w:t xml:space="preserve"> </w:t>
      </w:r>
      <w:r w:rsidR="00A564BA">
        <w:t xml:space="preserve">mint </w:t>
      </w:r>
      <w:r w:rsidR="00F03587">
        <w:t>target API, ezért a p</w:t>
      </w:r>
      <w:r w:rsidR="008D4150">
        <w:t>rojektem</w:t>
      </w:r>
      <w:r w:rsidR="00F03587">
        <w:t xml:space="preserve"> API szintjét 33-ra állítottam</w:t>
      </w:r>
      <w:r w:rsidR="00F03587" w:rsidRPr="004A1E2D">
        <w:t>, a minimum API szintet pedig 2</w:t>
      </w:r>
      <w:r w:rsidR="004A1E2D" w:rsidRPr="004A1E2D">
        <w:t>4</w:t>
      </w:r>
      <w:r w:rsidR="00F03587" w:rsidRPr="004A1E2D">
        <w:t>-</w:t>
      </w:r>
      <w:r w:rsidR="004A1E2D" w:rsidRPr="004A1E2D">
        <w:t>e</w:t>
      </w:r>
      <w:r w:rsidR="00F03587" w:rsidRPr="004A1E2D">
        <w:t xml:space="preserve">s szintre, ami az Android </w:t>
      </w:r>
      <w:r w:rsidR="004A1E2D" w:rsidRPr="004A1E2D">
        <w:t>„Nougat”</w:t>
      </w:r>
      <w:r w:rsidR="00F03587" w:rsidRPr="004A1E2D">
        <w:t xml:space="preserve"> szintje, mivel a rendelkezésre álló</w:t>
      </w:r>
      <w:r w:rsidR="008D4150" w:rsidRPr="004A1E2D">
        <w:t xml:space="preserve"> teszt eszköz ezt az operációs rendszert használja.</w:t>
      </w:r>
    </w:p>
    <w:p w14:paraId="17538D95" w14:textId="5A5C7748" w:rsidR="00F4569C" w:rsidRDefault="008D4150" w:rsidP="00F03587">
      <w:r>
        <w:t>M</w:t>
      </w:r>
      <w:r w:rsidR="00000BE0">
        <w:t>eg kell adnunk az Android SDK és NDK, OpenJDK, és Gradle elérési útvonalakat</w:t>
      </w:r>
      <w:r w:rsidR="009A2490">
        <w:t>, a Edit &gt; Preferences &gt; External Tools menüpontban</w:t>
      </w:r>
      <w:r w:rsidR="00000BE0">
        <w:t xml:space="preserve">, ha a Unity nem találta meg automatikusan. Ezután </w:t>
      </w:r>
      <w:r w:rsidR="00F4569C">
        <w:t>meg kell nyitnunk a</w:t>
      </w:r>
      <w:r w:rsidR="00725D55">
        <w:t xml:space="preserve"> File &gt;</w:t>
      </w:r>
      <w:r w:rsidR="00F4569C">
        <w:t xml:space="preserve"> Build Settings ablakot és itt ki kell választanunk az Androidot platformké</w:t>
      </w:r>
      <w:r w:rsidR="00000BE0">
        <w:t>nt</w:t>
      </w:r>
      <w:r w:rsidR="00725D55">
        <w:t>. Ezen kívül kikapcsoltam a Build App Bundle lehetőséget, hogy apk formátumú fájlt készítsen a Build opció, amit közvetlenül tudok telepíteni az okostelefonra, és kikapcsoltam az Export Project lehetőséget, mivel nem szeretném Android Studio-ban megnyitn</w:t>
      </w:r>
      <w:r w:rsidR="004A1E2D">
        <w:t>i</w:t>
      </w:r>
      <w:r w:rsidR="00725D55">
        <w:t xml:space="preserve"> a projektet</w:t>
      </w:r>
      <w:r w:rsidR="004A1E2D">
        <w:t xml:space="preserve">, </w:t>
      </w:r>
      <w:r w:rsidR="00CB67EC">
        <w:t>JetBrains</w:t>
      </w:r>
      <w:r w:rsidR="004A1E2D">
        <w:t xml:space="preserve"> Riderrel viszont igen, ezért a Edit &gt; Preferences &gt; External Tools menüben, az External Script Editor lehetőségnél kiválaszt</w:t>
      </w:r>
      <w:r w:rsidR="00CB67EC">
        <w:t>ottam</w:t>
      </w:r>
      <w:r w:rsidR="004A1E2D">
        <w:t xml:space="preserve"> a</w:t>
      </w:r>
      <w:r w:rsidR="00CB67EC">
        <w:t xml:space="preserve"> JetBrains</w:t>
      </w:r>
      <w:r w:rsidR="004A1E2D">
        <w:t xml:space="preserve"> Rider</w:t>
      </w:r>
      <w:r w:rsidR="00CB67EC">
        <w:t xml:space="preserve"> integrált fejlesztői környezetet</w:t>
      </w:r>
      <w:r w:rsidR="004A1E2D">
        <w:t>.</w:t>
      </w:r>
    </w:p>
    <w:p w14:paraId="6B21CAF9" w14:textId="695A5E8E" w:rsidR="008228F7" w:rsidRDefault="008228F7" w:rsidP="008228F7">
      <w:r>
        <w:rPr>
          <w:noProof/>
        </w:rPr>
        <mc:AlternateContent>
          <mc:Choice Requires="wps">
            <w:drawing>
              <wp:anchor distT="0" distB="0" distL="114300" distR="114300" simplePos="0" relativeHeight="251715584" behindDoc="0" locked="0" layoutInCell="1" allowOverlap="1" wp14:anchorId="6EB42309" wp14:editId="4E8176E2">
                <wp:simplePos x="0" y="0"/>
                <wp:positionH relativeFrom="page">
                  <wp:align>center</wp:align>
                </wp:positionH>
                <wp:positionV relativeFrom="paragraph">
                  <wp:posOffset>4370070</wp:posOffset>
                </wp:positionV>
                <wp:extent cx="3524250" cy="635"/>
                <wp:effectExtent l="0" t="0" r="0" b="0"/>
                <wp:wrapTopAndBottom/>
                <wp:docPr id="980099535"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A737756" w14:textId="529794C3" w:rsidR="008228F7" w:rsidRPr="0009490C" w:rsidRDefault="00000000" w:rsidP="008228F7">
                            <w:pPr>
                              <w:pStyle w:val="Caption"/>
                            </w:pPr>
                            <w:fldSimple w:instr=" SEQ ábra \* ARABIC ">
                              <w:bookmarkStart w:id="51" w:name="_Toc134465919"/>
                              <w:r w:rsidR="00597BCD">
                                <w:rPr>
                                  <w:noProof/>
                                </w:rPr>
                                <w:t>16</w:t>
                              </w:r>
                            </w:fldSimple>
                            <w:r w:rsidR="008228F7">
                              <w:t>. ábra: A szakdolgozat feladat megvalósításához használt Unity csomagok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42309" id="_x0000_s1041" type="#_x0000_t202" style="position:absolute;left:0;text-align:left;margin-left:0;margin-top:344.1pt;width:277.5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N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nH+YJ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" stroked="f">
                <v:textbox style="mso-fit-shape-to-text:t" inset="0,0,0,0">
                  <w:txbxContent>
                    <w:p w14:paraId="6A737756" w14:textId="529794C3" w:rsidR="008228F7" w:rsidRPr="0009490C" w:rsidRDefault="00000000" w:rsidP="008228F7">
                      <w:pPr>
                        <w:pStyle w:val="Caption"/>
                      </w:pPr>
                      <w:fldSimple w:instr=" SEQ ábra \* ARABIC ">
                        <w:bookmarkStart w:id="52" w:name="_Toc134465919"/>
                        <w:r w:rsidR="00597BCD">
                          <w:rPr>
                            <w:noProof/>
                          </w:rPr>
                          <w:t>16</w:t>
                        </w:r>
                      </w:fldSimple>
                      <w:r w:rsidR="008228F7">
                        <w:t>. ábra: A szakdolgozat feladat megvalósításához használt Unity csomagok</w:t>
                      </w:r>
                      <w:bookmarkEnd w:id="52"/>
                    </w:p>
                  </w:txbxContent>
                </v:textbox>
                <w10:wrap type="topAndBottom" anchorx="page"/>
              </v:shape>
            </w:pict>
          </mc:Fallback>
        </mc:AlternateContent>
      </w:r>
      <w:r w:rsidRPr="008228F7">
        <w:rPr>
          <w:noProof/>
        </w:rPr>
        <w:drawing>
          <wp:anchor distT="0" distB="0" distL="114300" distR="114300" simplePos="0" relativeHeight="251713536" behindDoc="0" locked="0" layoutInCell="1" allowOverlap="1" wp14:anchorId="652908FD" wp14:editId="18EA221E">
            <wp:simplePos x="0" y="0"/>
            <wp:positionH relativeFrom="margin">
              <wp:align>center</wp:align>
            </wp:positionH>
            <wp:positionV relativeFrom="paragraph">
              <wp:posOffset>2098040</wp:posOffset>
            </wp:positionV>
            <wp:extent cx="2695575" cy="2324735"/>
            <wp:effectExtent l="0" t="0" r="9525" b="0"/>
            <wp:wrapTopAndBottom/>
            <wp:docPr id="3869311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1160" name="Picture 1"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a:graphicData>
            </a:graphic>
            <wp14:sizeRelH relativeFrom="margin">
              <wp14:pctWidth>0</wp14:pctWidth>
            </wp14:sizeRelH>
            <wp14:sizeRelV relativeFrom="margin">
              <wp14:pctHeight>0</wp14:pctHeight>
            </wp14:sizeRelV>
          </wp:anchor>
        </w:drawing>
      </w:r>
      <w:r w:rsidR="00800BE9">
        <w:t>A fejlesztés során szükségem volt különböző eszközökre</w:t>
      </w:r>
      <w:r w:rsidR="00CE73D9">
        <w:t>, amik a 16. ábrán láthatóak</w:t>
      </w:r>
      <w:r w:rsidR="00800BE9">
        <w:t>, ezeket a Window &gt; Package Manager menüben tudtam hozzáadni a projektemhez.</w:t>
      </w:r>
      <w:r w:rsidR="002E2494">
        <w:t xml:space="preserve"> Ezek az eszközök a JetBrains Rider Editor, ami a Rider és Unity közti integrációhoz nyújt eszközöket, az Oculus XR Plugin, ami a GearVR és Oculus alkalmazásokhoz szükséges, az Android Logcat</w:t>
      </w:r>
      <w:r w:rsidR="00A564BA">
        <w:t>,</w:t>
      </w:r>
      <w:r w:rsidR="002E2494">
        <w:t xml:space="preserve"> ami a hardveren történő debugolást könnyíti meg, az Input System</w:t>
      </w:r>
      <w:r w:rsidR="00A564BA">
        <w:t>,</w:t>
      </w:r>
      <w:r w:rsidR="002E2494">
        <w:t xml:space="preserve"> ami Unity egyik könyvtára a bemenetek könnyű feldolgozásához, a TextMeshPro</w:t>
      </w:r>
      <w:r w:rsidR="00D81DC2">
        <w:t>,</w:t>
      </w:r>
      <w:r w:rsidR="002E2494">
        <w:t xml:space="preserve"> ami a térben lévő szövegek megjelenítéséhez szükséges, és a Unity UI</w:t>
      </w:r>
      <w:r w:rsidR="00D81DC2">
        <w:t>,</w:t>
      </w:r>
      <w:r w:rsidR="002E2494">
        <w:t xml:space="preserve"> ami a programom felhasználó interfészének felépítését segíti.</w:t>
      </w:r>
      <w:r w:rsidR="00800BE9">
        <w:t xml:space="preserve"> </w:t>
      </w:r>
    </w:p>
    <w:p w14:paraId="298FDCE8" w14:textId="275F41E0" w:rsidR="008251C7" w:rsidRDefault="001A0EE4" w:rsidP="008251C7">
      <w:pPr>
        <w:pStyle w:val="Heading2"/>
      </w:pPr>
      <w:bookmarkStart w:id="53" w:name="_Toc134462303"/>
      <w:r>
        <w:lastRenderedPageBreak/>
        <w:t>Jelenet és játék objektumok</w:t>
      </w:r>
      <w:bookmarkEnd w:id="53"/>
    </w:p>
    <w:p w14:paraId="7213058D" w14:textId="0233A443" w:rsidR="00153C2F" w:rsidRDefault="008251C7" w:rsidP="00153C2F">
      <w:pPr>
        <w:pStyle w:val="Firstparagraph"/>
      </w:pPr>
      <w:r>
        <w:t xml:space="preserve">A Unity Editor első megnyitásakor egy üres </w:t>
      </w:r>
      <w:r w:rsidR="00153C2F">
        <w:t>jelenet</w:t>
      </w:r>
      <w:r>
        <w:t xml:space="preserve"> fogad minket, Level.unity néven.</w:t>
      </w:r>
      <w:r w:rsidR="00180733">
        <w:t xml:space="preserve"> </w:t>
      </w:r>
      <w:r w:rsidR="00E208B2">
        <w:t xml:space="preserve">A </w:t>
      </w:r>
      <w:r w:rsidR="00153C2F">
        <w:t>Unity jelenet egy olyan szint vagy környezet, amelyben a játék</w:t>
      </w:r>
      <w:r w:rsidR="00180733">
        <w:t xml:space="preserve"> </w:t>
      </w:r>
      <w:r w:rsidR="00153C2F">
        <w:t>objektumok, karakterek és egyéb eszközök elhelyezésre és elrendezésre kerülnek. A jelenet tartalmazza az összes szükséges elemet és beállítást, amely a játék egy adott részének, például egy szintnek vagy menüképernyőnek a létrehozásához szükséges.</w:t>
      </w:r>
    </w:p>
    <w:p w14:paraId="5C8502BA" w14:textId="2622B99A" w:rsidR="00153C2F" w:rsidRDefault="00180733" w:rsidP="00180733">
      <w:r>
        <w:t>Je</w:t>
      </w:r>
      <w:r w:rsidR="00153C2F">
        <w:t>lenet létrehozásakor a felhasználó különböző játék</w:t>
      </w:r>
      <w:r>
        <w:t xml:space="preserve"> </w:t>
      </w:r>
      <w:r w:rsidR="00153C2F">
        <w:t>objektumokat, például karaktereket, akadályokat, terepet és világítást, valamint hang- és vizuális effekteket adhat hozzá és konfigurálhat</w:t>
      </w:r>
      <w:r w:rsidR="00CE73D9">
        <w:t>, a játékobjektumok hozzáadása a 17. ábrán látható</w:t>
      </w:r>
      <w:r w:rsidR="00153C2F">
        <w:t>. Ezeket a játék</w:t>
      </w:r>
      <w:r>
        <w:t xml:space="preserve"> </w:t>
      </w:r>
      <w:r w:rsidR="00153C2F">
        <w:t>objektumokat a Unity beépített eszközeivel, például a Transform eszközze</w:t>
      </w:r>
      <w:r w:rsidR="00FC5D9B">
        <w:t>l</w:t>
      </w:r>
      <w:r w:rsidR="00153C2F">
        <w:t xml:space="preserve"> a Scene nézet</w:t>
      </w:r>
      <w:r w:rsidR="00FC5D9B">
        <w:t>ben</w:t>
      </w:r>
      <w:r w:rsidR="00153C2F">
        <w:t xml:space="preserve"> lehet manipulálni és elrendezni a jeleneten belül.</w:t>
      </w:r>
    </w:p>
    <w:p w14:paraId="5C17D45B" w14:textId="68D4D61A" w:rsidR="00153C2F" w:rsidRDefault="00153C2F" w:rsidP="00180733">
      <w:r>
        <w:t>A jelenetek a Unity játékfejlesztési folyamat alapvető részét képezik, lehetővé téve a fejlesztők számára, hogy komplex játékvilágokat hozzanak létre a játék</w:t>
      </w:r>
      <w:r w:rsidR="00FC5D9B">
        <w:t xml:space="preserve"> </w:t>
      </w:r>
      <w:r>
        <w:t xml:space="preserve">objektumok és eszközök meghatározott területekbe való rendezésével. Egy teljes játék létrehozásához több jelenet is használható, amelyek mindegyike egy-egy különböző szintet vagy környezetet képvisel. </w:t>
      </w:r>
    </w:p>
    <w:p w14:paraId="7498076A" w14:textId="672AAEC0" w:rsidR="00153C2F" w:rsidRDefault="002F745D" w:rsidP="00180733">
      <w:r>
        <w:rPr>
          <w:noProof/>
        </w:rPr>
        <mc:AlternateContent>
          <mc:Choice Requires="wps">
            <w:drawing>
              <wp:anchor distT="0" distB="0" distL="114300" distR="114300" simplePos="0" relativeHeight="251718656" behindDoc="0" locked="0" layoutInCell="1" allowOverlap="1" wp14:anchorId="6B7EEBD7" wp14:editId="61679409">
                <wp:simplePos x="0" y="0"/>
                <wp:positionH relativeFrom="page">
                  <wp:align>center</wp:align>
                </wp:positionH>
                <wp:positionV relativeFrom="paragraph">
                  <wp:posOffset>3949700</wp:posOffset>
                </wp:positionV>
                <wp:extent cx="4324350" cy="635"/>
                <wp:effectExtent l="0" t="0" r="0" b="2540"/>
                <wp:wrapTopAndBottom/>
                <wp:docPr id="1112870981"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397647A3" w14:textId="645A678F" w:rsidR="002F745D" w:rsidRPr="002876BE" w:rsidRDefault="00000000" w:rsidP="002F745D">
                            <w:pPr>
                              <w:pStyle w:val="Caption"/>
                            </w:pPr>
                            <w:fldSimple w:instr=" SEQ ábra \* ARABIC ">
                              <w:bookmarkStart w:id="54" w:name="_Toc134465920"/>
                              <w:r w:rsidR="00597BCD">
                                <w:rPr>
                                  <w:noProof/>
                                </w:rPr>
                                <w:t>17</w:t>
                              </w:r>
                            </w:fldSimple>
                            <w:r w:rsidR="002F745D">
                              <w:t>. ábra: Unity virtuális térben elhelyezhető játék objektumok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EEBD7" id="_x0000_s1042" type="#_x0000_t202" style="position:absolute;left:0;text-align:left;margin-left:0;margin-top:311pt;width:340.5pt;height:.05pt;z-index:2517186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MGg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" stroked="f">
                <v:textbox style="mso-fit-shape-to-text:t" inset="0,0,0,0">
                  <w:txbxContent>
                    <w:p w14:paraId="397647A3" w14:textId="645A678F" w:rsidR="002F745D" w:rsidRPr="002876BE" w:rsidRDefault="00000000" w:rsidP="002F745D">
                      <w:pPr>
                        <w:pStyle w:val="Caption"/>
                      </w:pPr>
                      <w:fldSimple w:instr=" SEQ ábra \* ARABIC ">
                        <w:bookmarkStart w:id="55" w:name="_Toc134465920"/>
                        <w:r w:rsidR="00597BCD">
                          <w:rPr>
                            <w:noProof/>
                          </w:rPr>
                          <w:t>17</w:t>
                        </w:r>
                      </w:fldSimple>
                      <w:r w:rsidR="002F745D">
                        <w:t>. ábra: Unity virtuális térben elhelyezhető játék objektumok</w:t>
                      </w:r>
                      <w:bookmarkEnd w:id="55"/>
                    </w:p>
                  </w:txbxContent>
                </v:textbox>
                <w10:wrap type="topAndBottom" anchorx="page"/>
              </v:shape>
            </w:pict>
          </mc:Fallback>
        </mc:AlternateContent>
      </w:r>
      <w:r w:rsidRPr="002F745D">
        <w:rPr>
          <w:noProof/>
        </w:rPr>
        <w:drawing>
          <wp:anchor distT="0" distB="0" distL="114300" distR="114300" simplePos="0" relativeHeight="251716608" behindDoc="0" locked="0" layoutInCell="1" allowOverlap="1" wp14:anchorId="1AE95600" wp14:editId="7D285BBF">
            <wp:simplePos x="0" y="0"/>
            <wp:positionH relativeFrom="margin">
              <wp:align>center</wp:align>
            </wp:positionH>
            <wp:positionV relativeFrom="paragraph">
              <wp:posOffset>1406525</wp:posOffset>
            </wp:positionV>
            <wp:extent cx="3486150" cy="2446020"/>
            <wp:effectExtent l="0" t="0" r="0" b="0"/>
            <wp:wrapTopAndBottom/>
            <wp:docPr id="16647266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681" name="Picture 1"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86150" cy="2446020"/>
                    </a:xfrm>
                    <a:prstGeom prst="rect">
                      <a:avLst/>
                    </a:prstGeom>
                  </pic:spPr>
                </pic:pic>
              </a:graphicData>
            </a:graphic>
            <wp14:sizeRelH relativeFrom="margin">
              <wp14:pctWidth>0</wp14:pctWidth>
            </wp14:sizeRelH>
            <wp14:sizeRelV relativeFrom="margin">
              <wp14:pctHeight>0</wp14:pctHeight>
            </wp14:sizeRelV>
          </wp:anchor>
        </w:drawing>
      </w:r>
      <w:r w:rsidR="00153C2F">
        <w:t>A Unity azt is lehetővé teszi a fejlesztők számára, hogy a játék során zökkenőmentesen váltsanak a jelenetek között, lehetővé téve a játék különböző részei közötti zökkenőmentes átmenetet. A jelenetek használatával a fejlesztők olyan magával ragadó élményeket hozhatnak létre a játékosok számára, amelyek egy összefüggő</w:t>
      </w:r>
      <w:r w:rsidR="00FC5D9B">
        <w:t xml:space="preserve"> </w:t>
      </w:r>
      <w:r w:rsidR="00153C2F">
        <w:t>világot érzékeltetnek.</w:t>
      </w:r>
    </w:p>
    <w:p w14:paraId="07A171F4" w14:textId="5F2A1B35" w:rsidR="002F745D" w:rsidRDefault="00FC5D9B" w:rsidP="002F745D">
      <w:r>
        <w:lastRenderedPageBreak/>
        <w:t xml:space="preserve">Az én applikációmban kimondottan fontos a teljesítmény, mivel a Unity kimondottan erőforrás igényes, és Android telefonon szeretnénk futtatni a programot, amik nem rendelkeznek kimondottan erős processzorral, és mivel VR applikációról beszélünk, a legkisebb problémák, például akadozás, </w:t>
      </w:r>
      <w:r w:rsidR="004D07BA">
        <w:t>késés, képkockák kiesése rosszulléthez vezethet a felhasználónál, mivel a képernyő csupán néhány centiméterre van a szemétől, így a kis problémák is könnyen észrevehetőek.</w:t>
      </w:r>
    </w:p>
    <w:p w14:paraId="7594FC2C" w14:textId="7172CA00" w:rsidR="004D07BA" w:rsidRDefault="004D07BA" w:rsidP="004D07BA">
      <w:r>
        <w:t>Valamint Android rendszeren a jelenetek közti váltás nem történik meg azonnal</w:t>
      </w:r>
      <w:r w:rsidR="00DC044F">
        <w:t xml:space="preserve"> G</w:t>
      </w:r>
      <w:r>
        <w:t xml:space="preserve">yorsabb okostelefonoknál egy megakadásként érzékelhetjük a jelenet váltást, ami szintén rosszulléthez vezethet, lassabb okostelefonoknál pedig </w:t>
      </w:r>
      <w:r w:rsidR="00DC044F">
        <w:t>várakozást igényel.</w:t>
      </w:r>
    </w:p>
    <w:p w14:paraId="49622B0B" w14:textId="3E79C56E" w:rsidR="002F745D" w:rsidRDefault="008925CD" w:rsidP="002F745D">
      <w:r>
        <w:rPr>
          <w:noProof/>
        </w:rPr>
        <mc:AlternateContent>
          <mc:Choice Requires="wps">
            <w:drawing>
              <wp:anchor distT="0" distB="0" distL="114300" distR="114300" simplePos="0" relativeHeight="251721728" behindDoc="0" locked="0" layoutInCell="1" allowOverlap="1" wp14:anchorId="23225349" wp14:editId="5D33A4A5">
                <wp:simplePos x="0" y="0"/>
                <wp:positionH relativeFrom="margin">
                  <wp:align>right</wp:align>
                </wp:positionH>
                <wp:positionV relativeFrom="paragraph">
                  <wp:posOffset>4053205</wp:posOffset>
                </wp:positionV>
                <wp:extent cx="5399405" cy="635"/>
                <wp:effectExtent l="0" t="0" r="0" b="0"/>
                <wp:wrapTopAndBottom/>
                <wp:docPr id="1470986461"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B1ADF52" w14:textId="36D1F51D" w:rsidR="002F745D" w:rsidRPr="002F745D" w:rsidRDefault="00000000" w:rsidP="002F745D">
                            <w:pPr>
                              <w:pStyle w:val="Caption"/>
                            </w:pPr>
                            <w:fldSimple w:instr=" SEQ ábra \* ARABIC ">
                              <w:bookmarkStart w:id="56" w:name="_Toc134465921"/>
                              <w:r w:rsidR="00597BCD">
                                <w:rPr>
                                  <w:noProof/>
                                </w:rPr>
                                <w:t>18</w:t>
                              </w:r>
                            </w:fldSimple>
                            <w:r w:rsidR="002F745D">
                              <w:t>. ábra: A virtuális tér indítás előtt üres, mivel majdnem minden játék objektumot kódból hozunk létre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5349" id="_x0000_s1043" type="#_x0000_t202" style="position:absolute;left:0;text-align:left;margin-left:373.95pt;margin-top:319.15pt;width:425.15pt;height:.05pt;z-index:251721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" stroked="f">
                <v:textbox style="mso-fit-shape-to-text:t" inset="0,0,0,0">
                  <w:txbxContent>
                    <w:p w14:paraId="3B1ADF52" w14:textId="36D1F51D" w:rsidR="002F745D" w:rsidRPr="002F745D" w:rsidRDefault="00000000" w:rsidP="002F745D">
                      <w:pPr>
                        <w:pStyle w:val="Caption"/>
                      </w:pPr>
                      <w:fldSimple w:instr=" SEQ ábra \* ARABIC ">
                        <w:bookmarkStart w:id="57" w:name="_Toc134465921"/>
                        <w:r w:rsidR="00597BCD">
                          <w:rPr>
                            <w:noProof/>
                          </w:rPr>
                          <w:t>18</w:t>
                        </w:r>
                      </w:fldSimple>
                      <w:r w:rsidR="002F745D">
                        <w:t>. ábra: A virtuális tér indítás előtt üres, mivel majdnem minden játék objektumot kódból hozunk létre</w:t>
                      </w:r>
                      <w:bookmarkEnd w:id="57"/>
                    </w:p>
                  </w:txbxContent>
                </v:textbox>
                <w10:wrap type="topAndBottom" anchorx="margin"/>
              </v:shape>
            </w:pict>
          </mc:Fallback>
        </mc:AlternateContent>
      </w:r>
      <w:r w:rsidRPr="002F745D">
        <w:rPr>
          <w:noProof/>
        </w:rPr>
        <w:drawing>
          <wp:anchor distT="0" distB="0" distL="114300" distR="114300" simplePos="0" relativeHeight="251719680" behindDoc="0" locked="0" layoutInCell="1" allowOverlap="1" wp14:anchorId="4CC1BF58" wp14:editId="2D5EEB11">
            <wp:simplePos x="0" y="0"/>
            <wp:positionH relativeFrom="margin">
              <wp:align>right</wp:align>
            </wp:positionH>
            <wp:positionV relativeFrom="paragraph">
              <wp:posOffset>1560195</wp:posOffset>
            </wp:positionV>
            <wp:extent cx="5399405" cy="2445385"/>
            <wp:effectExtent l="0" t="0" r="0" b="0"/>
            <wp:wrapTopAndBottom/>
            <wp:docPr id="36889073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739" name="Picture 1" descr="A picture containing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99405" cy="2445385"/>
                    </a:xfrm>
                    <a:prstGeom prst="rect">
                      <a:avLst/>
                    </a:prstGeom>
                  </pic:spPr>
                </pic:pic>
              </a:graphicData>
            </a:graphic>
            <wp14:sizeRelH relativeFrom="page">
              <wp14:pctWidth>0</wp14:pctWidth>
            </wp14:sizeRelH>
            <wp14:sizeRelV relativeFrom="page">
              <wp14:pctHeight>0</wp14:pctHeight>
            </wp14:sizeRelV>
          </wp:anchor>
        </w:drawing>
      </w:r>
      <w:r w:rsidR="00DC044F">
        <w:t>Ezen okok miatt úgy döntöttem, hogy a jelenetben csak minimális játék objektumot helyezek el</w:t>
      </w:r>
      <w:r>
        <w:t>, mint ahogyan az a 18. ábrán látható. A</w:t>
      </w:r>
      <w:r w:rsidR="00DC044F">
        <w:t>helyett, hogy statikus, előre felépített jelenetek között váltok, egy jelenetet használok csak, és a játék objektumokat kódból, dinamikusan hozom létre, amikor szükséges, és törlöm őket amikor már nincs rájuk szükség. Így a lehető legkevesebb erőforrást használja a program</w:t>
      </w:r>
      <w:r w:rsidR="001A0EE4">
        <w:t>, és nincs szükség jelenetek közti váltásra sem.</w:t>
      </w:r>
    </w:p>
    <w:p w14:paraId="45B03AD2" w14:textId="2A8EF86D" w:rsidR="001A0EE4" w:rsidRDefault="001A0EE4" w:rsidP="001A0EE4">
      <w:pPr>
        <w:pStyle w:val="Heading3"/>
      </w:pPr>
      <w:bookmarkStart w:id="58" w:name="_Toc134462304"/>
      <w:r>
        <w:t>Objektum hierarchia</w:t>
      </w:r>
      <w:bookmarkEnd w:id="58"/>
    </w:p>
    <w:p w14:paraId="698F6452" w14:textId="4221A2F5" w:rsidR="00286E14" w:rsidRDefault="001A0EE4" w:rsidP="001A0EE4">
      <w:pPr>
        <w:pStyle w:val="Firstparagraph"/>
      </w:pPr>
      <w:r>
        <w:t>Unityben a hierarchia, ahogyan a játék</w:t>
      </w:r>
      <w:r w:rsidR="00286E14">
        <w:t xml:space="preserve"> </w:t>
      </w:r>
      <w:r>
        <w:t>objektumok szerveződnek és elrendeződnek a jeleneten belül. A hierarchia a játékobjektumok közötti szülő-gyermek kapcsolatra utal, ahol egy szülő</w:t>
      </w:r>
      <w:r w:rsidR="00286E14">
        <w:t xml:space="preserve"> </w:t>
      </w:r>
      <w:r>
        <w:t>objektumhoz egy vagy több gyermek</w:t>
      </w:r>
      <w:r w:rsidR="00286E14">
        <w:t xml:space="preserve"> </w:t>
      </w:r>
      <w:r>
        <w:t>objektum kapcsolódhat.</w:t>
      </w:r>
      <w:r w:rsidR="00286E14">
        <w:t xml:space="preserve"> Egy objektum lehet egyszerre szülő és gyerek is.</w:t>
      </w:r>
    </w:p>
    <w:p w14:paraId="2307203D" w14:textId="549EC243" w:rsidR="00286E14" w:rsidRDefault="001A0EE4" w:rsidP="00286E14">
      <w:r>
        <w:lastRenderedPageBreak/>
        <w:t>A hierarchia több okból is fontos a Unityben. Először is, lehetővé teszi a fejlesztők számára, hogy komplex játékobjektumokat hozzanak létre több kisebb objektum egyetlen entitássá történő egyesítésével. Például egy autó egy versenyjátékban több kisebb objektumból, például kerekekből, ajtókból és alvázból állhat, amelyek mindegyike egy szülőobjektum alá csoportosítható. Ez megkönnyíti az autó egészének mozgatását és manipulálását, ahelyett, hogy minden egyes részt külön-külön kellene kezelni.</w:t>
      </w:r>
    </w:p>
    <w:p w14:paraId="1A8BBC94" w14:textId="12D89D23" w:rsidR="00286E14" w:rsidRDefault="001A0EE4" w:rsidP="00286E14">
      <w:r>
        <w:t>Másodszor, a hierarchia lehetővé teszi a játékobjektumok jobb szervezését és kezelését. A fejlesztők a hierarchiák segítségével csoportosíthatják a kapcsolódó objektumokat, és logikus struktúrát hozhatnak létre a játékukban, ami megkönnyíti a navigálást és a megértést. Ez különösen hasznos lehet, ha nagy és összetett projekteken dolgozunk.</w:t>
      </w:r>
    </w:p>
    <w:p w14:paraId="67BDF443" w14:textId="22D4F8CF" w:rsidR="001A0EE4" w:rsidRDefault="001A0EE4" w:rsidP="00286E14">
      <w:r>
        <w:t>Harmadszor, a hierarchia fontos a játékobjektumok viselkedésének szabályozásához. A szkriptek vagy komponensek szülő</w:t>
      </w:r>
      <w:r w:rsidR="00D01D5E">
        <w:t xml:space="preserve"> </w:t>
      </w:r>
      <w:r>
        <w:t>objektumokhoz való csatolásával a fejlesztők egyszerre irányíthatják az összes gyermekobjektum viselkedését, ahelyett, hogy minden egyes objektumon külön-külön kellene elvégezniük ugyanazokat a változtatásokat. Ez időt és energiát takaríthat meg, és megkönnyíti a konzisztens és koherens játékmenet létrehozását.</w:t>
      </w:r>
    </w:p>
    <w:p w14:paraId="2EF2B852" w14:textId="76844703" w:rsidR="00D01D5E" w:rsidRDefault="00D01D5E" w:rsidP="00D01D5E">
      <w:r>
        <w:t>Az én applikációmban azok a játék objektumok, amik konstansan léteznek, és nem törlődnek soha a program futása alatt, statikus hierarchiába vannak rendezve</w:t>
      </w:r>
      <w:r w:rsidR="003628B1">
        <w:t>, ahogy az a 19. ábrán látható</w:t>
      </w:r>
      <w:r>
        <w:t>.</w:t>
      </w:r>
    </w:p>
    <w:p w14:paraId="3ECF3A7B" w14:textId="6E868FAF" w:rsidR="002F745D" w:rsidRDefault="002F745D" w:rsidP="00D80AF4">
      <w:r>
        <w:rPr>
          <w:noProof/>
        </w:rPr>
        <mc:AlternateContent>
          <mc:Choice Requires="wps">
            <w:drawing>
              <wp:anchor distT="0" distB="0" distL="114300" distR="114300" simplePos="0" relativeHeight="251724800" behindDoc="0" locked="0" layoutInCell="1" allowOverlap="1" wp14:anchorId="735BDD6C" wp14:editId="122C360C">
                <wp:simplePos x="0" y="0"/>
                <wp:positionH relativeFrom="page">
                  <wp:align>center</wp:align>
                </wp:positionH>
                <wp:positionV relativeFrom="paragraph">
                  <wp:posOffset>3491230</wp:posOffset>
                </wp:positionV>
                <wp:extent cx="4591050" cy="635"/>
                <wp:effectExtent l="0" t="0" r="0" b="2540"/>
                <wp:wrapTopAndBottom/>
                <wp:docPr id="470820414"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E6C2191" w14:textId="6A3887D9" w:rsidR="002F745D" w:rsidRPr="0038776A" w:rsidRDefault="00000000" w:rsidP="002F745D">
                            <w:pPr>
                              <w:pStyle w:val="Caption"/>
                            </w:pPr>
                            <w:fldSimple w:instr=" SEQ ábra \* ARABIC ">
                              <w:bookmarkStart w:id="59" w:name="_Toc134465922"/>
                              <w:r w:rsidR="00597BCD">
                                <w:rPr>
                                  <w:noProof/>
                                </w:rPr>
                                <w:t>19</w:t>
                              </w:r>
                            </w:fldSimple>
                            <w:r w:rsidR="002F745D">
                              <w:t>. ábra: A statikus játékobjektumok hierarchiája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BDD6C" id="_x0000_s1044" type="#_x0000_t202" style="position:absolute;left:0;text-align:left;margin-left:0;margin-top:274.9pt;width:361.5pt;height:.05pt;z-index:251724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aW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Pw0v51N5xSSFLv+OI8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" stroked="f">
                <v:textbox style="mso-fit-shape-to-text:t" inset="0,0,0,0">
                  <w:txbxContent>
                    <w:p w14:paraId="5E6C2191" w14:textId="6A3887D9" w:rsidR="002F745D" w:rsidRPr="0038776A" w:rsidRDefault="00000000" w:rsidP="002F745D">
                      <w:pPr>
                        <w:pStyle w:val="Caption"/>
                      </w:pPr>
                      <w:fldSimple w:instr=" SEQ ábra \* ARABIC ">
                        <w:bookmarkStart w:id="60" w:name="_Toc134465922"/>
                        <w:r w:rsidR="00597BCD">
                          <w:rPr>
                            <w:noProof/>
                          </w:rPr>
                          <w:t>19</w:t>
                        </w:r>
                      </w:fldSimple>
                      <w:r w:rsidR="002F745D">
                        <w:t>. ábra: A statikus játékobjektumok hierarchiája</w:t>
                      </w:r>
                      <w:bookmarkEnd w:id="60"/>
                    </w:p>
                  </w:txbxContent>
                </v:textbox>
                <w10:wrap type="topAndBottom" anchorx="page"/>
              </v:shape>
            </w:pict>
          </mc:Fallback>
        </mc:AlternateContent>
      </w:r>
      <w:r w:rsidRPr="002F745D">
        <w:rPr>
          <w:noProof/>
        </w:rPr>
        <w:drawing>
          <wp:anchor distT="0" distB="0" distL="114300" distR="114300" simplePos="0" relativeHeight="251722752" behindDoc="0" locked="0" layoutInCell="1" allowOverlap="1" wp14:anchorId="000C0084" wp14:editId="01D3715E">
            <wp:simplePos x="0" y="0"/>
            <wp:positionH relativeFrom="margin">
              <wp:align>center</wp:align>
            </wp:positionH>
            <wp:positionV relativeFrom="paragraph">
              <wp:posOffset>1312545</wp:posOffset>
            </wp:positionV>
            <wp:extent cx="3279775" cy="2105025"/>
            <wp:effectExtent l="0" t="0" r="0" b="9525"/>
            <wp:wrapTopAndBottom/>
            <wp:docPr id="14243135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3515" name="Picture 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79775" cy="2105025"/>
                    </a:xfrm>
                    <a:prstGeom prst="rect">
                      <a:avLst/>
                    </a:prstGeom>
                  </pic:spPr>
                </pic:pic>
              </a:graphicData>
            </a:graphic>
            <wp14:sizeRelH relativeFrom="page">
              <wp14:pctWidth>0</wp14:pctWidth>
            </wp14:sizeRelH>
            <wp14:sizeRelV relativeFrom="page">
              <wp14:pctHeight>0</wp14:pctHeight>
            </wp14:sizeRelV>
          </wp:anchor>
        </w:drawing>
      </w:r>
      <w:r w:rsidR="00D01D5E">
        <w:t>Az első ilyen objektum egy Plane nevet viselő sík. Az objektum rendelkezik egy Transform komponenssel, hogy a virtuális térben rendelkezzen pozícióval, tengelyforgással és mérettel, valamint egy Mesh Renderer komponenssel, aminek megadok egy egyszerű négyzetrács textúrájú anyagot, és így a sík négyzetrácsos lesz. Ez kelti a virtuális tér látszatot, így a felhasználó nem csak szürkeséget lát maga körül.</w:t>
      </w:r>
    </w:p>
    <w:p w14:paraId="40FBE22F" w14:textId="36184665" w:rsidR="004507B0" w:rsidRDefault="00D01D5E" w:rsidP="004507B0">
      <w:r>
        <w:lastRenderedPageBreak/>
        <w:t xml:space="preserve">A következő objektum a virtuális teret megvilágító </w:t>
      </w:r>
      <w:r w:rsidR="004507B0">
        <w:t>irányított fény</w:t>
      </w:r>
      <w:r>
        <w:t>, Directional Light</w:t>
      </w:r>
      <w:r w:rsidR="004507B0">
        <w:t xml:space="preserve"> néven.</w:t>
      </w:r>
      <w:r w:rsidR="004507B0" w:rsidRPr="004507B0">
        <w:t xml:space="preserve"> </w:t>
      </w:r>
      <w:r w:rsidR="004507B0">
        <w:t>Az irányított fények hasznosak az olyan hatások létrehozásához, mint a napfény egy kültéri jelenetben. Az irányított fények sok szempontból úgy viselkednek, mint a nap, és úgy gondolhatunk rájuk, mint távoli fényforrásokra, amelyek végtelenül messze léteznek. Az irányított fénynek nincs azonosítható forráshelye, így a fényobjektum bárhol elhelyezhető a jelenetben. A jelenet összes objektumát úgy világítja meg, mintha a fény mindig ugyanabból az irányból érkezne. A fény távolsága a</w:t>
      </w:r>
      <w:r w:rsidR="0079770B">
        <w:t>z</w:t>
      </w:r>
      <w:r w:rsidR="004507B0">
        <w:t xml:space="preserve"> objektumoktól nincs meghatározva, így a fény nem csökken.</w:t>
      </w:r>
    </w:p>
    <w:p w14:paraId="627E87F1" w14:textId="238CFBAB" w:rsidR="004507B0" w:rsidRDefault="004507B0" w:rsidP="004507B0">
      <w:r>
        <w:t>A hierarchia része a felhasználó interfész is, ez egy UI nevű objektum, ami rendelkezik egy Canvas komponenssel, ami az interfész elemeket mozgatja dinamikusan, hogy igazodjanak különböző méretű képernyőkhöz, valamint rendelkezik egy Canvas Scaler komponenssel, ami magát a Canvas-t méretezi át a képernyőmérethez igazodva.</w:t>
      </w:r>
    </w:p>
    <w:p w14:paraId="42581F91" w14:textId="7CF7B1F9" w:rsidR="004507B0" w:rsidRDefault="004507B0" w:rsidP="004507B0">
      <w:r>
        <w:t xml:space="preserve">A UI több gyermek objektummal is rendelkezik, egy célzó kereszttel, ami mindig a képernyő közepén jelenik meg, és segít a felhasználónak, </w:t>
      </w:r>
      <w:r w:rsidR="00A65442">
        <w:t>a célzásban,</w:t>
      </w:r>
      <w:r>
        <w:t xml:space="preserve"> valamint több debugoláshoz szükséges Te</w:t>
      </w:r>
      <w:r w:rsidR="00A65442">
        <w:t>xtMeshPro elemet, amikre különféle üzeneteket és értékeket írtam ki a fejlesztés során, ezzel segítve a hibakeresést</w:t>
      </w:r>
      <w:r w:rsidR="003628B1">
        <w:t>, ezek láthatóak a 20. ábrán</w:t>
      </w:r>
      <w:r w:rsidR="00A65442">
        <w:t>.</w:t>
      </w:r>
    </w:p>
    <w:p w14:paraId="5E6EC64C" w14:textId="44EBDA78" w:rsidR="00F17A71" w:rsidRDefault="00A67131" w:rsidP="00D80AF4">
      <w:r>
        <w:rPr>
          <w:noProof/>
        </w:rPr>
        <mc:AlternateContent>
          <mc:Choice Requires="wps">
            <w:drawing>
              <wp:anchor distT="0" distB="0" distL="114300" distR="114300" simplePos="0" relativeHeight="251727872" behindDoc="0" locked="0" layoutInCell="1" allowOverlap="1" wp14:anchorId="18D6A397" wp14:editId="3F5FBA43">
                <wp:simplePos x="0" y="0"/>
                <wp:positionH relativeFrom="page">
                  <wp:align>center</wp:align>
                </wp:positionH>
                <wp:positionV relativeFrom="paragraph">
                  <wp:posOffset>3844290</wp:posOffset>
                </wp:positionV>
                <wp:extent cx="5381625" cy="635"/>
                <wp:effectExtent l="0" t="0" r="9525" b="0"/>
                <wp:wrapTopAndBottom/>
                <wp:docPr id="1563857284"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39D80EC" w14:textId="5738851A" w:rsidR="00F17A71" w:rsidRPr="001449BA" w:rsidRDefault="00000000" w:rsidP="00F17A71">
                            <w:pPr>
                              <w:pStyle w:val="Caption"/>
                            </w:pPr>
                            <w:fldSimple w:instr=" SEQ ábra \* ARABIC ">
                              <w:bookmarkStart w:id="61" w:name="_Toc134465923"/>
                              <w:r w:rsidR="00597BCD">
                                <w:rPr>
                                  <w:noProof/>
                                </w:rPr>
                                <w:t>20</w:t>
                              </w:r>
                            </w:fldSimple>
                            <w:r w:rsidR="00F17A71">
                              <w:t>. ábra: A felhasználói interfészt képző Canvas objektum és elemei, középen a célkereszttel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6A397" id="_x0000_s1045" type="#_x0000_t202" style="position:absolute;left:0;text-align:left;margin-left:0;margin-top:302.7pt;width:423.75pt;height:.05pt;z-index:2517278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yS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" stroked="f">
                <v:textbox style="mso-fit-shape-to-text:t" inset="0,0,0,0">
                  <w:txbxContent>
                    <w:p w14:paraId="639D80EC" w14:textId="5738851A" w:rsidR="00F17A71" w:rsidRPr="001449BA" w:rsidRDefault="00000000" w:rsidP="00F17A71">
                      <w:pPr>
                        <w:pStyle w:val="Caption"/>
                      </w:pPr>
                      <w:fldSimple w:instr=" SEQ ábra \* ARABIC ">
                        <w:bookmarkStart w:id="62" w:name="_Toc134465923"/>
                        <w:r w:rsidR="00597BCD">
                          <w:rPr>
                            <w:noProof/>
                          </w:rPr>
                          <w:t>20</w:t>
                        </w:r>
                      </w:fldSimple>
                      <w:r w:rsidR="00F17A71">
                        <w:t>. ábra: A felhasználói interfészt képző Canvas objektum és elemei, középen a célkereszttel</w:t>
                      </w:r>
                      <w:bookmarkEnd w:id="62"/>
                    </w:p>
                  </w:txbxContent>
                </v:textbox>
                <w10:wrap type="topAndBottom" anchorx="page"/>
              </v:shape>
            </w:pict>
          </mc:Fallback>
        </mc:AlternateContent>
      </w:r>
      <w:r w:rsidRPr="00F17A71">
        <w:rPr>
          <w:noProof/>
        </w:rPr>
        <w:drawing>
          <wp:anchor distT="0" distB="0" distL="114300" distR="114300" simplePos="0" relativeHeight="251725824" behindDoc="0" locked="0" layoutInCell="1" allowOverlap="1" wp14:anchorId="5C777FB2" wp14:editId="3EEAF77A">
            <wp:simplePos x="0" y="0"/>
            <wp:positionH relativeFrom="margin">
              <wp:align>center</wp:align>
            </wp:positionH>
            <wp:positionV relativeFrom="paragraph">
              <wp:posOffset>1076960</wp:posOffset>
            </wp:positionV>
            <wp:extent cx="4924425" cy="2718435"/>
            <wp:effectExtent l="0" t="0" r="9525" b="5715"/>
            <wp:wrapTopAndBottom/>
            <wp:docPr id="1930451035"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035" name="Picture 1" descr="Char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924425" cy="2718435"/>
                    </a:xfrm>
                    <a:prstGeom prst="rect">
                      <a:avLst/>
                    </a:prstGeom>
                  </pic:spPr>
                </pic:pic>
              </a:graphicData>
            </a:graphic>
            <wp14:sizeRelH relativeFrom="margin">
              <wp14:pctWidth>0</wp14:pctWidth>
            </wp14:sizeRelH>
            <wp14:sizeRelV relativeFrom="margin">
              <wp14:pctHeight>0</wp14:pctHeight>
            </wp14:sizeRelV>
          </wp:anchor>
        </w:drawing>
      </w:r>
      <w:r w:rsidR="00A65442">
        <w:t xml:space="preserve">Az utolsó objektum a hierarchiában egy olyan objektum, ami csak pozícióval és gyerek objektumokkal rendelkezik. Ez az objektum, a ShiftUp, a pozíció komponensében tárolja a Plane síktól való távolságot. A gyerek objektuma, ShiftForward, szintén csak pozícióval rendelkezik, és a felhasználótól 10 egységre előre helyezkedik el. Valamint a </w:t>
      </w:r>
      <w:r w:rsidR="00A65442">
        <w:lastRenderedPageBreak/>
        <w:t>ShiftForward is rendelkezik egy csak pozícióval rendelkező gyerek objektummal, MenuShift, ami további 40 egységre</w:t>
      </w:r>
      <w:r w:rsidR="00BA1832">
        <w:t xml:space="preserve"> helyezkedik el, a játékos előtt.</w:t>
      </w:r>
    </w:p>
    <w:p w14:paraId="7A57A987" w14:textId="18E651DC" w:rsidR="00BA1832" w:rsidRDefault="00BA1832" w:rsidP="004507B0">
      <w:r>
        <w:t>Fontos megemlíteni, hogy a gyerek objektumok megörökölik a szülő objektum pozícióját, és a saját lokális pozíciójukat hozzáadva helyezkednek el a virtuális világban. Ebben az esetben ez azt jelenti, hogy a ShiftUp (0, 60, 0) pozícióját megörököli a ShiftForward, aminek a lokális pozíciója (0, 0, 10), és így a virtuális világban a (0, 60, 10) pozícióban fog elhelyezkedni. Ugyan így a MenuShift megörököli a ShiftForward pozícióját, így a (0, 0, 40) lokális pozícióval, (0, 60, 50) pozícióban fog elhelyezkedni.</w:t>
      </w:r>
    </w:p>
    <w:p w14:paraId="4AB9058A" w14:textId="419FE537" w:rsidR="00BA1832" w:rsidRDefault="00BA1832" w:rsidP="00BA1832">
      <w:r>
        <w:t>Ezek az objektumok azért fontosak mert a pozíciójuk használatával tudjuk megállapítani kódból, hogy hova szeretnénk a program használata közben dinamikusan játék objektumokat létrehozni. Ezzel a megoldással</w:t>
      </w:r>
      <w:r w:rsidR="0079770B">
        <w:t>,</w:t>
      </w:r>
      <w:r>
        <w:t xml:space="preserve"> ha kódból elmozgatjuk ezeket az objektumokat, referencián keresztül máshol le tudjuk kérni az új pozíciót</w:t>
      </w:r>
      <w:r w:rsidR="0079770B">
        <w:t>.</w:t>
      </w:r>
    </w:p>
    <w:p w14:paraId="60791220" w14:textId="67CF13BE" w:rsidR="00A67131" w:rsidRDefault="00A67131" w:rsidP="00A67131">
      <w:r>
        <w:rPr>
          <w:noProof/>
        </w:rPr>
        <mc:AlternateContent>
          <mc:Choice Requires="wps">
            <w:drawing>
              <wp:anchor distT="0" distB="0" distL="114300" distR="114300" simplePos="0" relativeHeight="251730944" behindDoc="0" locked="0" layoutInCell="1" allowOverlap="1" wp14:anchorId="6F340D29" wp14:editId="1FF9C25D">
                <wp:simplePos x="0" y="0"/>
                <wp:positionH relativeFrom="margin">
                  <wp:align>center</wp:align>
                </wp:positionH>
                <wp:positionV relativeFrom="paragraph">
                  <wp:posOffset>4742815</wp:posOffset>
                </wp:positionV>
                <wp:extent cx="3876675" cy="635"/>
                <wp:effectExtent l="0" t="0" r="9525" b="0"/>
                <wp:wrapTopAndBottom/>
                <wp:docPr id="1072491136" name="Text Box 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6FB86620" w14:textId="40ECAEFB" w:rsidR="00A67131" w:rsidRPr="00041464" w:rsidRDefault="00000000" w:rsidP="00A67131">
                            <w:pPr>
                              <w:pStyle w:val="Caption"/>
                            </w:pPr>
                            <w:fldSimple w:instr=" SEQ ábra \* ARABIC ">
                              <w:bookmarkStart w:id="63" w:name="_Toc134465924"/>
                              <w:r w:rsidR="00597BCD">
                                <w:rPr>
                                  <w:noProof/>
                                </w:rPr>
                                <w:t>21</w:t>
                              </w:r>
                            </w:fldSimple>
                            <w:r w:rsidR="00A67131">
                              <w:t>. ábra: A virtuális térben lévő Camera objektum beállításai és komponensei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0D29" id="_x0000_s1046" type="#_x0000_t202" style="position:absolute;left:0;text-align:left;margin-left:0;margin-top:373.45pt;width:305.2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8cGgIAAEAEAAAOAAAAZHJzL2Uyb0RvYy54bWysU8Fu2zAMvQ/YPwi6L05SNC2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Pm/m42u7vlTFJsdnMb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" stroked="f">
                <v:textbox style="mso-fit-shape-to-text:t" inset="0,0,0,0">
                  <w:txbxContent>
                    <w:p w14:paraId="6FB86620" w14:textId="40ECAEFB" w:rsidR="00A67131" w:rsidRPr="00041464" w:rsidRDefault="00000000" w:rsidP="00A67131">
                      <w:pPr>
                        <w:pStyle w:val="Caption"/>
                      </w:pPr>
                      <w:fldSimple w:instr=" SEQ ábra \* ARABIC ">
                        <w:bookmarkStart w:id="64" w:name="_Toc134465924"/>
                        <w:r w:rsidR="00597BCD">
                          <w:rPr>
                            <w:noProof/>
                          </w:rPr>
                          <w:t>21</w:t>
                        </w:r>
                      </w:fldSimple>
                      <w:r w:rsidR="00A67131">
                        <w:t>. ábra: A virtuális térben lévő Camera objektum beállításai és komponensei</w:t>
                      </w:r>
                      <w:bookmarkEnd w:id="64"/>
                    </w:p>
                  </w:txbxContent>
                </v:textbox>
                <w10:wrap type="topAndBottom" anchorx="margin"/>
              </v:shape>
            </w:pict>
          </mc:Fallback>
        </mc:AlternateContent>
      </w:r>
      <w:r w:rsidRPr="00A67131">
        <w:rPr>
          <w:noProof/>
        </w:rPr>
        <w:drawing>
          <wp:anchor distT="0" distB="0" distL="114300" distR="114300" simplePos="0" relativeHeight="251728896" behindDoc="0" locked="0" layoutInCell="1" allowOverlap="1" wp14:anchorId="40CE265E" wp14:editId="66198397">
            <wp:simplePos x="0" y="0"/>
            <wp:positionH relativeFrom="margin">
              <wp:align>center</wp:align>
            </wp:positionH>
            <wp:positionV relativeFrom="paragraph">
              <wp:posOffset>808355</wp:posOffset>
            </wp:positionV>
            <wp:extent cx="3876675" cy="3881755"/>
            <wp:effectExtent l="0" t="0" r="9525" b="4445"/>
            <wp:wrapTopAndBottom/>
            <wp:docPr id="86432778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783" name="Picture 1"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76675" cy="3881755"/>
                    </a:xfrm>
                    <a:prstGeom prst="rect">
                      <a:avLst/>
                    </a:prstGeom>
                  </pic:spPr>
                </pic:pic>
              </a:graphicData>
            </a:graphic>
            <wp14:sizeRelH relativeFrom="margin">
              <wp14:pctWidth>0</wp14:pctWidth>
            </wp14:sizeRelH>
            <wp14:sizeRelV relativeFrom="margin">
              <wp14:pctHeight>0</wp14:pctHeight>
            </wp14:sizeRelV>
          </wp:anchor>
        </w:drawing>
      </w:r>
      <w:r w:rsidR="0079770B">
        <w:t>Az utolsó gyerek objektuma a ShiftUp objektumnak a Player objektum, ami szintén egy üres objektum, és csak arra szolgál, hogy szülője legyen, és összefogjon két objektumot, a PlayerCapsule és PlayerCam objektumokat.</w:t>
      </w:r>
    </w:p>
    <w:p w14:paraId="1EF99A1B" w14:textId="46581EF2" w:rsidR="0079770B" w:rsidRDefault="0079770B" w:rsidP="0079770B">
      <w:pPr>
        <w:pStyle w:val="Heading3"/>
      </w:pPr>
      <w:bookmarkStart w:id="65" w:name="_Toc134462305"/>
      <w:r>
        <w:lastRenderedPageBreak/>
        <w:t>Player objektum</w:t>
      </w:r>
      <w:bookmarkEnd w:id="65"/>
    </w:p>
    <w:p w14:paraId="6DFBAFBB" w14:textId="003A2213" w:rsidR="0079770B" w:rsidRDefault="0079770B" w:rsidP="002778E4">
      <w:pPr>
        <w:pStyle w:val="Firstparagraph"/>
      </w:pPr>
      <w:r>
        <w:t>A PlayerCam objektum a jelenet fő kamerája, ezen keresztül lát a felhasználó</w:t>
      </w:r>
      <w:r w:rsidR="002778E4">
        <w:t>.</w:t>
      </w:r>
      <w:r>
        <w:t xml:space="preserve"> Rendelkezik egy Camera komponenssel, aminek a beállításaiban megadtam látószöget, ami 60 fok, az égbolt</w:t>
      </w:r>
      <w:r w:rsidR="002778E4">
        <w:t xml:space="preserve"> (</w:t>
      </w:r>
      <w:r>
        <w:t>SkyBox</w:t>
      </w:r>
      <w:r w:rsidR="002778E4">
        <w:t>)</w:t>
      </w:r>
      <w:r>
        <w:t xml:space="preserve"> színét, valamint, hogy VR szemüvegen futtatva mindkét szem képe ebből a kamerából eredjen.</w:t>
      </w:r>
      <w:r w:rsidR="002778E4">
        <w:t xml:space="preserve"> </w:t>
      </w:r>
      <w:r>
        <w:t xml:space="preserve">A </w:t>
      </w:r>
      <w:r w:rsidR="002778E4">
        <w:t>PlayerCam</w:t>
      </w:r>
      <w:r>
        <w:t xml:space="preserve"> objektumhoz </w:t>
      </w:r>
      <w:r w:rsidR="002778E4">
        <w:t>ezen kívül két</w:t>
      </w:r>
      <w:r>
        <w:t xml:space="preserve"> szkript van komponensként hozzáadva</w:t>
      </w:r>
      <w:r w:rsidR="002778E4">
        <w:t>.</w:t>
      </w:r>
      <w:r w:rsidR="003628B1">
        <w:t xml:space="preserve"> Ezek a beállítások láthatóak a 21. ábrán.</w:t>
      </w:r>
    </w:p>
    <w:p w14:paraId="3A022877" w14:textId="14BCCAC4" w:rsidR="00A67131" w:rsidRDefault="003628B1" w:rsidP="00A67131">
      <w:r>
        <w:rPr>
          <w:noProof/>
        </w:rPr>
        <mc:AlternateContent>
          <mc:Choice Requires="wps">
            <w:drawing>
              <wp:anchor distT="0" distB="0" distL="114300" distR="114300" simplePos="0" relativeHeight="251734016" behindDoc="0" locked="0" layoutInCell="1" allowOverlap="1" wp14:anchorId="7D7C1B5A" wp14:editId="0F30C282">
                <wp:simplePos x="0" y="0"/>
                <wp:positionH relativeFrom="margin">
                  <wp:align>right</wp:align>
                </wp:positionH>
                <wp:positionV relativeFrom="paragraph">
                  <wp:posOffset>4308475</wp:posOffset>
                </wp:positionV>
                <wp:extent cx="5399405" cy="635"/>
                <wp:effectExtent l="0" t="0" r="0" b="2540"/>
                <wp:wrapTopAndBottom/>
                <wp:docPr id="156252828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A7EC9FD" w14:textId="6271808D" w:rsidR="00A67131" w:rsidRPr="00F0271E" w:rsidRDefault="00000000" w:rsidP="00A67131">
                            <w:pPr>
                              <w:pStyle w:val="Caption"/>
                            </w:pPr>
                            <w:fldSimple w:instr=" SEQ ábra \* ARABIC ">
                              <w:bookmarkStart w:id="66" w:name="_Toc134465925"/>
                              <w:r w:rsidR="00597BCD">
                                <w:rPr>
                                  <w:noProof/>
                                </w:rPr>
                                <w:t>22</w:t>
                              </w:r>
                            </w:fldSimple>
                            <w:r w:rsidR="00A67131">
                              <w:t>. ábra: A PlayerObj objektum komponensei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1B5A" id="_x0000_s1047" type="#_x0000_t202" style="position:absolute;left:0;text-align:left;margin-left:373.95pt;margin-top:339.25pt;width:425.15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" stroked="f">
                <v:textbox style="mso-fit-shape-to-text:t" inset="0,0,0,0">
                  <w:txbxContent>
                    <w:p w14:paraId="3A7EC9FD" w14:textId="6271808D" w:rsidR="00A67131" w:rsidRPr="00F0271E" w:rsidRDefault="00000000" w:rsidP="00A67131">
                      <w:pPr>
                        <w:pStyle w:val="Caption"/>
                      </w:pPr>
                      <w:fldSimple w:instr=" SEQ ábra \* ARABIC ">
                        <w:bookmarkStart w:id="67" w:name="_Toc134465925"/>
                        <w:r w:rsidR="00597BCD">
                          <w:rPr>
                            <w:noProof/>
                          </w:rPr>
                          <w:t>22</w:t>
                        </w:r>
                      </w:fldSimple>
                      <w:r w:rsidR="00A67131">
                        <w:t>. ábra: A PlayerObj objektum komponensei</w:t>
                      </w:r>
                      <w:bookmarkEnd w:id="67"/>
                    </w:p>
                  </w:txbxContent>
                </v:textbox>
                <w10:wrap type="topAndBottom" anchorx="margin"/>
              </v:shape>
            </w:pict>
          </mc:Fallback>
        </mc:AlternateContent>
      </w:r>
      <w:r w:rsidRPr="00A67131">
        <w:rPr>
          <w:noProof/>
        </w:rPr>
        <w:drawing>
          <wp:anchor distT="0" distB="0" distL="114300" distR="114300" simplePos="0" relativeHeight="251731968" behindDoc="0" locked="0" layoutInCell="1" allowOverlap="1" wp14:anchorId="0D020811" wp14:editId="64E6FCA4">
            <wp:simplePos x="0" y="0"/>
            <wp:positionH relativeFrom="margin">
              <wp:align>right</wp:align>
            </wp:positionH>
            <wp:positionV relativeFrom="paragraph">
              <wp:posOffset>1796415</wp:posOffset>
            </wp:positionV>
            <wp:extent cx="5399405" cy="2513330"/>
            <wp:effectExtent l="0" t="0" r="0" b="1270"/>
            <wp:wrapTopAndBottom/>
            <wp:docPr id="12525054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453" name="Picture 1"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99405" cy="2513330"/>
                    </a:xfrm>
                    <a:prstGeom prst="rect">
                      <a:avLst/>
                    </a:prstGeom>
                  </pic:spPr>
                </pic:pic>
              </a:graphicData>
            </a:graphic>
          </wp:anchor>
        </w:drawing>
      </w:r>
      <w:r w:rsidR="002778E4">
        <w:t>A PlayerObj objektum egy láthatatlan objektum, és</w:t>
      </w:r>
      <w:r w:rsidR="00AE4DAA">
        <w:t xml:space="preserve"> komponensei azok a szkriptek melyek a MonoBehaviour osztályból vannak származtatva</w:t>
      </w:r>
      <w:r>
        <w:t>, ahogy az a 22. ábrán látható</w:t>
      </w:r>
      <w:r w:rsidR="00AE4DAA">
        <w:t>. A MonoBehaviour a Unity Mono API része- Egy MonoBehaviour osztályból származtatott osztály életciklusa megegyezik annak a játékobjektumnak az életciklusával, melynek komponense.</w:t>
      </w:r>
      <w:r w:rsidR="00062ABB">
        <w:t xml:space="preserve"> Mivel a PlayerObj statikusan a virtuális térbe van elhelyezve, ezért a program indulásakor létrejön, és a program bezárásakor törlődik. Így a komponens szkriptek </w:t>
      </w:r>
      <w:r w:rsidR="00BA29C3">
        <w:t>mindig futnak.</w:t>
      </w:r>
    </w:p>
    <w:p w14:paraId="04F99AF4" w14:textId="0F0CCC25" w:rsidR="002778E4" w:rsidRDefault="002778E4" w:rsidP="002778E4">
      <w:pPr>
        <w:pStyle w:val="Heading3"/>
      </w:pPr>
      <w:bookmarkStart w:id="68" w:name="_Toc134462306"/>
      <w:r>
        <w:t>Menü</w:t>
      </w:r>
      <w:r w:rsidR="007075DD">
        <w:t>, menü elemek, és térbeli objektumok</w:t>
      </w:r>
      <w:bookmarkEnd w:id="68"/>
    </w:p>
    <w:p w14:paraId="7730CC8A" w14:textId="2B1D9C3A" w:rsidR="002778E4" w:rsidRDefault="00003405" w:rsidP="002778E4">
      <w:pPr>
        <w:pStyle w:val="Firstparagraph"/>
      </w:pPr>
      <w:r>
        <w:t>A program használatához szükséges egy menü, ez általában a felhasználó interfész részét képezi, viszont a VR akadályokat állít elénk, nincs kurzor, amit a képernyőn mozgathatnánk, ezért a kurzor célját átveszi a célzókereszt, ami a UI része és rögzített helyen van a képernyőn, a többi UI elemmel együtt, vagyis mindig a felhasználó fejével együtt forognak, és mindig ugyan akkora távolságra vannak egymástól. Emiatt lehetetlen a célzókereszttel a UI más elemeire célozni.</w:t>
      </w:r>
    </w:p>
    <w:p w14:paraId="682226F4" w14:textId="14CC5E90" w:rsidR="00003405" w:rsidRDefault="007075DD" w:rsidP="00003405">
      <w:r>
        <w:lastRenderedPageBreak/>
        <w:t>Erre a problémára az az egyszerű, és VR applikációknál alkalmazott megoldás, hogy a menü nem a UI része, hanem a virtuális térben lévő objektumok, amikre rá tudunk kattintani, Ray Casting segítségével. A menü el</w:t>
      </w:r>
      <w:r w:rsidR="00D80AF4">
        <w:t>e</w:t>
      </w:r>
      <w:r>
        <w:t>meit és minden más objektumot, dinamikusan hozom létre kód segítségével. Ehhez segítenek a prefabok.</w:t>
      </w:r>
    </w:p>
    <w:p w14:paraId="5DFF2534" w14:textId="348BC7DC" w:rsidR="007075DD" w:rsidRDefault="007075DD" w:rsidP="00003405">
      <w:r>
        <w:t>A prefab, a prefabrikated object (előre gyártott objektum) rövidítése, egy előre elkészített játék objektum, amely többször is felhasználható a projekt során. A prefabok lényegében sablonok, amelyeket a jelenettől külön lehet létrehozni és szerkeszteni, majd szükség szerint létrehozni és a jelenetbe helyezni</w:t>
      </w:r>
      <w:r w:rsidR="003628B1">
        <w:t>, erre egy példa a 23. ábrán látható</w:t>
      </w:r>
      <w:r>
        <w:t>.</w:t>
      </w:r>
    </w:p>
    <w:p w14:paraId="76AFE93E" w14:textId="037DCF76" w:rsidR="007075DD" w:rsidRDefault="007075DD" w:rsidP="00003405">
      <w:r w:rsidRPr="007075DD">
        <w:t xml:space="preserve">A prefabok egy vagy több játékobjektumból állhatnak, amelyek mindegyike saját tulajdonságokkal, komponensekkel és szkriptekkel rendelkezik. </w:t>
      </w:r>
      <w:r>
        <w:t>Ebben az esetben a MenuPrefab tartalmazza a menü gomb</w:t>
      </w:r>
      <w:r w:rsidR="00E678EB">
        <w:t>j</w:t>
      </w:r>
      <w:r>
        <w:t>ait, amik egyszerű téglatest alakú objektumok, illetve a gombok TextMeshPro típusú szövegét, amik a téglatestek előtt helyezkednek el. Ha a menühöz egy új gombot akarok hozzáadni, csak annyi a dolgom, hogy a prefabot szerkesztem, a Scene view ablakban.</w:t>
      </w:r>
    </w:p>
    <w:p w14:paraId="5348C015" w14:textId="7CEE0425" w:rsidR="007075DD" w:rsidRDefault="007075DD" w:rsidP="00003405">
      <w:r w:rsidRPr="007075DD">
        <w:t xml:space="preserve">A </w:t>
      </w:r>
      <w:r>
        <w:t>prefabok</w:t>
      </w:r>
      <w:r w:rsidRPr="007075DD">
        <w:t xml:space="preserve"> használata Unityben számos előnnyel jár. </w:t>
      </w:r>
      <w:r>
        <w:t>I</w:t>
      </w:r>
      <w:r w:rsidRPr="007075DD">
        <w:t>dőt és energiát takaríthat meg, mivel lehetővé teszi a fejlesztők számára, hogy a projekt során újra felhasznál</w:t>
      </w:r>
      <w:r>
        <w:t xml:space="preserve">hatnak </w:t>
      </w:r>
      <w:r w:rsidRPr="007075DD">
        <w:t>játék</w:t>
      </w:r>
      <w:r>
        <w:t xml:space="preserve"> </w:t>
      </w:r>
      <w:r w:rsidRPr="007075DD">
        <w:t>objektumokat</w:t>
      </w:r>
      <w:r>
        <w:t>. Valamint</w:t>
      </w:r>
      <w:r w:rsidRPr="007075DD">
        <w:t xml:space="preserve"> segít a konzisztencia és a karbantarthatóság biztosításában, mivel a</w:t>
      </w:r>
      <w:r>
        <w:t xml:space="preserve"> prefabon</w:t>
      </w:r>
      <w:r w:rsidRPr="007075DD">
        <w:t xml:space="preserve"> végrehajtott változtatások a projekt során a</w:t>
      </w:r>
      <w:r>
        <w:t xml:space="preserve"> prefab</w:t>
      </w:r>
      <w:r w:rsidRPr="007075DD">
        <w:t xml:space="preserve"> minden példányában </w:t>
      </w:r>
      <w:r w:rsidR="00200611">
        <w:t>megjelennek</w:t>
      </w:r>
      <w:r w:rsidRPr="007075DD">
        <w:t xml:space="preserve">. </w:t>
      </w:r>
      <w:r>
        <w:t>Ezen kívül</w:t>
      </w:r>
      <w:r w:rsidRPr="007075DD">
        <w:t xml:space="preserve"> javí</w:t>
      </w:r>
      <w:r>
        <w:t>t</w:t>
      </w:r>
      <w:r w:rsidRPr="007075DD">
        <w:t xml:space="preserve">ja a teljesítményt, mivel a </w:t>
      </w:r>
      <w:r>
        <w:t>prefabok</w:t>
      </w:r>
      <w:r w:rsidRPr="007075DD">
        <w:t xml:space="preserve"> használata csökkenti az egyedi játékobjektumok számát a jelenetben, és ezáltal csökken</w:t>
      </w:r>
      <w:r>
        <w:t>ti</w:t>
      </w:r>
      <w:r w:rsidRPr="007075DD">
        <w:t xml:space="preserve"> a játékmotor feldolgozási terhelését.</w:t>
      </w:r>
    </w:p>
    <w:p w14:paraId="45A6A879" w14:textId="68822456" w:rsidR="00022F3E" w:rsidRDefault="00022F3E" w:rsidP="00022F3E">
      <w:r>
        <w:rPr>
          <w:noProof/>
        </w:rPr>
        <mc:AlternateContent>
          <mc:Choice Requires="wps">
            <w:drawing>
              <wp:anchor distT="0" distB="0" distL="114300" distR="114300" simplePos="0" relativeHeight="251737088" behindDoc="0" locked="0" layoutInCell="1" allowOverlap="1" wp14:anchorId="210B1D00" wp14:editId="2AD7107E">
                <wp:simplePos x="0" y="0"/>
                <wp:positionH relativeFrom="page">
                  <wp:align>center</wp:align>
                </wp:positionH>
                <wp:positionV relativeFrom="paragraph">
                  <wp:posOffset>2965450</wp:posOffset>
                </wp:positionV>
                <wp:extent cx="3505200" cy="635"/>
                <wp:effectExtent l="0" t="0" r="0" b="2540"/>
                <wp:wrapTopAndBottom/>
                <wp:docPr id="2028323712"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8EB9ADD" w14:textId="034FDFC4"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69" w:name="_Toc134465926"/>
                            <w:r w:rsidR="00597BCD">
                              <w:rPr>
                                <w:noProof/>
                              </w:rPr>
                              <w:t>23</w:t>
                            </w:r>
                            <w:r>
                              <w:rPr>
                                <w:noProof/>
                              </w:rPr>
                              <w:fldChar w:fldCharType="end"/>
                            </w:r>
                            <w:r>
                              <w:t>. ábra: Menü</w:t>
                            </w:r>
                            <w:r w:rsidR="003628B1">
                              <w:t xml:space="preserve"> prefabból létrehozott</w:t>
                            </w:r>
                            <w:r>
                              <w:t xml:space="preserve"> játék objektumok és hierarchiájuk</w:t>
                            </w:r>
                            <w:bookmarkEnd w:id="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1D00" id="_x0000_s1048" type="#_x0000_t202" style="position:absolute;left:0;text-align:left;margin-left:0;margin-top:233.5pt;width:276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ep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" stroked="f">
                <v:textbox style="mso-fit-shape-to-text:t" inset="0,0,0,0">
                  <w:txbxContent>
                    <w:p w14:paraId="58EB9ADD" w14:textId="034FDFC4"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70" w:name="_Toc134465926"/>
                      <w:r w:rsidR="00597BCD">
                        <w:rPr>
                          <w:noProof/>
                        </w:rPr>
                        <w:t>23</w:t>
                      </w:r>
                      <w:r>
                        <w:rPr>
                          <w:noProof/>
                        </w:rPr>
                        <w:fldChar w:fldCharType="end"/>
                      </w:r>
                      <w:r>
                        <w:t>. ábra: Menü</w:t>
                      </w:r>
                      <w:r w:rsidR="003628B1">
                        <w:t xml:space="preserve"> prefabból létrehozott</w:t>
                      </w:r>
                      <w:r>
                        <w:t xml:space="preserve"> játék objektumok és hierarchiájuk</w:t>
                      </w:r>
                      <w:bookmarkEnd w:id="70"/>
                      <w:r>
                        <w:t xml:space="preserve"> </w:t>
                      </w:r>
                    </w:p>
                  </w:txbxContent>
                </v:textbox>
                <w10:wrap type="topAndBottom" anchorx="page"/>
              </v:shape>
            </w:pict>
          </mc:Fallback>
        </mc:AlternateContent>
      </w:r>
      <w:r>
        <w:rPr>
          <w:noProof/>
        </w:rPr>
        <w:drawing>
          <wp:anchor distT="0" distB="0" distL="114300" distR="114300" simplePos="0" relativeHeight="251735040" behindDoc="0" locked="0" layoutInCell="1" allowOverlap="1" wp14:anchorId="769E8455" wp14:editId="09453DF4">
            <wp:simplePos x="0" y="0"/>
            <wp:positionH relativeFrom="margin">
              <wp:align>center</wp:align>
            </wp:positionH>
            <wp:positionV relativeFrom="paragraph">
              <wp:posOffset>996950</wp:posOffset>
            </wp:positionV>
            <wp:extent cx="3171825" cy="1903095"/>
            <wp:effectExtent l="0" t="0" r="9525" b="1905"/>
            <wp:wrapTopAndBottom/>
            <wp:docPr id="1109925772"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5772" name="Picture 1" descr="A picture containing text, sig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71825" cy="1903095"/>
                    </a:xfrm>
                    <a:prstGeom prst="rect">
                      <a:avLst/>
                    </a:prstGeom>
                  </pic:spPr>
                </pic:pic>
              </a:graphicData>
            </a:graphic>
            <wp14:sizeRelH relativeFrom="margin">
              <wp14:pctWidth>0</wp14:pctWidth>
            </wp14:sizeRelH>
            <wp14:sizeRelV relativeFrom="margin">
              <wp14:pctHeight>0</wp14:pctHeight>
            </wp14:sizeRelV>
          </wp:anchor>
        </w:drawing>
      </w:r>
      <w:r w:rsidR="007075DD">
        <w:t>A menüt képző téglatest objektumok rendelkeznek Box Collider komponenssel, ami miatt képes más játék objektumokkal ütközni, ami nélkül nem tudnánk Ray Castot alkalmazni rajta, illetve mindegyik téglatest elem rendelkezik egy egyedi névvel, aminek a segítségével meg tudjuk különböztetni egymástól a gombokat a kódban.</w:t>
      </w:r>
    </w:p>
    <w:p w14:paraId="5FE13650" w14:textId="4F1BBA43" w:rsidR="004B0761" w:rsidRDefault="004B0761" w:rsidP="004B0761">
      <w:pPr>
        <w:pStyle w:val="Heading3"/>
      </w:pPr>
      <w:bookmarkStart w:id="71" w:name="_Toc134462307"/>
      <w:r>
        <w:lastRenderedPageBreak/>
        <w:t>Gyakorlat választó menü</w:t>
      </w:r>
      <w:bookmarkEnd w:id="71"/>
    </w:p>
    <w:p w14:paraId="61030511" w14:textId="15929BA1" w:rsidR="004B0761" w:rsidRDefault="004B0761" w:rsidP="004B0761">
      <w:pPr>
        <w:pStyle w:val="Firstparagraph"/>
      </w:pPr>
      <w:r>
        <w:t>A főmenüből a Start gombbal a gyakorlat választó menübe lépünk, ahol ki tudjuk választani, hogy melyik gyakorlatot szeretnénk elindítani. A gyakorlat választó menü, a főmenühöz hasonlóan téglatest alakú objektumokból épül fel, a főmenüvel ellentétben ezeknek az objektumoknak a pozíciój</w:t>
      </w:r>
      <w:r w:rsidR="00E678EB">
        <w:t>át</w:t>
      </w:r>
      <w:r>
        <w:t xml:space="preserve"> és felirat</w:t>
      </w:r>
      <w:r w:rsidR="00E678EB">
        <w:t>át</w:t>
      </w:r>
      <w:r>
        <w:t xml:space="preserve"> dinamikusan számolom ki, mivel csak annyi gombot szeretnék a gyakorlat választó menüben megjeleníteni ahány gyakorlat van.</w:t>
      </w:r>
    </w:p>
    <w:p w14:paraId="18B18F77" w14:textId="007376BF" w:rsidR="004B0761" w:rsidRDefault="004B0761" w:rsidP="004B0761">
      <w:r>
        <w:t>Ezt úgy érem el, hogy a gombhoz létezik egy prefab, és azt klónozom, valahányszor új gombot szeretnék létrehozni. Az első gomb pozíciója (-30, 80, 50), egy sorban 10 gomb helyezkedik el, és összesen 5 sornyi gomb elhelyezése lehetséges. A sorok és oszlopok között 6 egység hely van, hogy a gombok ne csússzanak össze.</w:t>
      </w:r>
      <w:r w:rsidR="003628B1">
        <w:t xml:space="preserve"> A gombok megjelenítése a 24. ábrán látható</w:t>
      </w:r>
    </w:p>
    <w:p w14:paraId="46777EAB" w14:textId="0FF724D9" w:rsidR="001B143D" w:rsidRPr="004B0761" w:rsidRDefault="003628B1" w:rsidP="001B143D">
      <w:r>
        <w:rPr>
          <w:noProof/>
        </w:rPr>
        <mc:AlternateContent>
          <mc:Choice Requires="wps">
            <w:drawing>
              <wp:anchor distT="0" distB="0" distL="114300" distR="114300" simplePos="0" relativeHeight="251740160" behindDoc="0" locked="0" layoutInCell="1" allowOverlap="1" wp14:anchorId="0B789714" wp14:editId="635378A1">
                <wp:simplePos x="0" y="0"/>
                <wp:positionH relativeFrom="page">
                  <wp:align>center</wp:align>
                </wp:positionH>
                <wp:positionV relativeFrom="paragraph">
                  <wp:posOffset>2945130</wp:posOffset>
                </wp:positionV>
                <wp:extent cx="4773930" cy="635"/>
                <wp:effectExtent l="0" t="0" r="7620" b="2540"/>
                <wp:wrapTopAndBottom/>
                <wp:docPr id="460147924" name="Text Box 1"/>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14:paraId="10F625AA" w14:textId="793CAFDE"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2" w:name="_Toc134465927"/>
                            <w:r w:rsidR="00597BCD">
                              <w:rPr>
                                <w:noProof/>
                              </w:rPr>
                              <w:t>24</w:t>
                            </w:r>
                            <w:r>
                              <w:rPr>
                                <w:noProof/>
                              </w:rPr>
                              <w:fldChar w:fldCharType="end"/>
                            </w:r>
                            <w:r>
                              <w:t>. ábra: Gyakorlat választó menü játék objektumai és hierarchiája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89714" id="_x0000_s1049" type="#_x0000_t202" style="position:absolute;left:0;text-align:left;margin-left:0;margin-top:231.9pt;width:375.9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kE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" stroked="f">
                <v:textbox style="mso-fit-shape-to-text:t" inset="0,0,0,0">
                  <w:txbxContent>
                    <w:p w14:paraId="10F625AA" w14:textId="793CAFDE"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3" w:name="_Toc134465927"/>
                      <w:r w:rsidR="00597BCD">
                        <w:rPr>
                          <w:noProof/>
                        </w:rPr>
                        <w:t>24</w:t>
                      </w:r>
                      <w:r>
                        <w:rPr>
                          <w:noProof/>
                        </w:rPr>
                        <w:fldChar w:fldCharType="end"/>
                      </w:r>
                      <w:r>
                        <w:t>. ábra: Gyakorlat választó menü játék objektumai és hierarchiája</w:t>
                      </w:r>
                      <w:bookmarkEnd w:id="73"/>
                    </w:p>
                  </w:txbxContent>
                </v:textbox>
                <w10:wrap type="topAndBottom" anchorx="page"/>
              </v:shape>
            </w:pict>
          </mc:Fallback>
        </mc:AlternateContent>
      </w:r>
      <w:r>
        <w:rPr>
          <w:noProof/>
        </w:rPr>
        <w:drawing>
          <wp:anchor distT="0" distB="0" distL="114300" distR="114300" simplePos="0" relativeHeight="251738112" behindDoc="0" locked="0" layoutInCell="1" allowOverlap="1" wp14:anchorId="11F82632" wp14:editId="1478B51C">
            <wp:simplePos x="0" y="0"/>
            <wp:positionH relativeFrom="margin">
              <wp:align>center</wp:align>
            </wp:positionH>
            <wp:positionV relativeFrom="paragraph">
              <wp:posOffset>716280</wp:posOffset>
            </wp:positionV>
            <wp:extent cx="3867150" cy="2314575"/>
            <wp:effectExtent l="0" t="0" r="0" b="9525"/>
            <wp:wrapTopAndBottom/>
            <wp:docPr id="1759618139"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8139" name="Picture 2" descr="Graphical user interfac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867150" cy="2314575"/>
                    </a:xfrm>
                    <a:prstGeom prst="rect">
                      <a:avLst/>
                    </a:prstGeom>
                  </pic:spPr>
                </pic:pic>
              </a:graphicData>
            </a:graphic>
            <wp14:sizeRelH relativeFrom="margin">
              <wp14:pctWidth>0</wp14:pctWidth>
            </wp14:sizeRelH>
            <wp14:sizeRelV relativeFrom="margin">
              <wp14:pctHeight>0</wp14:pctHeight>
            </wp14:sizeRelV>
          </wp:anchor>
        </w:drawing>
      </w:r>
      <w:r w:rsidR="004B0761">
        <w:t>Minden gomb rendelkezik egy TextMeshPro gyerek objektummal, ami a gomb felirata, a felirat a gomb számozása 1-től 50-ig</w:t>
      </w:r>
      <w:r w:rsidR="001B143D">
        <w:t>, ez alapján tudom azonosítani a gombokat kódból</w:t>
      </w:r>
      <w:r w:rsidR="004B0761">
        <w:t>.</w:t>
      </w:r>
    </w:p>
    <w:p w14:paraId="610FEE37" w14:textId="2E78E4DF" w:rsidR="00935315" w:rsidRDefault="00935315" w:rsidP="00935315">
      <w:pPr>
        <w:pStyle w:val="Heading2"/>
      </w:pPr>
      <w:bookmarkStart w:id="74" w:name="_Toc134462308"/>
      <w:r>
        <w:t>Ray</w:t>
      </w:r>
      <w:r w:rsidR="00492E1E">
        <w:t xml:space="preserve"> </w:t>
      </w:r>
      <w:r>
        <w:t>cast</w:t>
      </w:r>
      <w:r w:rsidR="00492E1E">
        <w:t>ing</w:t>
      </w:r>
      <w:bookmarkEnd w:id="74"/>
    </w:p>
    <w:p w14:paraId="24F0A845" w14:textId="6A3CCDAB" w:rsidR="00935315" w:rsidRPr="007E061E" w:rsidRDefault="00935315" w:rsidP="00935315">
      <w:pPr>
        <w:pStyle w:val="Firstparagraph"/>
      </w:pPr>
      <w:r w:rsidRPr="007E061E">
        <w:t xml:space="preserve">A </w:t>
      </w:r>
      <w:r w:rsidR="001A5660" w:rsidRPr="007E061E">
        <w:t>r</w:t>
      </w:r>
      <w:r w:rsidRPr="007E061E">
        <w:t xml:space="preserve">ay casting </w:t>
      </w:r>
      <w:r w:rsidR="007E061E" w:rsidRPr="007E061E">
        <w:t xml:space="preserve">egy sokoldalúan felhasználható </w:t>
      </w:r>
      <w:r w:rsidRPr="007E061E">
        <w:t>technika, amely</w:t>
      </w:r>
      <w:r w:rsidR="007E061E" w:rsidRPr="007E061E">
        <w:t xml:space="preserve"> a játék fejlesztés, számítógépes grafika, számítógépes geometria, és renderelés </w:t>
      </w:r>
      <w:r w:rsidR="007E061E">
        <w:t>fontos része</w:t>
      </w:r>
      <w:r w:rsidRPr="007E061E">
        <w:t xml:space="preserve">. A </w:t>
      </w:r>
      <w:r w:rsidR="002F3931" w:rsidRPr="007E061E">
        <w:t>ray casting</w:t>
      </w:r>
      <w:r w:rsidRPr="007E061E">
        <w:t xml:space="preserve"> </w:t>
      </w:r>
      <w:r w:rsidR="007075DD" w:rsidRPr="007E061E">
        <w:t>alapja</w:t>
      </w:r>
      <w:r w:rsidRPr="007E061E">
        <w:t>, hogy egy virtuális vonalat vagy sugarat</w:t>
      </w:r>
      <w:r w:rsidR="002F3931" w:rsidRPr="007E061E">
        <w:t>, ray-t,</w:t>
      </w:r>
      <w:r w:rsidRPr="007E061E">
        <w:t xml:space="preserve">  </w:t>
      </w:r>
      <w:r w:rsidR="007075DD" w:rsidRPr="007E061E">
        <w:t>lövünk</w:t>
      </w:r>
      <w:r w:rsidRPr="007E061E">
        <w:t xml:space="preserve"> egy objektumtól, hogy megállapítsuk, metszi</w:t>
      </w:r>
      <w:r w:rsidR="007E061E">
        <w:t>-e</w:t>
      </w:r>
      <w:r w:rsidRPr="007E061E">
        <w:t xml:space="preserve"> vagy ütköz</w:t>
      </w:r>
      <w:r w:rsidR="007E061E">
        <w:t>i</w:t>
      </w:r>
      <w:r w:rsidRPr="007E061E">
        <w:t xml:space="preserve">k-e </w:t>
      </w:r>
      <w:r w:rsidR="007E061E">
        <w:t>más objektummal</w:t>
      </w:r>
      <w:r w:rsidR="00762899">
        <w:t>, ahogy az a 25. ábrán látható</w:t>
      </w:r>
      <w:r w:rsidRPr="007E061E">
        <w:t>.</w:t>
      </w:r>
      <w:r w:rsidR="007E061E">
        <w:t xml:space="preserve"> Ezzel a technikával meg tudjuk állapítani többek között, hogy két objektum ütközik-e, milyen objektumok láthatóak a játékos számára és melyek vannak takarásban, és számomra a legfontosabb, mire néz rá a játékos.</w:t>
      </w:r>
    </w:p>
    <w:p w14:paraId="469083C3" w14:textId="5DC5088C" w:rsidR="00935315" w:rsidRPr="007E061E" w:rsidRDefault="00935315" w:rsidP="00935315">
      <w:r w:rsidRPr="007E061E">
        <w:lastRenderedPageBreak/>
        <w:t xml:space="preserve">A Unity számos beépített lehetőséget biztosít a </w:t>
      </w:r>
      <w:r w:rsidR="007E061E">
        <w:t>Ray cast</w:t>
      </w:r>
      <w:r w:rsidR="00200611">
        <w:t>ing</w:t>
      </w:r>
      <w:r w:rsidRPr="007E061E">
        <w:t xml:space="preserve"> megvalósítására, köztük a Raycast, a SphereCast, a CapsuleCast és a BoxCast. Mindegyik módszer másképp működik, és különböző típusú játék</w:t>
      </w:r>
      <w:r w:rsidR="00200611">
        <w:t xml:space="preserve"> </w:t>
      </w:r>
      <w:r w:rsidRPr="007E061E">
        <w:t>mechanizmusokra optimalizált.</w:t>
      </w:r>
    </w:p>
    <w:p w14:paraId="0DB3A51A" w14:textId="56AD18BC" w:rsidR="00935315" w:rsidRPr="007E061E" w:rsidRDefault="00935315" w:rsidP="00935315">
      <w:r w:rsidRPr="007E061E">
        <w:t xml:space="preserve">A Raycast </w:t>
      </w:r>
      <w:r w:rsidR="00200611">
        <w:t>legegyszerűbb</w:t>
      </w:r>
      <w:r w:rsidRPr="007E061E">
        <w:t xml:space="preserve"> formája, egy egyenes vonal és a jelenet más objektumai közötti ütközések észlelésére szolgál. A SphereCast egyenes vonal helyett gömb</w:t>
      </w:r>
      <w:r w:rsidR="00200611">
        <w:t xml:space="preserve"> alakú </w:t>
      </w:r>
      <w:r w:rsidRPr="007E061E">
        <w:t>sugarat vet</w:t>
      </w:r>
      <w:r w:rsidR="00200611">
        <w:t xml:space="preserve"> a kezdőpont köré, a</w:t>
      </w:r>
      <w:r w:rsidRPr="007E061E">
        <w:t xml:space="preserve"> CapsuleCast hasonló a SphereCasthoz, de kapszula alakú sugarat bocsát ki</w:t>
      </w:r>
      <w:r w:rsidR="00200611">
        <w:t>, v</w:t>
      </w:r>
      <w:r w:rsidRPr="007E061E">
        <w:t xml:space="preserve">égül a BoxCast egy </w:t>
      </w:r>
      <w:r w:rsidR="00200611">
        <w:t>téglatest</w:t>
      </w:r>
      <w:r w:rsidRPr="007E061E">
        <w:t xml:space="preserve"> alakú sugarat vet ki, </w:t>
      </w:r>
      <w:r w:rsidR="00200611">
        <w:t xml:space="preserve">ezek </w:t>
      </w:r>
      <w:r w:rsidRPr="007E061E">
        <w:t xml:space="preserve"> hasznos</w:t>
      </w:r>
      <w:r w:rsidR="00200611">
        <w:t>ak</w:t>
      </w:r>
      <w:r w:rsidRPr="007E061E">
        <w:t xml:space="preserve"> lehet</w:t>
      </w:r>
      <w:r w:rsidR="00200611">
        <w:t>nek</w:t>
      </w:r>
      <w:r w:rsidRPr="007E061E">
        <w:t xml:space="preserve"> </w:t>
      </w:r>
      <w:r w:rsidR="00200611" w:rsidRPr="007E061E">
        <w:t>nagyobb vagy összetettebb objektumokkal</w:t>
      </w:r>
      <w:r w:rsidR="00200611">
        <w:t xml:space="preserve"> vagy nagy mennyiségű objektummal </w:t>
      </w:r>
      <w:r w:rsidRPr="007E061E">
        <w:t xml:space="preserve"> való ütközések észleléséhez.</w:t>
      </w:r>
    </w:p>
    <w:p w14:paraId="179ABB80" w14:textId="1117EB14" w:rsidR="00935315" w:rsidRDefault="00935315" w:rsidP="00935315">
      <w:r w:rsidRPr="007E061E">
        <w:t xml:space="preserve">Ezeken a beépített lehetőségeken kívül a Unity támogatja az egyéni </w:t>
      </w:r>
      <w:r w:rsidR="00347737">
        <w:t>Ray casting</w:t>
      </w:r>
      <w:r w:rsidRPr="007E061E">
        <w:t xml:space="preserve"> implementációkat is, így a fejlesztők saját algoritmusokat és szkripteket hozhatnak létre. Ez hasznos lehet összetettebb vagy speciálisabb játékmechanizmusok megvalósításához, vagy a </w:t>
      </w:r>
      <w:r w:rsidR="00347737">
        <w:t>Ray casting</w:t>
      </w:r>
      <w:r w:rsidRPr="007E061E">
        <w:t xml:space="preserve"> teljesítményének optimalizálásához nagy vagy összetett játékkörnyezetekben.</w:t>
      </w:r>
    </w:p>
    <w:p w14:paraId="3A137195" w14:textId="29CCD43E" w:rsidR="0056566F" w:rsidRDefault="00DC3635" w:rsidP="00DC3635">
      <w:r>
        <w:rPr>
          <w:noProof/>
        </w:rPr>
        <mc:AlternateContent>
          <mc:Choice Requires="wps">
            <w:drawing>
              <wp:anchor distT="0" distB="0" distL="114300" distR="114300" simplePos="0" relativeHeight="251744256" behindDoc="0" locked="0" layoutInCell="1" allowOverlap="1" wp14:anchorId="3239BF59" wp14:editId="3F3690C8">
                <wp:simplePos x="0" y="0"/>
                <wp:positionH relativeFrom="page">
                  <wp:align>center</wp:align>
                </wp:positionH>
                <wp:positionV relativeFrom="paragraph">
                  <wp:posOffset>2790825</wp:posOffset>
                </wp:positionV>
                <wp:extent cx="5399405" cy="635"/>
                <wp:effectExtent l="0" t="0" r="0" b="2540"/>
                <wp:wrapTopAndBottom/>
                <wp:docPr id="94869348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1DF90B3" w14:textId="4D16367B"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5" w:name="_Toc134465928"/>
                            <w:r w:rsidR="00597BCD">
                              <w:rPr>
                                <w:noProof/>
                              </w:rPr>
                              <w:t>25</w:t>
                            </w:r>
                            <w:r>
                              <w:rPr>
                                <w:noProof/>
                              </w:rPr>
                              <w:fldChar w:fldCharType="end"/>
                            </w:r>
                            <w:r>
                              <w:t>. ábra: Ray casting segítségével állapítjuk meg, mire néz a felhasználó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BF59" id="_x0000_s1050" type="#_x0000_t202" style="position:absolute;left:0;text-align:left;margin-left:0;margin-top:219.75pt;width:425.15pt;height:.05pt;z-index:251744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7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q9vb6/GMM0mxm6t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" stroked="f">
                <v:textbox style="mso-fit-shape-to-text:t" inset="0,0,0,0">
                  <w:txbxContent>
                    <w:p w14:paraId="61DF90B3" w14:textId="4D16367B"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6" w:name="_Toc134465928"/>
                      <w:r w:rsidR="00597BCD">
                        <w:rPr>
                          <w:noProof/>
                        </w:rPr>
                        <w:t>25</w:t>
                      </w:r>
                      <w:r>
                        <w:rPr>
                          <w:noProof/>
                        </w:rPr>
                        <w:fldChar w:fldCharType="end"/>
                      </w:r>
                      <w:r>
                        <w:t>. ábra: Ray casting segítségével állapítjuk meg, mire néz a felhasználó</w:t>
                      </w:r>
                      <w:bookmarkEnd w:id="76"/>
                    </w:p>
                  </w:txbxContent>
                </v:textbox>
                <w10:wrap type="topAndBottom" anchorx="page"/>
              </v:shape>
            </w:pict>
          </mc:Fallback>
        </mc:AlternateContent>
      </w:r>
      <w:r>
        <w:rPr>
          <w:noProof/>
        </w:rPr>
        <w:drawing>
          <wp:anchor distT="0" distB="0" distL="114300" distR="114300" simplePos="0" relativeHeight="251742208" behindDoc="0" locked="0" layoutInCell="1" allowOverlap="1" wp14:anchorId="2F685357" wp14:editId="28FDEF4E">
            <wp:simplePos x="0" y="0"/>
            <wp:positionH relativeFrom="margin">
              <wp:align>right</wp:align>
            </wp:positionH>
            <wp:positionV relativeFrom="paragraph">
              <wp:posOffset>1465580</wp:posOffset>
            </wp:positionV>
            <wp:extent cx="5399405" cy="1324610"/>
            <wp:effectExtent l="0" t="0" r="0" b="8890"/>
            <wp:wrapTopAndBottom/>
            <wp:docPr id="133112977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9773" name="Picture 3"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1324610"/>
                    </a:xfrm>
                    <a:prstGeom prst="rect">
                      <a:avLst/>
                    </a:prstGeom>
                  </pic:spPr>
                </pic:pic>
              </a:graphicData>
            </a:graphic>
          </wp:anchor>
        </w:drawing>
      </w:r>
      <w:r w:rsidR="000E0CA8">
        <w:t xml:space="preserve">A Ray Casting implementálására </w:t>
      </w:r>
      <w:r w:rsidR="00656F90">
        <w:t>saját megoldást</w:t>
      </w:r>
      <w:r w:rsidR="000E0CA8">
        <w:t xml:space="preserve"> használtam. A felhasználó látótere közepéből lövök sugarat</w:t>
      </w:r>
      <w:r w:rsidR="00CB4B92">
        <w:t xml:space="preserve">. </w:t>
      </w:r>
      <w:r w:rsidR="000E0CA8">
        <w:t>A sugarat úgy számítom ki, hogy a Camera játék objektum ViewPortPointToRay függvénynek paraméterként megadom a (0.5, 0.5, 0) Vector3 értéket, ezzel megkapok egy a képernyő közepéből kiinduló irányvektort a Camera fordulás</w:t>
      </w:r>
      <w:r w:rsidR="00D65CF8">
        <w:t>ának</w:t>
      </w:r>
      <w:r w:rsidR="000E0CA8">
        <w:t xml:space="preserve"> irányába.</w:t>
      </w:r>
    </w:p>
    <w:p w14:paraId="71A16CE3" w14:textId="77777777" w:rsidR="00DC3635" w:rsidRDefault="00DC3635" w:rsidP="00DC3635"/>
    <w:p w14:paraId="590B3F94" w14:textId="38F03E0F" w:rsidR="00CB4B92" w:rsidRDefault="000E0CA8" w:rsidP="00D65CF8">
      <w:r>
        <w:t xml:space="preserve">Az irányvektor direction értékét megszorzom 100-zal, és az így kapott vektort a </w:t>
      </w:r>
      <w:r w:rsidR="00B94F23">
        <w:t>Physics</w:t>
      </w:r>
      <w:r w:rsidR="00D65CF8">
        <w:t xml:space="preserve"> Unity beépített osztály Raycast</w:t>
      </w:r>
      <w:r w:rsidR="00B94F23">
        <w:t xml:space="preserve"> függvén</w:t>
      </w:r>
      <w:r w:rsidR="00D65CF8">
        <w:t>yével</w:t>
      </w:r>
      <w:r w:rsidR="00B94F23">
        <w:t xml:space="preserve"> kilövöm. A függvény paraméterei a sugár kiindulópontja, a sugár hosszúsága és iránya vektorként, </w:t>
      </w:r>
      <w:r w:rsidR="00CB4B92">
        <w:t xml:space="preserve">és out paraméter módosító kulcsszóval ellátott RaycastHit típusú változó, a függvény </w:t>
      </w:r>
      <w:r w:rsidR="00D65CF8">
        <w:t>true</w:t>
      </w:r>
      <w:r w:rsidR="00CB4B92">
        <w:t xml:space="preserve"> eredménnyel tér vissza, ha a sugár ütközik egy objektummal, és </w:t>
      </w:r>
      <w:r w:rsidR="00D65CF8">
        <w:t>false értékkel</w:t>
      </w:r>
      <w:r w:rsidR="00CB4B92">
        <w:t>, hogyha nem. Ütközés esetén a RaycastHit változóban kap</w:t>
      </w:r>
      <w:r w:rsidR="00D65CF8">
        <w:t>om</w:t>
      </w:r>
      <w:r w:rsidR="00CB4B92">
        <w:t xml:space="preserve"> meg a sugárral ütköző objektumokat, amit az out referencián keresztül érek el.</w:t>
      </w:r>
      <w:r w:rsidR="00D65CF8">
        <w:t xml:space="preserve"> </w:t>
      </w:r>
      <w:r w:rsidR="00CB4B92">
        <w:t xml:space="preserve">A RaycastHit változóból lekérem az objektum nevét, amivel </w:t>
      </w:r>
      <w:r w:rsidR="00CB4B92">
        <w:lastRenderedPageBreak/>
        <w:t xml:space="preserve">a sugár először ütközött és a különböző lehetséges objektum neveket </w:t>
      </w:r>
      <w:r w:rsidR="00CC3EF8">
        <w:t xml:space="preserve">egy </w:t>
      </w:r>
      <w:r w:rsidR="00CB4B92">
        <w:t>switch-case</w:t>
      </w:r>
      <w:r w:rsidR="00CC3EF8">
        <w:t xml:space="preserve"> </w:t>
      </w:r>
      <w:r w:rsidR="00CB4B92">
        <w:t>kezel</w:t>
      </w:r>
      <w:r w:rsidR="00CC3EF8">
        <w:t>i</w:t>
      </w:r>
      <w:r w:rsidR="00CB4B92">
        <w:t xml:space="preserve"> le</w:t>
      </w:r>
      <w:r w:rsidR="00B564A3">
        <w:t>, például az ExitClickBox nevű objektumra, ha kattint a felhasználó, ami a menü része, a program bezáródik</w:t>
      </w:r>
      <w:r w:rsidR="00762899">
        <w:t>, az implementáció a 26. ábrán látható</w:t>
      </w:r>
      <w:r w:rsidR="00CB4B92">
        <w:t>.</w:t>
      </w:r>
    </w:p>
    <w:p w14:paraId="46330EF6" w14:textId="0A164AD2" w:rsidR="00656F90" w:rsidRDefault="00DC3635" w:rsidP="00D65CF8">
      <w:pPr>
        <w:rPr>
          <w:noProof/>
        </w:rPr>
      </w:pPr>
      <w:r>
        <w:rPr>
          <w:noProof/>
        </w:rPr>
        <mc:AlternateContent>
          <mc:Choice Requires="wps">
            <w:drawing>
              <wp:anchor distT="0" distB="0" distL="114300" distR="114300" simplePos="0" relativeHeight="251746304" behindDoc="0" locked="0" layoutInCell="1" allowOverlap="1" wp14:anchorId="4C2D6F54" wp14:editId="75605D0A">
                <wp:simplePos x="0" y="0"/>
                <wp:positionH relativeFrom="column">
                  <wp:posOffset>536575</wp:posOffset>
                </wp:positionH>
                <wp:positionV relativeFrom="paragraph">
                  <wp:posOffset>6473190</wp:posOffset>
                </wp:positionV>
                <wp:extent cx="4325620" cy="635"/>
                <wp:effectExtent l="0" t="0" r="0" b="0"/>
                <wp:wrapTopAndBottom/>
                <wp:docPr id="1928998408" name="Text Box 1"/>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2C690EA4" w14:textId="0AD254C1" w:rsidR="00DC3635" w:rsidRPr="008E4E88" w:rsidRDefault="00000000" w:rsidP="00DC3635">
                            <w:pPr>
                              <w:pStyle w:val="Caption"/>
                            </w:pPr>
                            <w:fldSimple w:instr=" SEQ ábra \* ARABIC ">
                              <w:bookmarkStart w:id="77" w:name="_Toc134465929"/>
                              <w:r w:rsidR="00597BCD">
                                <w:rPr>
                                  <w:noProof/>
                                </w:rPr>
                                <w:t>26</w:t>
                              </w:r>
                            </w:fldSimple>
                            <w:r w:rsidR="00DC3635">
                              <w:t>. ábra: Ray casting implementálása a Menü navigálásához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D6F54" id="_x0000_s1051" type="#_x0000_t202" style="position:absolute;left:0;text-align:left;margin-left:42.25pt;margin-top:509.7pt;width:340.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sl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m/nt3Zx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" stroked="f">
                <v:textbox style="mso-fit-shape-to-text:t" inset="0,0,0,0">
                  <w:txbxContent>
                    <w:p w14:paraId="2C690EA4" w14:textId="0AD254C1" w:rsidR="00DC3635" w:rsidRPr="008E4E88" w:rsidRDefault="00000000" w:rsidP="00DC3635">
                      <w:pPr>
                        <w:pStyle w:val="Caption"/>
                      </w:pPr>
                      <w:fldSimple w:instr=" SEQ ábra \* ARABIC ">
                        <w:bookmarkStart w:id="78" w:name="_Toc134465929"/>
                        <w:r w:rsidR="00597BCD">
                          <w:rPr>
                            <w:noProof/>
                          </w:rPr>
                          <w:t>26</w:t>
                        </w:r>
                      </w:fldSimple>
                      <w:r w:rsidR="00DC3635">
                        <w:t>. ábra: Ray casting implementálása a Menü navigálásához</w:t>
                      </w:r>
                      <w:bookmarkEnd w:id="78"/>
                    </w:p>
                  </w:txbxContent>
                </v:textbox>
                <w10:wrap type="topAndBottom"/>
              </v:shape>
            </w:pict>
          </mc:Fallback>
        </mc:AlternateContent>
      </w:r>
      <w:r w:rsidR="00563FAC" w:rsidRPr="0056566F">
        <w:rPr>
          <w:noProof/>
        </w:rPr>
        <w:drawing>
          <wp:anchor distT="0" distB="0" distL="114300" distR="114300" simplePos="0" relativeHeight="251741184" behindDoc="0" locked="0" layoutInCell="1" allowOverlap="1" wp14:anchorId="7835068C" wp14:editId="2357FA66">
            <wp:simplePos x="0" y="0"/>
            <wp:positionH relativeFrom="margin">
              <wp:align>center</wp:align>
            </wp:positionH>
            <wp:positionV relativeFrom="paragraph">
              <wp:posOffset>1394460</wp:posOffset>
            </wp:positionV>
            <wp:extent cx="4325620" cy="5021580"/>
            <wp:effectExtent l="0" t="0" r="0" b="7620"/>
            <wp:wrapTopAndBottom/>
            <wp:docPr id="656244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4674" name="Picture 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25620" cy="5021580"/>
                    </a:xfrm>
                    <a:prstGeom prst="rect">
                      <a:avLst/>
                    </a:prstGeom>
                  </pic:spPr>
                </pic:pic>
              </a:graphicData>
            </a:graphic>
            <wp14:sizeRelH relativeFrom="margin">
              <wp14:pctWidth>0</wp14:pctWidth>
            </wp14:sizeRelH>
            <wp14:sizeRelV relativeFrom="margin">
              <wp14:pctHeight>0</wp14:pctHeight>
            </wp14:sizeRelV>
          </wp:anchor>
        </w:drawing>
      </w:r>
      <w:r w:rsidR="00CB4B92">
        <w:t xml:space="preserve">A </w:t>
      </w:r>
      <w:r w:rsidR="00B564A3">
        <w:t>Ray casting</w:t>
      </w:r>
      <w:r w:rsidR="00CB4B92">
        <w:t xml:space="preserve"> </w:t>
      </w:r>
      <w:r w:rsidR="00D65CF8">
        <w:t xml:space="preserve">menüknél és gyakorlat készítő módban </w:t>
      </w:r>
      <w:r w:rsidR="00CB4B92">
        <w:t>minden képkockán lefut, de sugarat csak akkor lő ki, amikor a felhasználó kattint</w:t>
      </w:r>
      <w:r w:rsidR="00D65CF8">
        <w:t>, mivel csak azt szeretné</w:t>
      </w:r>
      <w:r w:rsidR="00E678EB">
        <w:t>n</w:t>
      </w:r>
      <w:r w:rsidR="00D65CF8">
        <w:t>k megtudni, hogy mi</w:t>
      </w:r>
      <w:r w:rsidR="00CC3EF8">
        <w:t>lyen objektumra vagy milyen irányba</w:t>
      </w:r>
      <w:r w:rsidR="00D65CF8">
        <w:t xml:space="preserve"> kattint,</w:t>
      </w:r>
      <w:r w:rsidR="00CC3EF8">
        <w:t xml:space="preserve"> és</w:t>
      </w:r>
      <w:r w:rsidR="00D65CF8">
        <w:t xml:space="preserve"> így optimalizáltabb a futás</w:t>
      </w:r>
      <w:r w:rsidR="00656F90">
        <w:t>.</w:t>
      </w:r>
      <w:r w:rsidR="00D65CF8">
        <w:t xml:space="preserve"> </w:t>
      </w:r>
      <w:r w:rsidR="00656F90">
        <w:t>Gyakorlat alatt minden képkockán kilőjük a sugarat, nincs szükség, hogy a felhasználó kattintson, mivel azt szeretnénk megtudni, hogy a felhasználó ránéz-e a gömbökre.</w:t>
      </w:r>
      <w:r w:rsidR="00563FAC" w:rsidRPr="00563FAC">
        <w:rPr>
          <w:noProof/>
        </w:rPr>
        <w:t xml:space="preserve"> </w:t>
      </w:r>
    </w:p>
    <w:p w14:paraId="7316EB52" w14:textId="77777777" w:rsidR="00DC3635" w:rsidRDefault="00DC3635" w:rsidP="00D65CF8"/>
    <w:p w14:paraId="4291B148" w14:textId="3F91EE53" w:rsidR="00656F90" w:rsidRDefault="00656F90" w:rsidP="00656F90">
      <w:pPr>
        <w:pStyle w:val="Heading2"/>
      </w:pPr>
      <w:bookmarkStart w:id="79" w:name="_Toc134462309"/>
      <w:r>
        <w:lastRenderedPageBreak/>
        <w:t>Gyakorlatok tárolása</w:t>
      </w:r>
      <w:bookmarkEnd w:id="79"/>
    </w:p>
    <w:p w14:paraId="1AE1DB70" w14:textId="1C142CC0" w:rsidR="00656F90" w:rsidRDefault="00656F90" w:rsidP="00656F90">
      <w:pPr>
        <w:pStyle w:val="Firstparagraph"/>
      </w:pPr>
      <w:r>
        <w:t xml:space="preserve">A gyakorlatok tárolását a program futása közben úgy oldottam meg, hogy </w:t>
      </w:r>
      <w:r w:rsidR="00D65CF8">
        <w:t>egy</w:t>
      </w:r>
      <w:r>
        <w:t xml:space="preserve"> gyakorlat közben használt gömbök pozícióját egy Vector3 listában tárolom</w:t>
      </w:r>
      <w:r w:rsidR="00D65CF8">
        <w:t xml:space="preserve">, és az összes gyakorlatot egy Vector3 lista listában, amit az ExerciseDictionary </w:t>
      </w:r>
      <w:r w:rsidR="0015439F">
        <w:t xml:space="preserve"> Singleton </w:t>
      </w:r>
      <w:r w:rsidR="00D65CF8">
        <w:t>osztály tárol.</w:t>
      </w:r>
      <w:r w:rsidR="0015439F">
        <w:t xml:space="preserve"> Az ExerciseDictionary osztály a program indulásakor beolvassa fájlból a gyakorlatokat, valamint segéd függvényeket biztosít, amikkel új gyakorlatot tudunk hozzáadni a gyakorlatok listájához, és le tudunk kérni index alapján gyakorlatokat.</w:t>
      </w:r>
    </w:p>
    <w:p w14:paraId="45B5F62F" w14:textId="25CCA537" w:rsidR="0015439F" w:rsidRDefault="0015439F" w:rsidP="0015439F">
      <w:r>
        <w:t>Két futás között a gyakorlatok JSON formátumként</w:t>
      </w:r>
      <w:r w:rsidR="0069555B">
        <w:t>, gyakorlatonként</w:t>
      </w:r>
      <w:r>
        <w:t xml:space="preserve"> vannak fájlba mentve</w:t>
      </w:r>
      <w:r w:rsidR="0069555B">
        <w:t>. A JSON egy könnyű adatcsere-formátum. Emberek számára könnyen olvasható és írható, gépek számára könnyen elemezhető és generálható. A JavaScript programozási nyelvi szabvány ECMA-262 3rd Edition részhalmazán alapul. A JSON egy olyan szövegformátum, amely teljesen nyelvfüggetlen, de olyan konvenciókat használ, amelyek ismerősek a C családba tartozó nyelvek programozói számára, beleértve a C, C++, C#, Java, JavaScript, Perl, Python nyelveket. Ezek a tulajdonságok teszik a JSON-t ideális adatcsere nyelvvé.</w:t>
      </w:r>
    </w:p>
    <w:p w14:paraId="017D8DB6" w14:textId="543D9CBA" w:rsidR="00175587" w:rsidRDefault="0069555B" w:rsidP="00175587">
      <w:r>
        <w:t xml:space="preserve">A JSON két struktúrára épül. Név és érték párok gyűjteménye például objektum, rekord, struktúra, szótár, hash-tábla, kulcsos lista,  asszociatív tömb. És értékek rendezett listája például tömb, vektor, lista. Ezek univerzális adatszerkezetek, szinte minden modern programozási nyelv támogatja őket valamilyen formában, így a JSON </w:t>
      </w:r>
      <w:r w:rsidR="00175587">
        <w:t>tökéletes ilyen nyelvek közti adatcserére.</w:t>
      </w:r>
      <w:r w:rsidR="00762899">
        <w:t xml:space="preserve"> A JSON formai követelménye a 27. és 28. ábrán látható.</w:t>
      </w:r>
    </w:p>
    <w:p w14:paraId="4187CBC5" w14:textId="52C36E4C" w:rsidR="00A927DF" w:rsidRDefault="00DC3635" w:rsidP="00A927DF">
      <w:r>
        <w:rPr>
          <w:noProof/>
        </w:rPr>
        <mc:AlternateContent>
          <mc:Choice Requires="wps">
            <w:drawing>
              <wp:anchor distT="0" distB="0" distL="114300" distR="114300" simplePos="0" relativeHeight="251665408" behindDoc="0" locked="0" layoutInCell="1" allowOverlap="1" wp14:anchorId="0B29D3D0" wp14:editId="4F0BB560">
                <wp:simplePos x="0" y="0"/>
                <wp:positionH relativeFrom="page">
                  <wp:align>center</wp:align>
                </wp:positionH>
                <wp:positionV relativeFrom="paragraph">
                  <wp:posOffset>3067685</wp:posOffset>
                </wp:positionV>
                <wp:extent cx="5310505" cy="635"/>
                <wp:effectExtent l="0" t="0" r="4445" b="2540"/>
                <wp:wrapTopAndBottom/>
                <wp:docPr id="941352895" name="Text Box 1"/>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6772BE7" w14:textId="56641C5A"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0" w:name="_Toc134465930"/>
                            <w:r w:rsidR="00597BCD">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D3D0" id="_x0000_s1052" type="#_x0000_t202" style="position:absolute;left:0;text-align:left;margin-left:0;margin-top:241.55pt;width:418.15pt;height:.05pt;z-index:251665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h/GwIAAEAEAAAOAAAAZHJzL2Uyb0RvYy54bWysU01v2zAMvQ/YfxB0X+ykS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" stroked="f">
                <v:textbox style="mso-fit-shape-to-text:t" inset="0,0,0,0">
                  <w:txbxContent>
                    <w:p w14:paraId="26772BE7" w14:textId="56641C5A"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1" w:name="_Toc134465930"/>
                      <w:r w:rsidR="00597BCD">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1"/>
                    </w:p>
                  </w:txbxContent>
                </v:textbox>
                <w10:wrap type="topAndBottom" anchorx="page"/>
              </v:shape>
            </w:pict>
          </mc:Fallback>
        </mc:AlternateContent>
      </w:r>
      <w:r>
        <w:rPr>
          <w:noProof/>
        </w:rPr>
        <w:drawing>
          <wp:anchor distT="0" distB="0" distL="114300" distR="114300" simplePos="0" relativeHeight="251662336" behindDoc="0" locked="0" layoutInCell="1" allowOverlap="1" wp14:anchorId="7C6746E2" wp14:editId="645EBD88">
            <wp:simplePos x="0" y="0"/>
            <wp:positionH relativeFrom="margin">
              <wp:align>left</wp:align>
            </wp:positionH>
            <wp:positionV relativeFrom="paragraph">
              <wp:posOffset>551815</wp:posOffset>
            </wp:positionV>
            <wp:extent cx="5391150" cy="2476500"/>
            <wp:effectExtent l="0" t="0" r="0" b="0"/>
            <wp:wrapTopAndBottom/>
            <wp:docPr id="1592216699" name="Picture 1592216699"/>
            <wp:cNvGraphicFramePr/>
            <a:graphic xmlns:a="http://schemas.openxmlformats.org/drawingml/2006/main">
              <a:graphicData uri="http://schemas.openxmlformats.org/drawingml/2006/picture">
                <pic:pic xmlns:pic="http://schemas.openxmlformats.org/drawingml/2006/picture">
                  <pic:nvPicPr>
                    <pic:cNvPr id="1592216699" name="Picture 15922166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1150" cy="2476500"/>
                    </a:xfrm>
                    <a:prstGeom prst="rect">
                      <a:avLst/>
                    </a:prstGeom>
                  </pic:spPr>
                </pic:pic>
              </a:graphicData>
            </a:graphic>
            <wp14:sizeRelH relativeFrom="margin">
              <wp14:pctWidth>0</wp14:pctWidth>
            </wp14:sizeRelH>
            <wp14:sizeRelV relativeFrom="margin">
              <wp14:pctHeight>0</wp14:pctHeight>
            </wp14:sizeRelV>
          </wp:anchor>
        </w:drawing>
      </w:r>
      <w:r w:rsidR="00175587">
        <w:t xml:space="preserve">A Unity rendelkezik JSON támogatásához egy könyvtárral, a JsonUtility-vel, sajnos nekem nem sikerült működésre bírnom ezért saját szerializáló és deszerializáló </w:t>
      </w:r>
      <w:r w:rsidR="00175587">
        <w:lastRenderedPageBreak/>
        <w:t xml:space="preserve">függvényeket írtam, mivel csak Vector3 listákat szeretnék JSON formátumba írni és onnan beolvasni, ezért nem kell sok típust lefednem a </w:t>
      </w:r>
      <w:r w:rsidR="00E208B2">
        <w:t>függvényekkel</w:t>
      </w:r>
      <w:r w:rsidR="00175587">
        <w:t>.</w:t>
      </w:r>
    </w:p>
    <w:p w14:paraId="5C0D9A66" w14:textId="77777777" w:rsidR="00762899" w:rsidRDefault="00DC3635" w:rsidP="0080326B">
      <w:r>
        <w:rPr>
          <w:noProof/>
        </w:rPr>
        <w:drawing>
          <wp:anchor distT="0" distB="0" distL="114300" distR="114300" simplePos="0" relativeHeight="251663360" behindDoc="0" locked="0" layoutInCell="1" allowOverlap="1" wp14:anchorId="165B5823" wp14:editId="75718E7E">
            <wp:simplePos x="0" y="0"/>
            <wp:positionH relativeFrom="margin">
              <wp:align>right</wp:align>
            </wp:positionH>
            <wp:positionV relativeFrom="paragraph">
              <wp:posOffset>4391025</wp:posOffset>
            </wp:positionV>
            <wp:extent cx="5400675" cy="3590925"/>
            <wp:effectExtent l="0" t="0" r="9525" b="9525"/>
            <wp:wrapTopAndBottom/>
            <wp:docPr id="852082198" name="Picture 852082198"/>
            <wp:cNvGraphicFramePr/>
            <a:graphic xmlns:a="http://schemas.openxmlformats.org/drawingml/2006/main">
              <a:graphicData uri="http://schemas.openxmlformats.org/drawingml/2006/picture">
                <pic:pic xmlns:pic="http://schemas.openxmlformats.org/drawingml/2006/picture">
                  <pic:nvPicPr>
                    <pic:cNvPr id="852082198" name="Picture 8520821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30E8E9E8" wp14:editId="08AA6EA4">
                <wp:simplePos x="0" y="0"/>
                <wp:positionH relativeFrom="margin">
                  <wp:align>right</wp:align>
                </wp:positionH>
                <wp:positionV relativeFrom="paragraph">
                  <wp:posOffset>7962265</wp:posOffset>
                </wp:positionV>
                <wp:extent cx="5261610" cy="635"/>
                <wp:effectExtent l="0" t="0" r="0" b="2540"/>
                <wp:wrapTopAndBottom/>
                <wp:docPr id="605881003" name="Text Box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71EB21BF" w14:textId="7669AAF4"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2" w:name="_Toc134465931"/>
                            <w:r w:rsidR="00597BCD">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E9E8" id="_x0000_s1053" type="#_x0000_t202" style="position:absolute;left:0;text-align:left;margin-left:363.1pt;margin-top:626.95pt;width:414.3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9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" stroked="f">
                <v:textbox style="mso-fit-shape-to-text:t" inset="0,0,0,0">
                  <w:txbxContent>
                    <w:p w14:paraId="71EB21BF" w14:textId="7669AAF4"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3" w:name="_Toc134465931"/>
                      <w:r w:rsidR="00597BCD">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3"/>
                    </w:p>
                  </w:txbxContent>
                </v:textbox>
                <w10:wrap type="topAndBottom" anchorx="margin"/>
              </v:shape>
            </w:pict>
          </mc:Fallback>
        </mc:AlternateContent>
      </w:r>
      <w:r w:rsidR="006E00EB">
        <w:t>A SerializeVectorListToJson függvény</w:t>
      </w:r>
      <w:r w:rsidR="00762899">
        <w:t>, aminek az implementációja a 29. ábrán látható</w:t>
      </w:r>
      <w:r w:rsidR="006E00EB">
        <w:t xml:space="preserve"> egy vektor listát kap paraméterként, és egy </w:t>
      </w:r>
      <w:r w:rsidR="00E208B2">
        <w:t>sztring</w:t>
      </w:r>
      <w:r w:rsidR="006E00EB">
        <w:t xml:space="preserve"> értéket térít vissza, ami a vektor listát tárolja JSON formátumban. A függvényben StringBuilder-t használok a szerializáláshoz. A JSON szabványnak megfelelően</w:t>
      </w:r>
      <w:r w:rsidR="00B875C2">
        <w:t xml:space="preserve"> a függvény elején</w:t>
      </w:r>
      <w:r w:rsidR="006E00EB">
        <w:t xml:space="preserve"> </w:t>
      </w:r>
      <w:r w:rsidR="00B875C2">
        <w:t xml:space="preserve">egy </w:t>
      </w:r>
      <w:r w:rsidR="0080326B">
        <w:t>„</w:t>
      </w:r>
      <w:r w:rsidR="006E00EB" w:rsidRPr="0080326B">
        <w:t>{</w:t>
      </w:r>
      <w:r w:rsidR="00B875C2" w:rsidRPr="0080326B">
        <w:t xml:space="preserve"> V</w:t>
      </w:r>
      <w:r w:rsidR="006E00EB" w:rsidRPr="0080326B">
        <w:t>ector</w:t>
      </w:r>
      <w:r w:rsidR="00B875C2" w:rsidRPr="0080326B">
        <w:t xml:space="preserve">3 </w:t>
      </w:r>
      <w:r w:rsidR="006E00EB" w:rsidRPr="0080326B">
        <w:t>:[</w:t>
      </w:r>
      <w:r w:rsidR="0080326B">
        <w:t>„ tartalmú</w:t>
      </w:r>
      <w:r w:rsidR="006E00EB" w:rsidRPr="0080326B">
        <w:t xml:space="preserve"> </w:t>
      </w:r>
      <w:r w:rsidR="006E00EB">
        <w:t>sztringet fűzök hozzá</w:t>
      </w:r>
      <w:r w:rsidR="00B875C2">
        <w:t>,</w:t>
      </w:r>
      <w:r w:rsidR="006E00EB">
        <w:t xml:space="preserve"> az üres StringBuilder-hez, ez a JSON</w:t>
      </w:r>
      <w:r w:rsidR="00B875C2">
        <w:t xml:space="preserve"> kezdetét jelző</w:t>
      </w:r>
      <w:r w:rsidR="006E00EB">
        <w:t xml:space="preserve"> nyit</w:t>
      </w:r>
      <w:r w:rsidR="00B875C2">
        <w:t>ó</w:t>
      </w:r>
      <w:r w:rsidR="006E00EB">
        <w:t xml:space="preserve"> kapcsos zárójel</w:t>
      </w:r>
      <w:r w:rsidR="00B875C2">
        <w:t>,</w:t>
      </w:r>
      <w:r w:rsidR="006E00EB">
        <w:rPr>
          <w:color w:val="FFC000" w:themeColor="accent4"/>
        </w:rPr>
        <w:t xml:space="preserve"> </w:t>
      </w:r>
      <w:r w:rsidR="006E00EB" w:rsidRPr="006E00EB">
        <w:t xml:space="preserve">a típus </w:t>
      </w:r>
      <w:r w:rsidR="006E00EB">
        <w:t>megnevezése</w:t>
      </w:r>
      <w:r w:rsidR="00B875C2">
        <w:t>, a típus és érték elválasztó kettőspont, és a tömb kezdetét jelző nyitó szögletes zárójel.</w:t>
      </w:r>
    </w:p>
    <w:p w14:paraId="1E55F4A1" w14:textId="77777777" w:rsidR="00762899" w:rsidRDefault="0080326B" w:rsidP="0080326B">
      <w:r>
        <w:t>Ezután végig iterálok a vektor listán, és vektoronként hozzáfűzöm a StringBuil</w:t>
      </w:r>
      <w:r w:rsidR="00E208B2">
        <w:t>d</w:t>
      </w:r>
      <w:r>
        <w:t xml:space="preserve">erhez a következő formában, ( {\”x\”: ) sztring, ami a vektor nyitó kapcsos zárójele, az érték típusa, és a típus és érték elválasztó kettőspont, hozzáfűzöm a vektor x értékét, 3 tizedes pontossággal. </w:t>
      </w:r>
      <w:r w:rsidR="00762899">
        <w:t>Majd</w:t>
      </w:r>
      <w:r>
        <w:t xml:space="preserve"> egy ( ,\”y\”: ) tartalmú sztringet fűzök a StringBuilderhez, ami az típus érték párokat elválasztó vessző, a következő típus, majd a típus és érték közötti kettőspont, és hozzá fűzöm a vektor y értékét.</w:t>
      </w:r>
    </w:p>
    <w:p w14:paraId="3F4A3FA4" w14:textId="4EF8154C" w:rsidR="0080326B" w:rsidRDefault="0080326B" w:rsidP="0080326B">
      <w:r>
        <w:t>A vektor z értékét az y értékkel megegyező módszerrel fűzöm hozzá, és végül egy záró kapcsos zárójellel lezárom a JSON formátumú vektort, a listában utolsó vektor kivételével minden vektor után egy típus érték párok közti elválasztó vesszőt fűzök, és az utolsó vektor után a tömb lezáró záró szögletes zárójelet és a JSON lezáró</w:t>
      </w:r>
      <w:r w:rsidR="00E01D9D">
        <w:t xml:space="preserve"> záró kapcsos </w:t>
      </w:r>
      <w:r w:rsidR="00E01D9D">
        <w:lastRenderedPageBreak/>
        <w:t>zárójel ( ]} ). Ezután a StringBuilder-t sztringé alakítom és visszatérítem. A visszatérített JSON formátumú sztringet egy másik függvény kiírja egy JSON kiterjesztésű fáj</w:t>
      </w:r>
      <w:r w:rsidR="00A62B10">
        <w:t>l</w:t>
      </w:r>
      <w:r w:rsidR="00E01D9D">
        <w:t>ba, a fájl nevének pedig a gyakorlat számát adja meg a függvény, például 3.JSON.</w:t>
      </w:r>
    </w:p>
    <w:p w14:paraId="2CC2456C" w14:textId="74C29FDA" w:rsidR="00E01D9D" w:rsidRDefault="00325938" w:rsidP="0080326B">
      <w:r>
        <w:t>A DeserializeJsonToVectorList</w:t>
      </w:r>
      <w:r w:rsidR="006B08E7">
        <w:t xml:space="preserve"> egy JSON fájlból kiolvasott tartalmat kap meg sztringként, és egy lista Vector3 értékkel tér vissza. Először levágjuk a vektorokat tartalmazó tömb nyitó és záró szögletes zárójelet, az első vektor nyitó kapcsos zárójelét, és az utolsó vektor záró kapcsos zárójelét.</w:t>
      </w:r>
    </w:p>
    <w:p w14:paraId="6ADF9C92" w14:textId="1DD68A10" w:rsidR="006B08E7" w:rsidRDefault="006B08E7" w:rsidP="0080326B">
      <w:r>
        <w:t>Az így kapott rész sztringet feldaraboljuk a Split függvénnyel a vektorok közti záró kapcsos zárójel, vektorokat elválasztó vessző, és nyitó kapcsos zárójel karakter hármasokra, és egy sztring tömbbe elmentjük az így kapott sztringeket. A tömböt LINQ segítségével dolgozom fel.</w:t>
      </w:r>
    </w:p>
    <w:p w14:paraId="38B889F9" w14:textId="233FA4DC" w:rsidR="00BA52A9" w:rsidRDefault="00762899" w:rsidP="00BA52A9">
      <w:r>
        <w:rPr>
          <w:noProof/>
        </w:rPr>
        <mc:AlternateContent>
          <mc:Choice Requires="wps">
            <w:drawing>
              <wp:anchor distT="0" distB="0" distL="114300" distR="114300" simplePos="0" relativeHeight="251749376" behindDoc="0" locked="0" layoutInCell="1" allowOverlap="1" wp14:anchorId="332EFA36" wp14:editId="4711B51C">
                <wp:simplePos x="0" y="0"/>
                <wp:positionH relativeFrom="page">
                  <wp:align>center</wp:align>
                </wp:positionH>
                <wp:positionV relativeFrom="paragraph">
                  <wp:posOffset>5593715</wp:posOffset>
                </wp:positionV>
                <wp:extent cx="5257800" cy="635"/>
                <wp:effectExtent l="0" t="0" r="0" b="2540"/>
                <wp:wrapTopAndBottom/>
                <wp:docPr id="305399478" name="Text Box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4B2A94C3" w14:textId="14844103" w:rsidR="00BA52A9" w:rsidRPr="00CF2262" w:rsidRDefault="00000000" w:rsidP="00BA52A9">
                            <w:pPr>
                              <w:pStyle w:val="Caption"/>
                            </w:pPr>
                            <w:fldSimple w:instr=" SEQ ábra \* ARABIC ">
                              <w:bookmarkStart w:id="84" w:name="_Toc134465932"/>
                              <w:r w:rsidR="00597BCD">
                                <w:rPr>
                                  <w:noProof/>
                                </w:rPr>
                                <w:t>29</w:t>
                              </w:r>
                            </w:fldSimple>
                            <w:r w:rsidR="00BA52A9">
                              <w:t>. ábra: Vektor lista JSON formátumba szerializáló függvény implementációja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EFA36" id="_x0000_s1054" type="#_x0000_t202" style="position:absolute;left:0;text-align:left;margin-left:0;margin-top:440.45pt;width:414pt;height:.05pt;z-index:2517493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WyGg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j7NxxSSFLv7O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" stroked="f">
                <v:textbox style="mso-fit-shape-to-text:t" inset="0,0,0,0">
                  <w:txbxContent>
                    <w:p w14:paraId="4B2A94C3" w14:textId="14844103" w:rsidR="00BA52A9" w:rsidRPr="00CF2262" w:rsidRDefault="00000000" w:rsidP="00BA52A9">
                      <w:pPr>
                        <w:pStyle w:val="Caption"/>
                      </w:pPr>
                      <w:fldSimple w:instr=" SEQ ábra \* ARABIC ">
                        <w:bookmarkStart w:id="85" w:name="_Toc134465932"/>
                        <w:r w:rsidR="00597BCD">
                          <w:rPr>
                            <w:noProof/>
                          </w:rPr>
                          <w:t>29</w:t>
                        </w:r>
                      </w:fldSimple>
                      <w:r w:rsidR="00BA52A9">
                        <w:t>. ábra: Vektor lista JSON formátumba szerializáló függvény implementációja</w:t>
                      </w:r>
                      <w:bookmarkEnd w:id="85"/>
                    </w:p>
                  </w:txbxContent>
                </v:textbox>
                <w10:wrap type="topAndBottom" anchorx="page"/>
              </v:shape>
            </w:pict>
          </mc:Fallback>
        </mc:AlternateContent>
      </w:r>
      <w:r w:rsidR="00BA52A9" w:rsidRPr="00BA52A9">
        <w:rPr>
          <w:noProof/>
        </w:rPr>
        <w:drawing>
          <wp:anchor distT="0" distB="0" distL="114300" distR="114300" simplePos="0" relativeHeight="251747328" behindDoc="0" locked="0" layoutInCell="1" allowOverlap="1" wp14:anchorId="266B304F" wp14:editId="22369D42">
            <wp:simplePos x="0" y="0"/>
            <wp:positionH relativeFrom="margin">
              <wp:align>center</wp:align>
            </wp:positionH>
            <wp:positionV relativeFrom="paragraph">
              <wp:posOffset>1783080</wp:posOffset>
            </wp:positionV>
            <wp:extent cx="3562985" cy="4029075"/>
            <wp:effectExtent l="0" t="0" r="0" b="9525"/>
            <wp:wrapTopAndBottom/>
            <wp:docPr id="1199148879" name="Picture 1" descr="You expected a chart, but it was me 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879" name="Picture 1" descr="You expected a chart, but it was me DIO">
                      <a:extLst>
                        <a:ext uri="{C183D7F6-B498-43B3-948B-1728B52AA6E4}">
                          <adec:decorative xmlns:adec="http://schemas.microsoft.com/office/drawing/2017/decorative" val="0"/>
                        </a:ext>
                      </a:extLst>
                    </pic:cNvPr>
                    <pic:cNvPicPr/>
                  </pic:nvPicPr>
                  <pic:blipFill>
                    <a:blip r:embed="rId45">
                      <a:extLst>
                        <a:ext uri="{28A0092B-C50C-407E-A947-70E740481C1C}">
                          <a14:useLocalDpi xmlns:a14="http://schemas.microsoft.com/office/drawing/2010/main" val="0"/>
                        </a:ext>
                      </a:extLst>
                    </a:blip>
                    <a:stretch>
                      <a:fillRect/>
                    </a:stretch>
                  </pic:blipFill>
                  <pic:spPr>
                    <a:xfrm>
                      <a:off x="0" y="0"/>
                      <a:ext cx="3562985" cy="4029075"/>
                    </a:xfrm>
                    <a:prstGeom prst="rect">
                      <a:avLst/>
                    </a:prstGeom>
                  </pic:spPr>
                </pic:pic>
              </a:graphicData>
            </a:graphic>
            <wp14:sizeRelH relativeFrom="margin">
              <wp14:pctWidth>0</wp14:pctWidth>
            </wp14:sizeRelH>
            <wp14:sizeRelV relativeFrom="margin">
              <wp14:pctHeight>0</wp14:pctHeight>
            </wp14:sizeRelV>
          </wp:anchor>
        </w:drawing>
      </w:r>
      <w:r w:rsidR="00EA6667">
        <w:t>A LINQ, Language Integrated Query vagy nyelvbe ágyazott lekérdezés, a .NET keretrendszer egyik összetevője, amely hatékony, deklaratív szintaxist biztosít különböző forrásokból, például gyűjteményekből, adatbázisokból és XML</w:t>
      </w:r>
      <w:r w:rsidR="00B564A3">
        <w:t xml:space="preserve"> </w:t>
      </w:r>
      <w:r w:rsidR="00EA6667">
        <w:t>dokumentumokból származó adatok lekérdezéséhez. Lehetővé teszi a fejlesztők számára, hogy összetett lekérdezéseket írjanak tömör és olvasható módon, anélkül, hogy alacsony szintű részletekkel kellene foglalkozniuk, például azzal, hogy hogyan iteráljanak az adatstruktúrákon.</w:t>
      </w:r>
      <w:r w:rsidR="00BA52A9" w:rsidRPr="00BA52A9">
        <w:t xml:space="preserve"> </w:t>
      </w:r>
    </w:p>
    <w:p w14:paraId="3AB041C4" w14:textId="3AA59CC0" w:rsidR="00EA6667" w:rsidRDefault="00EA6667" w:rsidP="0080326B">
      <w:r>
        <w:lastRenderedPageBreak/>
        <w:t xml:space="preserve">A LINQ a C# és a VB.NET programozási nyelvekre épül, és </w:t>
      </w:r>
      <w:r w:rsidR="00B564A3">
        <w:t>több</w:t>
      </w:r>
      <w:r>
        <w:t xml:space="preserve"> szabványos lekérdezési operátort biztosít, amelyekkel szűrni, rendezni, csoportosítani és átalakítani lehet az adatokat.</w:t>
      </w:r>
    </w:p>
    <w:p w14:paraId="643D8EB6" w14:textId="1AECCFD0" w:rsidR="00EA6667" w:rsidRDefault="00B564A3" w:rsidP="0080326B">
      <w:r>
        <w:t>E</w:t>
      </w:r>
      <w:r w:rsidR="00EA6667">
        <w:t>gyik fő előnye, hogy egységes szintaxist biztosít a különböző forrásokból származó adatok lekérdezéséhez. Akár egy adatbázis, akár egy XML</w:t>
      </w:r>
      <w:r>
        <w:t xml:space="preserve"> </w:t>
      </w:r>
      <w:r w:rsidR="00EA6667">
        <w:t>dokumentum vagy egy objektumgyűjtemény lekérdezése történik, a szintaxis ugyanaz marad, ami megkönnyíti a kód írását és karbantartását.</w:t>
      </w:r>
    </w:p>
    <w:p w14:paraId="57EAF080" w14:textId="14AF7FAD" w:rsidR="00EA6667" w:rsidRDefault="00EA6667" w:rsidP="0080326B">
      <w:r>
        <w:t>A LINQ másik előnye, hogy elősegíti a funkcionális programozási stílust, ami tömörebb és kifejezőbb kódot eredményezhet. A LINQ</w:t>
      </w:r>
      <w:r w:rsidR="00B564A3">
        <w:t xml:space="preserve"> </w:t>
      </w:r>
      <w:r>
        <w:t>lekérdezések olyan műveletek sorozatából állnak, amelyek az eredeti forrás módosítása nélkül alakítják át és szűrik az adatokat. Ez megkönnyít</w:t>
      </w:r>
      <w:r w:rsidR="00B564A3">
        <w:t>i a hibakeresést és elemzést.</w:t>
      </w:r>
    </w:p>
    <w:p w14:paraId="7A6C169F" w14:textId="2C9A3202" w:rsidR="00BA52A9" w:rsidRDefault="00BA52A9" w:rsidP="00BA52A9">
      <w:r>
        <w:rPr>
          <w:noProof/>
        </w:rPr>
        <mc:AlternateContent>
          <mc:Choice Requires="wps">
            <w:drawing>
              <wp:anchor distT="0" distB="0" distL="114300" distR="114300" simplePos="0" relativeHeight="251752448" behindDoc="0" locked="0" layoutInCell="1" allowOverlap="1" wp14:anchorId="280BF95D" wp14:editId="35B22383">
                <wp:simplePos x="0" y="0"/>
                <wp:positionH relativeFrom="margin">
                  <wp:align>right</wp:align>
                </wp:positionH>
                <wp:positionV relativeFrom="paragraph">
                  <wp:posOffset>4484370</wp:posOffset>
                </wp:positionV>
                <wp:extent cx="5399405" cy="635"/>
                <wp:effectExtent l="0" t="0" r="0" b="2540"/>
                <wp:wrapTopAndBottom/>
                <wp:docPr id="10799855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E300D89" w14:textId="3D1EE347" w:rsidR="00BA52A9" w:rsidRPr="003F5858" w:rsidRDefault="00000000" w:rsidP="00BA52A9">
                            <w:pPr>
                              <w:pStyle w:val="Caption"/>
                            </w:pPr>
                            <w:fldSimple w:instr=" SEQ ábra \* ARABIC ">
                              <w:bookmarkStart w:id="86" w:name="_Toc134465933"/>
                              <w:r w:rsidR="00597BCD">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F95D" id="_x0000_s1055" type="#_x0000_t202" style="position:absolute;left:0;text-align:left;margin-left:373.95pt;margin-top:353.1pt;width:425.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K4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m/n843jGmaTY7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" stroked="f">
                <v:textbox style="mso-fit-shape-to-text:t" inset="0,0,0,0">
                  <w:txbxContent>
                    <w:p w14:paraId="3E300D89" w14:textId="3D1EE347" w:rsidR="00BA52A9" w:rsidRPr="003F5858" w:rsidRDefault="00000000" w:rsidP="00BA52A9">
                      <w:pPr>
                        <w:pStyle w:val="Caption"/>
                      </w:pPr>
                      <w:fldSimple w:instr=" SEQ ábra \* ARABIC ">
                        <w:bookmarkStart w:id="87" w:name="_Toc134465933"/>
                        <w:r w:rsidR="00597BCD">
                          <w:rPr>
                            <w:noProof/>
                          </w:rPr>
                          <w:t>30</w:t>
                        </w:r>
                      </w:fldSimple>
                      <w:r w:rsidR="00BA52A9">
                        <w:t xml:space="preserve">. ábra: JSON </w:t>
                      </w:r>
                      <w:proofErr w:type="spellStart"/>
                      <w:r w:rsidR="00BA52A9">
                        <w:t>deszerializálása</w:t>
                      </w:r>
                      <w:proofErr w:type="spellEnd"/>
                      <w:r w:rsidR="00BA52A9">
                        <w:t xml:space="preserve"> vektor listává LINQ segítségével</w:t>
                      </w:r>
                      <w:bookmarkEnd w:id="87"/>
                    </w:p>
                  </w:txbxContent>
                </v:textbox>
                <w10:wrap type="topAndBottom" anchorx="margin"/>
              </v:shape>
            </w:pict>
          </mc:Fallback>
        </mc:AlternateContent>
      </w:r>
      <w:r w:rsidRPr="00BA52A9">
        <w:rPr>
          <w:noProof/>
        </w:rPr>
        <w:drawing>
          <wp:anchor distT="0" distB="0" distL="114300" distR="114300" simplePos="0" relativeHeight="251750400" behindDoc="0" locked="0" layoutInCell="1" allowOverlap="1" wp14:anchorId="5A38063D" wp14:editId="1BEF0057">
            <wp:simplePos x="0" y="0"/>
            <wp:positionH relativeFrom="margin">
              <wp:align>right</wp:align>
            </wp:positionH>
            <wp:positionV relativeFrom="paragraph">
              <wp:posOffset>1015365</wp:posOffset>
            </wp:positionV>
            <wp:extent cx="5399405" cy="3402330"/>
            <wp:effectExtent l="0" t="0" r="0" b="7620"/>
            <wp:wrapTopAndBottom/>
            <wp:docPr id="13749368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6886" name="Picture 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99405" cy="3402330"/>
                    </a:xfrm>
                    <a:prstGeom prst="rect">
                      <a:avLst/>
                    </a:prstGeom>
                  </pic:spPr>
                </pic:pic>
              </a:graphicData>
            </a:graphic>
          </wp:anchor>
        </w:drawing>
      </w:r>
      <w:r w:rsidR="00B564A3">
        <w:t>Az én LINQ kódom a sztring tömb elemein végig iterál, minden egyes vektort felbont a három komponensére, x, y, z, ezeket az értékeket float típusú változóba Parse-ol, és egy új Vector3 értéket készít belőle. Az iteráció után a Vector3 értékeket egy listaként visszatérít</w:t>
      </w:r>
      <w:r w:rsidR="00814CDB">
        <w:t>i</w:t>
      </w:r>
      <w:r w:rsidR="00BC108D">
        <w:t>, ennek az implementációja a 30. ábrán látható</w:t>
      </w:r>
      <w:r w:rsidR="00B564A3">
        <w:t>.</w:t>
      </w:r>
    </w:p>
    <w:p w14:paraId="181C6028" w14:textId="19C62A22" w:rsidR="00EA0CFD" w:rsidRDefault="00EA0CFD" w:rsidP="00EA0CFD">
      <w:pPr>
        <w:pStyle w:val="Heading2"/>
      </w:pPr>
      <w:bookmarkStart w:id="88" w:name="_Toc134462310"/>
      <w:r>
        <w:lastRenderedPageBreak/>
        <w:t>A játéktér kiszámolása</w:t>
      </w:r>
      <w:r w:rsidR="003B1DBC">
        <w:t xml:space="preserve"> és objektum pozíció újraszámolás</w:t>
      </w:r>
      <w:bookmarkEnd w:id="88"/>
    </w:p>
    <w:p w14:paraId="1FF07EF4" w14:textId="5A296A6F" w:rsidR="00EA0CFD" w:rsidRDefault="00863BCB" w:rsidP="00EA0CFD">
      <w:pPr>
        <w:pStyle w:val="Firstparagraph"/>
      </w:pPr>
      <w:r>
        <w:t>Mivel az applikációm rehabilitációs célra készítettem, fontosnak tartottam, hogy a program figyelembe vegye a felhasználó fizikális képességeit. Erre azért volt szükség, hogy ne vezessen esetleges sérüléshez, ha a program olyan mozdulatot kér a felhasználótól amire az nem képes.</w:t>
      </w:r>
    </w:p>
    <w:p w14:paraId="0107F412" w14:textId="1265271A" w:rsidR="00863BCB" w:rsidRDefault="00863BCB" w:rsidP="00863BCB">
      <w:r>
        <w:t>Ezért a gyakorlat indulásakor a program megkéri a felhasználót, egy felhasználó interfészre írt szöveggel, hogy fordítsa a fejét balra amennyire csak tudja</w:t>
      </w:r>
      <w:r w:rsidR="003B1DBC">
        <w:t>. Ezt úgy ellenőrzöm, hogy ha az utolsó két másodpercben a kamera szöge 2 fokos határon belül van, akkor a felhasználó elérte a balra fordulás határát, ha nem akkor újra indítom a számlálót. Majd ugyanerre megkéri a program jobba, felfelé, és lefelé is</w:t>
      </w:r>
      <w:r w:rsidR="00BC108D">
        <w:t>, a bal oldalra fordulást ellenőrző függvény a 31. ábrán látható</w:t>
      </w:r>
      <w:r w:rsidR="003B1DBC">
        <w:t>.</w:t>
      </w:r>
    </w:p>
    <w:p w14:paraId="50FD76B2" w14:textId="7DC3628B" w:rsidR="0014008A" w:rsidRDefault="00BC108D" w:rsidP="0014008A">
      <w:r w:rsidRPr="0014008A">
        <w:rPr>
          <w:noProof/>
        </w:rPr>
        <w:drawing>
          <wp:anchor distT="0" distB="0" distL="114300" distR="114300" simplePos="0" relativeHeight="251753472" behindDoc="0" locked="0" layoutInCell="1" allowOverlap="1" wp14:anchorId="47FE0C94" wp14:editId="6301794B">
            <wp:simplePos x="0" y="0"/>
            <wp:positionH relativeFrom="margin">
              <wp:align>center</wp:align>
            </wp:positionH>
            <wp:positionV relativeFrom="paragraph">
              <wp:posOffset>1263015</wp:posOffset>
            </wp:positionV>
            <wp:extent cx="3237865" cy="4191000"/>
            <wp:effectExtent l="0" t="0" r="635" b="0"/>
            <wp:wrapTopAndBottom/>
            <wp:docPr id="3543955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95543" name="Picture 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37865" cy="4191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4490AA0D" wp14:editId="5CAA246D">
                <wp:simplePos x="0" y="0"/>
                <wp:positionH relativeFrom="page">
                  <wp:align>center</wp:align>
                </wp:positionH>
                <wp:positionV relativeFrom="paragraph">
                  <wp:posOffset>5441315</wp:posOffset>
                </wp:positionV>
                <wp:extent cx="4848225" cy="635"/>
                <wp:effectExtent l="0" t="0" r="9525" b="2540"/>
                <wp:wrapTopAndBottom/>
                <wp:docPr id="675016435" name="Text Box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8F74365" w14:textId="271CFCD9" w:rsidR="0014008A" w:rsidRPr="004F7280" w:rsidRDefault="00000000" w:rsidP="0014008A">
                            <w:pPr>
                              <w:pStyle w:val="Caption"/>
                            </w:pPr>
                            <w:fldSimple w:instr=" SEQ ábra \* ARABIC ">
                              <w:bookmarkStart w:id="89" w:name="_Toc134465934"/>
                              <w:r w:rsidR="00597BCD">
                                <w:rPr>
                                  <w:noProof/>
                                </w:rPr>
                                <w:t>31</w:t>
                              </w:r>
                            </w:fldSimple>
                            <w:r w:rsidR="0014008A">
                              <w:t xml:space="preserve">. ábra: </w:t>
                            </w:r>
                            <w:r w:rsidR="00BC108D">
                              <w:t>A</w:t>
                            </w:r>
                            <w:r w:rsidR="0014008A">
                              <w:t xml:space="preserve"> játéktér határának megállapítása a felhasználótól balra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0AA0D" id="_x0000_s1056" type="#_x0000_t202" style="position:absolute;left:0;text-align:left;margin-left:0;margin-top:428.45pt;width:381.75pt;height:.05pt;z-index:2517555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" stroked="f">
                <v:textbox style="mso-fit-shape-to-text:t" inset="0,0,0,0">
                  <w:txbxContent>
                    <w:p w14:paraId="58F74365" w14:textId="271CFCD9" w:rsidR="0014008A" w:rsidRPr="004F7280" w:rsidRDefault="00000000" w:rsidP="0014008A">
                      <w:pPr>
                        <w:pStyle w:val="Caption"/>
                      </w:pPr>
                      <w:fldSimple w:instr=" SEQ ábra \* ARABIC ">
                        <w:bookmarkStart w:id="90" w:name="_Toc134465934"/>
                        <w:r w:rsidR="00597BCD">
                          <w:rPr>
                            <w:noProof/>
                          </w:rPr>
                          <w:t>31</w:t>
                        </w:r>
                      </w:fldSimple>
                      <w:r w:rsidR="0014008A">
                        <w:t xml:space="preserve">. ábra: </w:t>
                      </w:r>
                      <w:r w:rsidR="00BC108D">
                        <w:t>A</w:t>
                      </w:r>
                      <w:r w:rsidR="0014008A">
                        <w:t xml:space="preserve"> játéktér határának megállapítása a felhasználótól balra</w:t>
                      </w:r>
                      <w:bookmarkEnd w:id="90"/>
                    </w:p>
                  </w:txbxContent>
                </v:textbox>
                <w10:wrap type="topAndBottom" anchorx="page"/>
              </v:shape>
            </w:pict>
          </mc:Fallback>
        </mc:AlternateContent>
      </w:r>
      <w:r w:rsidR="003B1DBC">
        <w:t>A határokat térbeli koordinátaké</w:t>
      </w:r>
      <w:r w:rsidR="00E678EB">
        <w:t>n</w:t>
      </w:r>
      <w:r w:rsidR="003B1DBC">
        <w:t>t mentem el, méghozzá úgy, hogy amikor lejár a 2 másodperces időzítő, a kamera pozíciójához hozzáadom a kamera irányvektorának és a játékos-objektum közötti távolság szorzatát. Ez megadja azt a pozíciót, ami 50 egységre van a játékostól abban az irányban amerre a játékos néz</w:t>
      </w:r>
      <w:r>
        <w:t>, a bal oldali pozíció kiszámolásának függvénye a 32. ábrán látható</w:t>
      </w:r>
      <w:r w:rsidR="003B1DBC">
        <w:t>.</w:t>
      </w:r>
    </w:p>
    <w:p w14:paraId="7A51F890" w14:textId="2D3102CF" w:rsidR="0014008A" w:rsidRDefault="0014008A" w:rsidP="0014008A">
      <w:r>
        <w:rPr>
          <w:noProof/>
        </w:rPr>
        <w:lastRenderedPageBreak/>
        <mc:AlternateContent>
          <mc:Choice Requires="wps">
            <w:drawing>
              <wp:anchor distT="0" distB="0" distL="114300" distR="114300" simplePos="0" relativeHeight="251758592" behindDoc="0" locked="0" layoutInCell="1" allowOverlap="1" wp14:anchorId="316FE477" wp14:editId="156B169A">
                <wp:simplePos x="0" y="0"/>
                <wp:positionH relativeFrom="page">
                  <wp:align>center</wp:align>
                </wp:positionH>
                <wp:positionV relativeFrom="paragraph">
                  <wp:posOffset>631190</wp:posOffset>
                </wp:positionV>
                <wp:extent cx="5399405" cy="635"/>
                <wp:effectExtent l="0" t="0" r="0" b="2540"/>
                <wp:wrapTopAndBottom/>
                <wp:docPr id="96305049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A025CBA" w14:textId="2C23EC13" w:rsidR="0014008A" w:rsidRPr="00763EF5" w:rsidRDefault="00000000" w:rsidP="0014008A">
                            <w:pPr>
                              <w:pStyle w:val="Caption"/>
                            </w:pPr>
                            <w:fldSimple w:instr=" SEQ ábra \* ARABIC ">
                              <w:bookmarkStart w:id="91" w:name="_Toc134465935"/>
                              <w:r w:rsidR="00597BCD">
                                <w:rPr>
                                  <w:noProof/>
                                </w:rPr>
                                <w:t>32</w:t>
                              </w:r>
                            </w:fldSimple>
                            <w:r w:rsidR="0014008A">
                              <w:t>. ábra: Bal határ térbeli pozíciójának kiszámolása a kamera forgásszögéből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E477" id="_x0000_s1057" type="#_x0000_t202" style="position:absolute;left:0;text-align:left;margin-left:0;margin-top:49.7pt;width:425.15pt;height:.05pt;z-index:251758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zQGw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" stroked="f">
                <v:textbox style="mso-fit-shape-to-text:t" inset="0,0,0,0">
                  <w:txbxContent>
                    <w:p w14:paraId="7A025CBA" w14:textId="2C23EC13" w:rsidR="0014008A" w:rsidRPr="00763EF5" w:rsidRDefault="00000000" w:rsidP="0014008A">
                      <w:pPr>
                        <w:pStyle w:val="Caption"/>
                      </w:pPr>
                      <w:fldSimple w:instr=" SEQ ábra \* ARABIC ">
                        <w:bookmarkStart w:id="92" w:name="_Toc134465935"/>
                        <w:r w:rsidR="00597BCD">
                          <w:rPr>
                            <w:noProof/>
                          </w:rPr>
                          <w:t>32</w:t>
                        </w:r>
                      </w:fldSimple>
                      <w:r w:rsidR="0014008A">
                        <w:t>. ábra: Bal határ térbeli pozíciójának kiszámolása a kamera forgásszögéből</w:t>
                      </w:r>
                      <w:bookmarkEnd w:id="92"/>
                    </w:p>
                  </w:txbxContent>
                </v:textbox>
                <w10:wrap type="topAndBottom" anchorx="page"/>
              </v:shape>
            </w:pict>
          </mc:Fallback>
        </mc:AlternateContent>
      </w:r>
      <w:r w:rsidRPr="0014008A">
        <w:rPr>
          <w:noProof/>
        </w:rPr>
        <w:drawing>
          <wp:anchor distT="0" distB="0" distL="114300" distR="114300" simplePos="0" relativeHeight="251756544" behindDoc="0" locked="0" layoutInCell="1" allowOverlap="1" wp14:anchorId="3BFE1511" wp14:editId="0AD3C162">
            <wp:simplePos x="0" y="0"/>
            <wp:positionH relativeFrom="margin">
              <wp:align>right</wp:align>
            </wp:positionH>
            <wp:positionV relativeFrom="paragraph">
              <wp:posOffset>0</wp:posOffset>
            </wp:positionV>
            <wp:extent cx="5399405" cy="543560"/>
            <wp:effectExtent l="0" t="0" r="0" b="8890"/>
            <wp:wrapTopAndBottom/>
            <wp:docPr id="6307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5682" name=""/>
                    <pic:cNvPicPr/>
                  </pic:nvPicPr>
                  <pic:blipFill>
                    <a:blip r:embed="rId48">
                      <a:extLst>
                        <a:ext uri="{28A0092B-C50C-407E-A947-70E740481C1C}">
                          <a14:useLocalDpi xmlns:a14="http://schemas.microsoft.com/office/drawing/2010/main" val="0"/>
                        </a:ext>
                      </a:extLst>
                    </a:blip>
                    <a:stretch>
                      <a:fillRect/>
                    </a:stretch>
                  </pic:blipFill>
                  <pic:spPr>
                    <a:xfrm>
                      <a:off x="0" y="0"/>
                      <a:ext cx="5399405" cy="543560"/>
                    </a:xfrm>
                    <a:prstGeom prst="rect">
                      <a:avLst/>
                    </a:prstGeom>
                  </pic:spPr>
                </pic:pic>
              </a:graphicData>
            </a:graphic>
            <wp14:sizeRelH relativeFrom="margin">
              <wp14:pctWidth>0</wp14:pctWidth>
            </wp14:sizeRelH>
            <wp14:sizeRelV relativeFrom="margin">
              <wp14:pctHeight>0</wp14:pctHeight>
            </wp14:sizeRelV>
          </wp:anchor>
        </w:drawing>
      </w:r>
      <w:r w:rsidR="003B1DBC">
        <w:t>Ezeket a pozíciókat normalizálom, ami későbbi számítások miatt szükséges. A jobb és bal oldali határ y koordinátáját 60-ra állítom, ami a kamera távolsága a (0, 0, 0) ponttól. A fenti és lenti határ x koordinátáját pedig 0-ra állítom.</w:t>
      </w:r>
    </w:p>
    <w:p w14:paraId="6E347961" w14:textId="40343062" w:rsidR="00025022" w:rsidRDefault="00025022" w:rsidP="00863BCB">
      <w:r>
        <w:t>Ezek segítségével a játék a gyakorlat betöltésekor újra</w:t>
      </w:r>
      <w:r w:rsidR="00583D5E">
        <w:t xml:space="preserve"> </w:t>
      </w:r>
      <w:r>
        <w:t>számolja a pozíciókat, hogy mindenképpen bent legyenek a határok között. A számoláshoz a program négy részre osztja a virtuális teret. Először újra</w:t>
      </w:r>
      <w:r w:rsidR="00583D5E">
        <w:t xml:space="preserve"> </w:t>
      </w:r>
      <w:r>
        <w:t>számol minden pozíciót, ami a felhasználótól balra helyezkedik el, ezeken végig iterál, készít egy új pozíciót</w:t>
      </w:r>
      <w:r w:rsidR="00C82660">
        <w:t>,</w:t>
      </w:r>
      <w:r>
        <w:t xml:space="preserve"> aminek x és z koordinátái megegyeznek az újra számolandó pozíció x és z koordinátáival, az y koordinátája pedig 60. Ekkor alkalmazhatunk polárkoordináta számolásokat, mivel a kamera, az eredeti határ, a felhasználó által megadott határ, és az </w:t>
      </w:r>
      <w:r w:rsidR="002D0A15">
        <w:t>újra számolandó</w:t>
      </w:r>
      <w:r>
        <w:t xml:space="preserve"> pozíció egy síkban helyezkednek el.</w:t>
      </w:r>
      <w:r w:rsidR="00C82660">
        <w:t xml:space="preserve"> Létrehozok még egy (0, 60, 50) koordinátájú pozíciót, ami a számolásban fog segíteni, és az összes pontba számolok vektort a kamera pozícióból.</w:t>
      </w:r>
    </w:p>
    <w:p w14:paraId="35A9C7D8" w14:textId="6C3EFD0C" w:rsidR="00D211D5" w:rsidRDefault="00C82660" w:rsidP="009E09B3">
      <w:r>
        <w:t xml:space="preserve">Kiszámolom a vektorok közötti szögeket úgy, hogy </w:t>
      </w:r>
      <w:r>
        <w:rPr>
          <w:rFonts w:cs="Times New Roman"/>
        </w:rPr>
        <w:t>α</w:t>
      </w:r>
      <w:r>
        <w:t xml:space="preserve"> a kamera-segédpont és kamera-eredeti határ vektorok közti szög, </w:t>
      </w:r>
      <w:r w:rsidR="009E09B3">
        <w:rPr>
          <w:rFonts w:cs="Times New Roman"/>
        </w:rPr>
        <w:t>γ</w:t>
      </w:r>
      <w:r>
        <w:t xml:space="preserve"> a kamera-segédpont és kamera-felhasználó által megadott határ vektorok közti szög, </w:t>
      </w:r>
      <w:r w:rsidR="009E09B3">
        <w:rPr>
          <w:rFonts w:cs="Times New Roman"/>
        </w:rPr>
        <w:t>β</w:t>
      </w:r>
      <w:r w:rsidR="009E09B3">
        <w:t xml:space="preserve"> a kamera-segédpont és kamera-</w:t>
      </w:r>
      <w:r w:rsidR="002D0A15">
        <w:t>újra számolandó</w:t>
      </w:r>
      <w:r w:rsidR="009E09B3">
        <w:t xml:space="preserve"> pozíció vektorok közötti szög. Ekkor a kamera-segédpont és kamera-új pozíció vektorok közti szög</w:t>
      </w:r>
      <w:r w:rsidR="005B7048">
        <w:t>,</w:t>
      </w:r>
    </w:p>
    <w:p w14:paraId="5A2975B0" w14:textId="34D8E2EB" w:rsidR="00D211D5" w:rsidRDefault="00C82660" w:rsidP="009E09B3">
      <w:pPr>
        <w:rPr>
          <w:rFonts w:cs="Times New Roman"/>
        </w:rPr>
      </w:pPr>
      <m:oMathPara>
        <m:oMath>
          <m:r>
            <w:rPr>
              <w:rFonts w:ascii="Cambria Math" w:hAnsi="Cambria Math" w:cs="Times New Roman"/>
            </w:rPr>
            <m:t>δ</m:t>
          </m:r>
          <m:r>
            <w:rPr>
              <w:rFonts w:ascii="Cambria Math" w:hAnsi="Cambria Math"/>
            </w:rPr>
            <m:t xml:space="preserve"> = </m:t>
          </m:r>
          <m:r>
            <w:rPr>
              <w:rFonts w:ascii="Cambria Math" w:hAnsi="Cambria Math" w:cs="Times New Roman"/>
            </w:rPr>
            <m:t>γ * β / α</m:t>
          </m:r>
          <m:r>
            <m:rPr>
              <m:sty m:val="p"/>
            </m:rPr>
            <w:rPr>
              <w:rFonts w:cs="Times New Roman"/>
            </w:rPr>
            <w:br/>
          </m:r>
        </m:oMath>
      </m:oMathPara>
      <w:r w:rsidR="009E09B3">
        <w:rPr>
          <w:rFonts w:cs="Times New Roman"/>
        </w:rPr>
        <w:t>átszámo</w:t>
      </w:r>
      <w:r w:rsidR="005B7048">
        <w:rPr>
          <w:rFonts w:cs="Times New Roman"/>
        </w:rPr>
        <w:t>lva</w:t>
      </w:r>
      <w:r w:rsidR="009E09B3">
        <w:rPr>
          <w:rFonts w:cs="Times New Roman"/>
        </w:rPr>
        <w:t xml:space="preserve"> radiánba</w:t>
      </w:r>
      <w:r w:rsidR="00FB125B">
        <w:rPr>
          <w:rFonts w:cs="Times New Roman"/>
        </w:rPr>
        <w:t>,</w:t>
      </w:r>
    </w:p>
    <w:p w14:paraId="28DFB82D" w14:textId="0499C96A" w:rsidR="00D211D5" w:rsidRPr="00D211D5" w:rsidRDefault="00D211D5" w:rsidP="009E09B3">
      <w:pPr>
        <w:rPr>
          <w:rFonts w:eastAsiaTheme="minorEastAsia" w:cs="Times New Roman"/>
        </w:rPr>
      </w:pPr>
      <m:oMathPara>
        <m:oMath>
          <m:r>
            <w:rPr>
              <w:rFonts w:ascii="Cambria Math" w:hAnsi="Cambria Math" w:cs="Times New Roman"/>
            </w:rPr>
            <m:t>τ =</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180</m:t>
              </m:r>
            </m:den>
          </m:f>
          <m:r>
            <w:rPr>
              <w:rFonts w:ascii="Cambria Math" w:hAnsi="Cambria Math" w:cs="Times New Roman"/>
            </w:rPr>
            <m:t>* δ</m:t>
          </m:r>
          <m:r>
            <m:rPr>
              <m:sty m:val="p"/>
            </m:rPr>
            <w:rPr>
              <w:rFonts w:cs="Times New Roman"/>
            </w:rPr>
            <w:br/>
          </m:r>
        </m:oMath>
      </m:oMathPara>
      <w:r w:rsidR="005B7048">
        <w:rPr>
          <w:rFonts w:cs="Times New Roman"/>
        </w:rPr>
        <w:t>a</w:t>
      </w:r>
      <w:r w:rsidR="009E09B3">
        <w:rPr>
          <w:rFonts w:cs="Times New Roman"/>
        </w:rPr>
        <w:t xml:space="preserve">z új pozíció z </w:t>
      </w:r>
      <w:r w:rsidR="005B7048">
        <w:rPr>
          <w:rFonts w:cs="Times New Roman"/>
        </w:rPr>
        <w:t>értéke</w:t>
      </w:r>
    </w:p>
    <w:p w14:paraId="4306A87A" w14:textId="4B3251AC" w:rsidR="00D211D5" w:rsidRDefault="00C82660" w:rsidP="009E09B3">
      <w:pPr>
        <w:rPr>
          <w:rFonts w:eastAsiaTheme="minorEastAsia" w:cs="Times New Roman"/>
        </w:rPr>
      </w:pPr>
      <m:oMathPara>
        <m:oMath>
          <m:r>
            <w:rPr>
              <w:rFonts w:ascii="Cambria Math" w:hAnsi="Cambria Math" w:cs="Times New Roman"/>
            </w:rPr>
            <m:t>z = r * cos(τ)</m:t>
          </m:r>
          <m:r>
            <m:rPr>
              <m:sty m:val="p"/>
            </m:rPr>
            <w:rPr>
              <w:rFonts w:cs="Times New Roman"/>
            </w:rPr>
            <w:br/>
          </m:r>
        </m:oMath>
      </m:oMathPara>
      <w:r w:rsidR="005B7048">
        <w:rPr>
          <w:rFonts w:cs="Times New Roman"/>
        </w:rPr>
        <w:t>x értéke</w:t>
      </w:r>
    </w:p>
    <w:p w14:paraId="659CEBBF" w14:textId="176F0156" w:rsidR="009E09B3" w:rsidRDefault="00C82660" w:rsidP="009E09B3">
      <w:pPr>
        <w:rPr>
          <w:rFonts w:cs="Times New Roman"/>
        </w:rPr>
      </w:pPr>
      <m:oMathPara>
        <m:oMath>
          <m:r>
            <w:rPr>
              <w:rFonts w:ascii="Cambria Math" w:hAnsi="Cambria Math" w:cs="Times New Roman"/>
            </w:rPr>
            <m:t>x = r * sin(τ) * -1</m:t>
          </m:r>
          <m:r>
            <m:rPr>
              <m:sty m:val="p"/>
            </m:rPr>
            <w:rPr>
              <w:rFonts w:cs="Times New Roman"/>
            </w:rPr>
            <w:br/>
          </m:r>
        </m:oMath>
      </m:oMathPara>
      <w:r w:rsidR="005B7048">
        <w:rPr>
          <w:rFonts w:cs="Times New Roman"/>
        </w:rPr>
        <w:t xml:space="preserve">ahol r a kamera és eredeti pozíció távolsága. </w:t>
      </w:r>
      <w:r w:rsidR="009E09B3">
        <w:rPr>
          <w:rFonts w:cs="Times New Roman"/>
        </w:rPr>
        <w:t xml:space="preserve">Azért szükséges negatívvá változtatni az értéket, mert a kamera </w:t>
      </w:r>
      <m:oMath>
        <m:r>
          <w:rPr>
            <w:rFonts w:ascii="Cambria Math" w:hAnsi="Cambria Math" w:cs="Times New Roman"/>
          </w:rPr>
          <m:t>x = 0</m:t>
        </m:r>
      </m:oMath>
      <w:r w:rsidR="009E09B3">
        <w:rPr>
          <w:rFonts w:cs="Times New Roman"/>
        </w:rPr>
        <w:t xml:space="preserve"> koordinátán helyezkedik el, így a tőle balra eső részében a virtuális környezetnek minden x </w:t>
      </w:r>
      <w:r w:rsidR="002D0A15">
        <w:rPr>
          <w:rFonts w:cs="Times New Roman"/>
        </w:rPr>
        <w:t>koordináta</w:t>
      </w:r>
      <w:r w:rsidR="009E09B3">
        <w:rPr>
          <w:rFonts w:cs="Times New Roman"/>
        </w:rPr>
        <w:t xml:space="preserve"> negatív, és az egyenlet csak pozitív értékeket tud kiszámolni. Ezzel az x és z, valamint az eredeti pozíció y koordinátájával létrehozom az új pozíciót</w:t>
      </w:r>
      <w:r w:rsidR="00BC108D">
        <w:rPr>
          <w:rFonts w:cs="Times New Roman"/>
        </w:rPr>
        <w:t>, ennek az implementációja a 33. ábrán látható</w:t>
      </w:r>
      <w:r w:rsidR="009E09B3">
        <w:rPr>
          <w:rFonts w:cs="Times New Roman"/>
        </w:rPr>
        <w:t>.</w:t>
      </w:r>
    </w:p>
    <w:p w14:paraId="4E86BCA5" w14:textId="66DED003" w:rsidR="005B7048" w:rsidRDefault="006F62FC" w:rsidP="005B7048">
      <w:pPr>
        <w:rPr>
          <w:rFonts w:cs="Times New Roman"/>
        </w:rPr>
      </w:pPr>
      <w:r>
        <w:rPr>
          <w:noProof/>
        </w:rPr>
        <w:lastRenderedPageBreak/>
        <mc:AlternateContent>
          <mc:Choice Requires="wps">
            <w:drawing>
              <wp:anchor distT="0" distB="0" distL="114300" distR="114300" simplePos="0" relativeHeight="251761664" behindDoc="0" locked="0" layoutInCell="1" allowOverlap="1" wp14:anchorId="4342F8A6" wp14:editId="2534A3F7">
                <wp:simplePos x="0" y="0"/>
                <wp:positionH relativeFrom="page">
                  <wp:align>center</wp:align>
                </wp:positionH>
                <wp:positionV relativeFrom="paragraph">
                  <wp:posOffset>8317717</wp:posOffset>
                </wp:positionV>
                <wp:extent cx="5400675" cy="635"/>
                <wp:effectExtent l="0" t="0" r="9525" b="2540"/>
                <wp:wrapTopAndBottom/>
                <wp:docPr id="163063094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4F97EAF" w14:textId="6D6ECE4E"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3" w:name="_Toc134465936"/>
                            <w:r w:rsidR="00597BCD">
                              <w:rPr>
                                <w:rFonts w:cs="Times New Roman"/>
                                <w:noProof/>
                              </w:rPr>
                              <w:t>33</w:t>
                            </w:r>
                            <w:r>
                              <w:rPr>
                                <w:rFonts w:cs="Times New Roman"/>
                              </w:rPr>
                              <w:fldChar w:fldCharType="end"/>
                            </w:r>
                            <w:r>
                              <w:t>. ábra: A felhasználótól balra lévő pozíciók igazítása a játéktérhez</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2F8A6" id="_x0000_s1058" type="#_x0000_t202" style="position:absolute;left:0;text-align:left;margin-left:0;margin-top:654.95pt;width:425.25pt;height:.05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h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" stroked="f">
                <v:textbox style="mso-fit-shape-to-text:t" inset="0,0,0,0">
                  <w:txbxContent>
                    <w:p w14:paraId="54F97EAF" w14:textId="6D6ECE4E"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4" w:name="_Toc134465936"/>
                      <w:r w:rsidR="00597BCD">
                        <w:rPr>
                          <w:rFonts w:cs="Times New Roman"/>
                          <w:noProof/>
                        </w:rPr>
                        <w:t>33</w:t>
                      </w:r>
                      <w:r>
                        <w:rPr>
                          <w:rFonts w:cs="Times New Roman"/>
                        </w:rPr>
                        <w:fldChar w:fldCharType="end"/>
                      </w:r>
                      <w:r>
                        <w:t>. ábra: A felhasználótól balra lévő pozíciók igazítása a játéktérhez</w:t>
                      </w:r>
                      <w:bookmarkEnd w:id="94"/>
                    </w:p>
                  </w:txbxContent>
                </v:textbox>
                <w10:wrap type="topAndBottom" anchorx="page"/>
              </v:shape>
            </w:pict>
          </mc:Fallback>
        </mc:AlternateContent>
      </w:r>
      <w:r w:rsidRPr="00F608D3">
        <w:rPr>
          <w:rFonts w:eastAsiaTheme="minorEastAsia" w:cs="Times New Roman"/>
          <w:noProof/>
        </w:rPr>
        <w:drawing>
          <wp:anchor distT="0" distB="0" distL="114300" distR="114300" simplePos="0" relativeHeight="251759616" behindDoc="0" locked="0" layoutInCell="1" allowOverlap="1" wp14:anchorId="50B7056B" wp14:editId="7E876BBB">
            <wp:simplePos x="0" y="0"/>
            <wp:positionH relativeFrom="margin">
              <wp:align>center</wp:align>
            </wp:positionH>
            <wp:positionV relativeFrom="paragraph">
              <wp:posOffset>2658745</wp:posOffset>
            </wp:positionV>
            <wp:extent cx="4592955" cy="5566410"/>
            <wp:effectExtent l="0" t="0" r="0" b="0"/>
            <wp:wrapTopAndBottom/>
            <wp:docPr id="1727015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593" name="Picture 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92955" cy="5566410"/>
                    </a:xfrm>
                    <a:prstGeom prst="rect">
                      <a:avLst/>
                    </a:prstGeom>
                  </pic:spPr>
                </pic:pic>
              </a:graphicData>
            </a:graphic>
            <wp14:sizeRelH relativeFrom="margin">
              <wp14:pctWidth>0</wp14:pctWidth>
            </wp14:sizeRelH>
            <wp14:sizeRelV relativeFrom="margin">
              <wp14:pctHeight>0</wp14:pctHeight>
            </wp14:sizeRelV>
          </wp:anchor>
        </w:drawing>
      </w:r>
      <w:r w:rsidR="009E09B3">
        <w:rPr>
          <w:rFonts w:cs="Times New Roman"/>
        </w:rPr>
        <w:t>Ezután az összes kamerától jobbra eső pozíciót számolom újra. Ez hasonlóan történik</w:t>
      </w:r>
      <w:r w:rsidR="00CF2B73">
        <w:rPr>
          <w:rFonts w:cs="Times New Roman"/>
        </w:rPr>
        <w:t>,</w:t>
      </w:r>
      <w:r w:rsidR="009E09B3">
        <w:rPr>
          <w:rFonts w:cs="Times New Roman"/>
        </w:rPr>
        <w:t xml:space="preserve"> mint a bal oldali </w:t>
      </w:r>
      <w:r w:rsidR="007928D2">
        <w:rPr>
          <w:rFonts w:cs="Times New Roman"/>
        </w:rPr>
        <w:t xml:space="preserve">pozíciók újra </w:t>
      </w:r>
      <w:r w:rsidR="009E09B3">
        <w:rPr>
          <w:rFonts w:cs="Times New Roman"/>
        </w:rPr>
        <w:t>számolás</w:t>
      </w:r>
      <w:r w:rsidR="007928D2">
        <w:rPr>
          <w:rFonts w:cs="Times New Roman"/>
        </w:rPr>
        <w:t xml:space="preserve">a. Ugyan úgy kiszámolom a vektorokat, és a vektorok közti szögeket, ezek segítségével megkapom a τ szöget. Átszámolom radiánba </w:t>
      </w:r>
    </w:p>
    <w:p w14:paraId="27B5944C" w14:textId="117AA965" w:rsidR="005B7048" w:rsidRDefault="009E09B3" w:rsidP="005B7048">
      <w:pPr>
        <w:rPr>
          <w:rFonts w:eastAsiaTheme="minorEastAsia" w:cs="Times New Roman"/>
        </w:rPr>
      </w:pPr>
      <m:oMathPara>
        <m:oMath>
          <m:r>
            <w:rPr>
              <w:rFonts w:ascii="Cambria Math" w:hAnsi="Cambria Math" w:cs="Times New Roman"/>
            </w:rPr>
            <m:t>τ = π/ 180 * 90- δ</m:t>
          </m:r>
          <m:r>
            <m:rPr>
              <m:sty m:val="p"/>
            </m:rPr>
            <w:rPr>
              <w:rFonts w:eastAsiaTheme="minorEastAsia" w:cs="Times New Roman"/>
            </w:rPr>
            <w:br/>
          </m:r>
        </m:oMath>
      </m:oMathPara>
      <w:r w:rsidR="007928D2">
        <w:rPr>
          <w:rFonts w:eastAsiaTheme="minorEastAsia" w:cs="Times New Roman"/>
        </w:rPr>
        <w:t xml:space="preserve">itt azért szükséges 90 fokból kivonni, mert másik tengelytől szeretnénk számolni a koordinátát. Ezután </w:t>
      </w:r>
      <w:r w:rsidR="005B7048">
        <w:rPr>
          <w:rFonts w:eastAsiaTheme="minorEastAsia" w:cs="Times New Roman"/>
        </w:rPr>
        <w:t>megkapjuk az x és y értékeket</w:t>
      </w:r>
    </w:p>
    <w:p w14:paraId="4549B9F9" w14:textId="5D49639E" w:rsidR="009E09B3" w:rsidRPr="005B7048" w:rsidRDefault="009E09B3" w:rsidP="005B7048">
      <w:pPr>
        <w:rPr>
          <w:rFonts w:cs="Times New Roman"/>
        </w:rPr>
      </w:pPr>
      <m:oMathPara>
        <m:oMath>
          <m:r>
            <w:rPr>
              <w:rFonts w:ascii="Cambria Math" w:hAnsi="Cambria Math" w:cs="Times New Roman"/>
            </w:rPr>
            <m:t>x = r * cos(τ)</m:t>
          </m:r>
          <m:r>
            <m:rPr>
              <m:sty m:val="p"/>
            </m:rPr>
            <w:rPr>
              <w:rFonts w:eastAsiaTheme="minorEastAsia" w:cs="Times New Roman"/>
            </w:rPr>
            <w:br/>
          </m:r>
        </m:oMath>
        <m:oMath>
          <m:r>
            <w:rPr>
              <w:rFonts w:ascii="Cambria Math" w:hAnsi="Cambria Math" w:cs="Times New Roman"/>
            </w:rPr>
            <m:t>z = r * sin(τ)</m:t>
          </m:r>
          <m:r>
            <m:rPr>
              <m:sty m:val="p"/>
            </m:rPr>
            <w:rPr>
              <w:rFonts w:eastAsiaTheme="minorEastAsia" w:cs="Times New Roman"/>
            </w:rPr>
            <w:br/>
          </m:r>
        </m:oMath>
      </m:oMathPara>
      <w:r w:rsidR="007928D2">
        <w:rPr>
          <w:rFonts w:eastAsiaTheme="minorEastAsia" w:cs="Times New Roman"/>
        </w:rPr>
        <w:t>az új pozíció y értéke pedig az eredeti pozíció y értéke.</w:t>
      </w:r>
    </w:p>
    <w:p w14:paraId="5B96AF00" w14:textId="03874E24" w:rsidR="00583D5E" w:rsidRDefault="00583D5E" w:rsidP="009E09B3">
      <w:pPr>
        <w:rPr>
          <w:rFonts w:eastAsiaTheme="minorEastAsia" w:cs="Times New Roman"/>
        </w:rPr>
      </w:pPr>
      <w:r>
        <w:rPr>
          <w:rFonts w:eastAsiaTheme="minorEastAsia" w:cs="Times New Roman"/>
        </w:rPr>
        <w:lastRenderedPageBreak/>
        <w:t>Ezután újból két részre osztom a virtuális teret, először újra számolok minden pozíciót, ami a kamera felett helyezkedik el, utána pedig az összeset, ami alatta. Így minden pozíciót kétszer számolok újra, egyszer horizontálisan, egyszer pedig vertikálisan.</w:t>
      </w:r>
    </w:p>
    <w:p w14:paraId="18FDD162" w14:textId="02B49E10" w:rsidR="00583D5E" w:rsidRDefault="00583D5E" w:rsidP="009E09B3">
      <w:pPr>
        <w:rPr>
          <w:rFonts w:cs="Times New Roman"/>
        </w:rPr>
      </w:pPr>
      <w:r>
        <w:rPr>
          <w:rFonts w:cs="Times New Roman"/>
        </w:rPr>
        <w:t>Az alsó és felső pozíciók újra számolása ugyan úgy történik, mint a jobb és bal oldali pozícióké, annyi különbséggel, hogy a számoláshoz használt ideiglenes pozícióknak az x értékét állítja 0-ra, ezután az összes objektumunk egy síkban helyezkedik el, és kiszámíthatjuk a vektorokat, majd szöge</w:t>
      </w:r>
      <w:r w:rsidR="00E678EB">
        <w:rPr>
          <w:rFonts w:cs="Times New Roman"/>
        </w:rPr>
        <w:t>k</w:t>
      </w:r>
      <w:r>
        <w:rPr>
          <w:rFonts w:cs="Times New Roman"/>
        </w:rPr>
        <w:t>e</w:t>
      </w:r>
      <w:r w:rsidR="00E678EB">
        <w:rPr>
          <w:rFonts w:cs="Times New Roman"/>
        </w:rPr>
        <w:t>t</w:t>
      </w:r>
      <w:r>
        <w:rPr>
          <w:rFonts w:cs="Times New Roman"/>
        </w:rPr>
        <w:t xml:space="preserve"> ugyan azon módszerrel.</w:t>
      </w:r>
    </w:p>
    <w:p w14:paraId="78E39488" w14:textId="0A6D9B76" w:rsidR="005B7048" w:rsidRPr="005B7048" w:rsidRDefault="009D1946" w:rsidP="009D1946">
      <w:pPr>
        <w:rPr>
          <w:rFonts w:eastAsiaTheme="minorEastAsia" w:cs="Times New Roman"/>
        </w:rPr>
      </w:pPr>
      <w:r>
        <w:rPr>
          <w:rFonts w:cs="Times New Roman"/>
        </w:rPr>
        <w:t xml:space="preserve">A </w:t>
      </w:r>
      <w:r w:rsidR="00582F85">
        <w:rPr>
          <w:rFonts w:cs="Times New Roman"/>
        </w:rPr>
        <w:t xml:space="preserve">felhasználótól </w:t>
      </w:r>
      <w:r>
        <w:rPr>
          <w:rFonts w:cs="Times New Roman"/>
        </w:rPr>
        <w:t>fe</w:t>
      </w:r>
      <w:r w:rsidR="00582F85">
        <w:rPr>
          <w:rFonts w:cs="Times New Roman"/>
        </w:rPr>
        <w:t>lfele lévő</w:t>
      </w:r>
      <w:r>
        <w:rPr>
          <w:rFonts w:cs="Times New Roman"/>
        </w:rPr>
        <w:t xml:space="preserve"> pozíciók</w:t>
      </w:r>
      <w:r w:rsidR="005B7048">
        <w:rPr>
          <w:rFonts w:cs="Times New Roman"/>
        </w:rPr>
        <w:t xml:space="preserve">hoz a z és y értékeket megkapom </w:t>
      </w:r>
    </w:p>
    <w:p w14:paraId="21A782AF" w14:textId="77777777" w:rsidR="00582F85" w:rsidRDefault="009D1946" w:rsidP="009D1946">
      <w:pPr>
        <w:rPr>
          <w:rFonts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+60</m:t>
          </m:r>
          <m:r>
            <m:rPr>
              <m:sty m:val="p"/>
            </m:rPr>
            <w:rPr>
              <w:rFonts w:eastAsiaTheme="minorEastAsia" w:cs="Times New Roman"/>
            </w:rPr>
            <w:br/>
          </m:r>
        </m:oMath>
      </m:oMathPara>
      <w:r>
        <w:rPr>
          <w:rFonts w:eastAsiaTheme="minorEastAsia" w:cs="Times New Roman"/>
        </w:rPr>
        <w:t>az x érték pedig egyértelműen az eredeti pozíció x értéke.</w:t>
      </w:r>
      <w:r w:rsidRPr="009D1946">
        <w:rPr>
          <w:rFonts w:cs="Times New Roman"/>
        </w:rPr>
        <w:t xml:space="preserve"> </w:t>
      </w:r>
      <w:r>
        <w:rPr>
          <w:rFonts w:cs="Times New Roman"/>
        </w:rPr>
        <w:t xml:space="preserve">A </w:t>
      </w:r>
      <w:r w:rsidR="00582F85">
        <w:rPr>
          <w:rFonts w:cs="Times New Roman"/>
        </w:rPr>
        <w:t xml:space="preserve">felhasználótól </w:t>
      </w:r>
      <w:r>
        <w:rPr>
          <w:rFonts w:cs="Times New Roman"/>
        </w:rPr>
        <w:t>le</w:t>
      </w:r>
      <w:r w:rsidR="00582F85">
        <w:rPr>
          <w:rFonts w:cs="Times New Roman"/>
        </w:rPr>
        <w:t>fele lévő</w:t>
      </w:r>
      <w:r>
        <w:rPr>
          <w:rFonts w:cs="Times New Roman"/>
        </w:rPr>
        <w:t xml:space="preserve"> pozíciók</w:t>
      </w:r>
      <w:r w:rsidR="00582F85">
        <w:rPr>
          <w:rFonts w:cs="Times New Roman"/>
        </w:rPr>
        <w:t xml:space="preserve"> a z és y értékek pedig</w:t>
      </w:r>
    </w:p>
    <w:p w14:paraId="6A2067EE" w14:textId="391035DE" w:rsidR="00F608D3" w:rsidRDefault="009D1946" w:rsidP="006F62FC">
      <w:pPr>
        <w:rPr>
          <w:rFonts w:eastAsiaTheme="minorEastAsia" w:cs="Times New Roman"/>
        </w:rPr>
      </w:pPr>
      <m:oMathPara>
        <m:oMath>
          <m:r>
            <w:rPr>
              <w:rFonts w:ascii="Cambria Math" w:hAnsi="Cambria Math" w:cs="Times New Roman"/>
            </w:rPr>
            <m:t>z = r * cos(τ)</m:t>
          </m:r>
          <m:r>
            <m:rPr>
              <m:sty m:val="p"/>
            </m:rP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*-1+60</m:t>
          </m:r>
          <m:r>
            <m:rPr>
              <m:sty m:val="p"/>
            </m:rPr>
            <w:rPr>
              <w:rFonts w:eastAsiaTheme="minorEastAsia" w:cs="Times New Roman"/>
            </w:rPr>
            <w:br/>
          </m:r>
        </m:oMath>
      </m:oMathPara>
      <w:r>
        <w:rPr>
          <w:rFonts w:eastAsiaTheme="minorEastAsia" w:cs="Times New Roman"/>
        </w:rPr>
        <w:t>az x érték pedig az eredeti pozíció x értéke.</w:t>
      </w:r>
      <w:r w:rsidR="003C1B6F">
        <w:rPr>
          <w:rFonts w:eastAsiaTheme="minorEastAsia" w:cs="Times New Roman"/>
        </w:rPr>
        <w:t xml:space="preserve"> Ezeknél a számításoknál azért kell 60 egységet hozzáadnunk mivel a kamera 60 egységre helyezkedik el az origótól az y tengelyen. Valamint a lenti számolásnál szükséges negatívvá átváltani az értéket, mivel meg szeretném fordítani a tengelyt, és ez után adom hozzá a 60 értéket, hogy elmozgassam a kamera irányába.</w:t>
      </w:r>
    </w:p>
    <w:p w14:paraId="153B346D" w14:textId="5FE04B45" w:rsidR="006F62FC" w:rsidRPr="006F62FC" w:rsidRDefault="006F62FC" w:rsidP="006F62FC">
      <w:pPr>
        <w:rPr>
          <w:noProof/>
        </w:rPr>
      </w:pPr>
      <w:r>
        <w:rPr>
          <w:noProof/>
        </w:rPr>
        <mc:AlternateContent>
          <mc:Choice Requires="wps">
            <w:drawing>
              <wp:anchor distT="0" distB="0" distL="114300" distR="114300" simplePos="0" relativeHeight="251764736" behindDoc="0" locked="0" layoutInCell="1" allowOverlap="1" wp14:anchorId="30887E83" wp14:editId="3E0D0851">
                <wp:simplePos x="0" y="0"/>
                <wp:positionH relativeFrom="column">
                  <wp:posOffset>8255</wp:posOffset>
                </wp:positionH>
                <wp:positionV relativeFrom="paragraph">
                  <wp:posOffset>2842260</wp:posOffset>
                </wp:positionV>
                <wp:extent cx="5390515" cy="635"/>
                <wp:effectExtent l="0" t="0" r="0" b="0"/>
                <wp:wrapTopAndBottom/>
                <wp:docPr id="513333511" name="Text Box 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DD73430" w14:textId="3D87F75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5" w:name="_Toc134465937"/>
                            <w:r w:rsidR="00597BCD">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7E83" id="_x0000_s1059" type="#_x0000_t202" style="position:absolute;left:0;text-align:left;margin-left:.65pt;margin-top:223.8pt;width:42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tGw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D9NF7MFZ5Jit/NF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" stroked="f">
                <v:textbox style="mso-fit-shape-to-text:t" inset="0,0,0,0">
                  <w:txbxContent>
                    <w:p w14:paraId="7DD73430" w14:textId="3D87F754"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6" w:name="_Toc134465937"/>
                      <w:r w:rsidR="00597BCD">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6"/>
                    </w:p>
                  </w:txbxContent>
                </v:textbox>
                <w10:wrap type="topAndBottom"/>
              </v:shape>
            </w:pict>
          </mc:Fallback>
        </mc:AlternateContent>
      </w:r>
      <w:r w:rsidRPr="006F62FC">
        <w:rPr>
          <w:rFonts w:eastAsiaTheme="minorEastAsia" w:cs="Times New Roman"/>
          <w:noProof/>
        </w:rPr>
        <w:drawing>
          <wp:anchor distT="0" distB="0" distL="114300" distR="114300" simplePos="0" relativeHeight="251762688" behindDoc="0" locked="0" layoutInCell="1" allowOverlap="1" wp14:anchorId="14070E17" wp14:editId="46A683AB">
            <wp:simplePos x="0" y="0"/>
            <wp:positionH relativeFrom="margin">
              <wp:align>right</wp:align>
            </wp:positionH>
            <wp:positionV relativeFrom="paragraph">
              <wp:posOffset>1857050</wp:posOffset>
            </wp:positionV>
            <wp:extent cx="5390515" cy="928370"/>
            <wp:effectExtent l="0" t="0" r="635" b="5080"/>
            <wp:wrapTopAndBottom/>
            <wp:docPr id="14213689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950" name="Picture 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90515" cy="928370"/>
                    </a:xfrm>
                    <a:prstGeom prst="rect">
                      <a:avLst/>
                    </a:prstGeom>
                  </pic:spPr>
                </pic:pic>
              </a:graphicData>
            </a:graphic>
            <wp14:sizeRelH relativeFrom="margin">
              <wp14:pctWidth>0</wp14:pctWidth>
            </wp14:sizeRelH>
            <wp14:sizeRelV relativeFrom="margin">
              <wp14:pctHeight>0</wp14:pctHeight>
            </wp14:sizeRelV>
          </wp:anchor>
        </w:drawing>
      </w:r>
      <w:r w:rsidR="005C3234">
        <w:rPr>
          <w:rFonts w:eastAsiaTheme="minorEastAsia" w:cs="Times New Roman"/>
        </w:rPr>
        <w:t>Az így kapott pozíciók a kapott határon belül lesznek, viszont a számolás nem teljesen pontos, és ezért egy esztétikai javító függvénnyel</w:t>
      </w:r>
      <w:r w:rsidR="00BC108D">
        <w:rPr>
          <w:rFonts w:eastAsiaTheme="minorEastAsia" w:cs="Times New Roman"/>
        </w:rPr>
        <w:t>, ami a 34. ábrán látható, átszámolom</w:t>
      </w:r>
      <w:r w:rsidR="005C3234">
        <w:rPr>
          <w:rFonts w:eastAsiaTheme="minorEastAsia" w:cs="Times New Roman"/>
        </w:rPr>
        <w:t xml:space="preserve"> a kamerától való távolságukat</w:t>
      </w:r>
      <w:r w:rsidR="00BC108D">
        <w:rPr>
          <w:rFonts w:eastAsiaTheme="minorEastAsia" w:cs="Times New Roman"/>
        </w:rPr>
        <w:t>, és</w:t>
      </w:r>
      <w:r w:rsidR="005C3234">
        <w:rPr>
          <w:rFonts w:eastAsiaTheme="minorEastAsia" w:cs="Times New Roman"/>
        </w:rPr>
        <w:t xml:space="preserve"> ugyan arra az értékre állít</w:t>
      </w:r>
      <w:r w:rsidR="00BC108D">
        <w:rPr>
          <w:rFonts w:eastAsiaTheme="minorEastAsia" w:cs="Times New Roman"/>
        </w:rPr>
        <w:t>om</w:t>
      </w:r>
      <w:r w:rsidR="005C3234">
        <w:rPr>
          <w:rFonts w:eastAsiaTheme="minorEastAsia" w:cs="Times New Roman"/>
        </w:rPr>
        <w:t>, a konzisztencia eléréséhez. Ezt úgy teszem meg, hogy minden pozícióhoz számolok egy vektort a kamera pozícióból, ezt normalizálom, hogy irányvektort kapjak, és megszorzom a kívánt távolsággal, ami 60 egység, végül hozzá adom a kamera pozíciójához a kapott vektort, és az így kapott pozíció lesz a gyakorlatban használt új pozíció.</w:t>
      </w:r>
      <w:r w:rsidR="00F608D3" w:rsidRPr="00F608D3">
        <w:rPr>
          <w:noProof/>
        </w:rPr>
        <w:t xml:space="preserve"> </w:t>
      </w:r>
    </w:p>
    <w:p w14:paraId="4B3770EA" w14:textId="13701F3A" w:rsidR="00B564A3" w:rsidRDefault="00D40241" w:rsidP="00D40241">
      <w:pPr>
        <w:pStyle w:val="Heading2"/>
      </w:pPr>
      <w:bookmarkStart w:id="97" w:name="_Toc134462311"/>
      <w:r>
        <w:lastRenderedPageBreak/>
        <w:t>Szkriptek</w:t>
      </w:r>
      <w:bookmarkEnd w:id="97"/>
    </w:p>
    <w:p w14:paraId="4736CD92" w14:textId="0929CFD5" w:rsidR="00D40241" w:rsidRDefault="00D40241" w:rsidP="00D40241">
      <w:pPr>
        <w:pStyle w:val="Heading3"/>
      </w:pPr>
      <w:bookmarkStart w:id="98" w:name="_Toc134462312"/>
      <w:r>
        <w:t>Szkrip</w:t>
      </w:r>
      <w:r w:rsidR="001421CF">
        <w:t>t</w:t>
      </w:r>
      <w:r>
        <w:t xml:space="preserve"> életciklusa</w:t>
      </w:r>
      <w:bookmarkEnd w:id="98"/>
    </w:p>
    <w:p w14:paraId="1F6BDA03" w14:textId="683B44A7" w:rsidR="00D40241" w:rsidRDefault="00D40241" w:rsidP="00D40241">
      <w:pPr>
        <w:pStyle w:val="Firstparagraph"/>
      </w:pPr>
      <w:r>
        <w:t>A Unity scriptek készítéséhez az osztályt, amit szkriptként szeretnék futtatni, a MonoBehaviour osztályból kell származtatnom, és egy játék objektumhoz kell csatolnom komponensként. Ilyenkor a szkript életciklusa megegyezik a játék objektuméval, aminek a gyereke.</w:t>
      </w:r>
    </w:p>
    <w:p w14:paraId="0D174C3A" w14:textId="5F07364E" w:rsidR="00D40241" w:rsidRDefault="00D40241" w:rsidP="00D40241">
      <w:r>
        <w:t xml:space="preserve">Az MonoBehaviour osztályból több függvényt megörököl ilyen esetben az osztályunk, amik a szkript életciklusának különböző pontjain automatikusan lefutnak. Ilyen például az Awake függvény, ami a szkript objektum inicializálásánál egyszer </w:t>
      </w:r>
      <w:r w:rsidR="00157293">
        <w:t>hívódik</w:t>
      </w:r>
      <w:r w:rsidR="00583D5E">
        <w:t xml:space="preserve"> meg</w:t>
      </w:r>
      <w:r>
        <w:t xml:space="preserve">, a Start függvény, ami a szkript objektum </w:t>
      </w:r>
      <w:r w:rsidR="00157293">
        <w:t>aktiválódásakor egyszer hívódik</w:t>
      </w:r>
      <w:r w:rsidR="00583D5E">
        <w:t xml:space="preserve"> meg</w:t>
      </w:r>
      <w:r w:rsidR="00157293">
        <w:t>, az Update függvény, ami a program futása alatt minden képkocka kirajzolásakor meghívódik, a FixedUpdate</w:t>
      </w:r>
      <w:r w:rsidR="00001F53">
        <w:t>,</w:t>
      </w:r>
      <w:r w:rsidR="00157293">
        <w:t xml:space="preserve"> ami a képkockák sebességétől függetlenül, a fizikai szimuláció frekvenciájával megegyezően hívódik meg, másodpercenként 50-szer.</w:t>
      </w:r>
    </w:p>
    <w:p w14:paraId="455E778A" w14:textId="3CB5D382" w:rsidR="00157293" w:rsidRDefault="003A3F06" w:rsidP="00157293">
      <w:r>
        <w:rPr>
          <w:noProof/>
        </w:rPr>
        <mc:AlternateContent>
          <mc:Choice Requires="wps">
            <w:drawing>
              <wp:anchor distT="0" distB="0" distL="114300" distR="114300" simplePos="0" relativeHeight="251766784" behindDoc="0" locked="0" layoutInCell="1" allowOverlap="1" wp14:anchorId="649BB02D" wp14:editId="5EAAA021">
                <wp:simplePos x="0" y="0"/>
                <wp:positionH relativeFrom="margin">
                  <wp:align>right</wp:align>
                </wp:positionH>
                <wp:positionV relativeFrom="paragraph">
                  <wp:posOffset>4649470</wp:posOffset>
                </wp:positionV>
                <wp:extent cx="5391150" cy="259715"/>
                <wp:effectExtent l="0" t="0" r="0" b="6985"/>
                <wp:wrapTopAndBottom/>
                <wp:docPr id="650097567" name="Text Box 1"/>
                <wp:cNvGraphicFramePr/>
                <a:graphic xmlns:a="http://schemas.openxmlformats.org/drawingml/2006/main">
                  <a:graphicData uri="http://schemas.microsoft.com/office/word/2010/wordprocessingShape">
                    <wps:wsp>
                      <wps:cNvSpPr txBox="1"/>
                      <wps:spPr>
                        <a:xfrm>
                          <a:off x="0" y="0"/>
                          <a:ext cx="5391150" cy="259715"/>
                        </a:xfrm>
                        <a:prstGeom prst="rect">
                          <a:avLst/>
                        </a:prstGeom>
                        <a:solidFill>
                          <a:prstClr val="white"/>
                        </a:solidFill>
                        <a:ln>
                          <a:noFill/>
                        </a:ln>
                      </wps:spPr>
                      <wps:txbx>
                        <w:txbxContent>
                          <w:p w14:paraId="6832E6E7" w14:textId="150A26B9"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99" w:name="_Toc134465938"/>
                            <w:r w:rsidR="00597BCD">
                              <w:rPr>
                                <w:noProof/>
                              </w:rPr>
                              <w:t>35</w:t>
                            </w:r>
                            <w:r>
                              <w:rPr>
                                <w:noProof/>
                              </w:rPr>
                              <w:fldChar w:fldCharType="end"/>
                            </w:r>
                            <w:r>
                              <w:t>. ábra: Singleton implementáció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BB02D" id="_x0000_s1060" type="#_x0000_t202" style="position:absolute;left:0;text-align:left;margin-left:373.3pt;margin-top:366.1pt;width:424.5pt;height:20.4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" stroked="f">
                <v:textbox inset="0,0,0,0">
                  <w:txbxContent>
                    <w:p w14:paraId="6832E6E7" w14:textId="150A26B9"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100" w:name="_Toc134465938"/>
                      <w:r w:rsidR="00597BCD">
                        <w:rPr>
                          <w:noProof/>
                        </w:rPr>
                        <w:t>35</w:t>
                      </w:r>
                      <w:r>
                        <w:rPr>
                          <w:noProof/>
                        </w:rPr>
                        <w:fldChar w:fldCharType="end"/>
                      </w:r>
                      <w:r>
                        <w:t>. ábra: Singleton implementáció</w:t>
                      </w:r>
                      <w:bookmarkEnd w:id="100"/>
                    </w:p>
                  </w:txbxContent>
                </v:textbox>
                <w10:wrap type="topAndBottom" anchorx="margin"/>
              </v:shape>
            </w:pict>
          </mc:Fallback>
        </mc:AlternateContent>
      </w:r>
      <w:r w:rsidRPr="004F6CFF">
        <w:rPr>
          <w:noProof/>
        </w:rPr>
        <w:drawing>
          <wp:anchor distT="0" distB="0" distL="114300" distR="114300" simplePos="0" relativeHeight="251668480" behindDoc="0" locked="0" layoutInCell="1" allowOverlap="1" wp14:anchorId="313893D2" wp14:editId="7408C485">
            <wp:simplePos x="0" y="0"/>
            <wp:positionH relativeFrom="margin">
              <wp:align>right</wp:align>
            </wp:positionH>
            <wp:positionV relativeFrom="paragraph">
              <wp:posOffset>1049507</wp:posOffset>
            </wp:positionV>
            <wp:extent cx="5389880" cy="3589655"/>
            <wp:effectExtent l="0" t="0" r="1270" b="0"/>
            <wp:wrapTopAndBottom/>
            <wp:docPr id="464420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20780" name="Picture 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89880" cy="3589655"/>
                    </a:xfrm>
                    <a:prstGeom prst="rect">
                      <a:avLst/>
                    </a:prstGeom>
                  </pic:spPr>
                </pic:pic>
              </a:graphicData>
            </a:graphic>
            <wp14:sizeRelH relativeFrom="margin">
              <wp14:pctWidth>0</wp14:pctWidth>
            </wp14:sizeRelH>
            <wp14:sizeRelV relativeFrom="margin">
              <wp14:pctHeight>0</wp14:pctHeight>
            </wp14:sizeRelV>
          </wp:anchor>
        </w:drawing>
      </w:r>
      <w:r w:rsidR="00157293">
        <w:t>Ezek a függvények biztosítják a program futásának alapját, minden szkript Update vagy Awake függvénnyel indul, ami inicializálja a szkriptben használt változókat, lekér vagy beállít adatokat. Az Update és FixedUpdate függvények pedig a szk</w:t>
      </w:r>
      <w:r w:rsidR="00E208B2">
        <w:t>r</w:t>
      </w:r>
      <w:r w:rsidR="00157293">
        <w:t>iptek viselkedését tartalmazzák.</w:t>
      </w:r>
    </w:p>
    <w:p w14:paraId="4F72C723" w14:textId="5C899D77" w:rsidR="00157293" w:rsidRDefault="00157293" w:rsidP="00157293">
      <w:r>
        <w:lastRenderedPageBreak/>
        <w:t>Az osztályok készítésénél gyakran alkalmaztam Singleton programtervezési mintát, amit a MonoBehaviour függvények és a C# beépített Property mező leegyszerűsítenek</w:t>
      </w:r>
      <w:r w:rsidR="00BC108D">
        <w:t>, erre példa a 35. ábrán látható</w:t>
      </w:r>
      <w:r>
        <w:t>.</w:t>
      </w:r>
    </w:p>
    <w:p w14:paraId="2DD2A812" w14:textId="6AF06813" w:rsidR="0053584A" w:rsidRDefault="00B35F00" w:rsidP="006F62FC">
      <w:r>
        <w:t>Minden Singleton osztály tárolja a saját példányát, private static változóban, rendelkezik egy Instance property-vel, ami visszatéríti a Singleton példányát, valamint az Awake függvényben a példányt beállítjuk a this kulcsszóval. Az Awake függvény a szkript objektum inicializálásánál meghívódik, és a Singleton példány változóba elmenti a szkript objektumot. Ezután bármelyik másik osztályból elérem a példányt és tudom használni</w:t>
      </w:r>
      <w:r w:rsidR="0053584A">
        <w:t xml:space="preserve"> az Instance property segítségével.</w:t>
      </w:r>
    </w:p>
    <w:p w14:paraId="06C98E01" w14:textId="3C121AB8" w:rsidR="004F6CFF" w:rsidRDefault="00D50BCB" w:rsidP="00D50BCB">
      <w:pPr>
        <w:pStyle w:val="Heading3"/>
      </w:pPr>
      <w:bookmarkStart w:id="101" w:name="_Toc134462313"/>
      <w:r>
        <w:t>MainController osztály</w:t>
      </w:r>
      <w:bookmarkEnd w:id="101"/>
    </w:p>
    <w:p w14:paraId="33781F39" w14:textId="507E60C3" w:rsidR="00D50BCB" w:rsidRDefault="00D50BCB" w:rsidP="00D50BCB">
      <w:pPr>
        <w:pStyle w:val="Firstparagraph"/>
      </w:pPr>
      <w:r>
        <w:t xml:space="preserve">A MainController </w:t>
      </w:r>
      <w:r w:rsidR="00C90DD1">
        <w:t xml:space="preserve">a Unity MonoBehaviour osztályból származtatott </w:t>
      </w:r>
      <w:r>
        <w:t>osztály</w:t>
      </w:r>
      <w:r w:rsidR="00C90DD1">
        <w:t>,</w:t>
      </w:r>
      <w:r>
        <w:t xml:space="preserve"> a Singleton programtervezési minta alapján készült, és a PlayerCam játék objektum komponense. Az osztály feladata, hogy a program indulásakor ellenőrzi a platform típusát, Windows vagy Unity Player estén a PlayerCam játék objektumhoz hozzá adja komponensként a CamControlPC szkriptet, Android esetén pedig TrackedPoseDriver komponenst ad a játék objektumhoz. Ezek felelnek a kamera mozgatásáért számítógépes</w:t>
      </w:r>
      <w:r w:rsidR="00BC108D">
        <w:t xml:space="preserve">, ennek az implementációja a </w:t>
      </w:r>
      <w:r w:rsidR="007244A0">
        <w:t>3</w:t>
      </w:r>
      <w:r w:rsidR="00BC108D">
        <w:t>6. ábrán látható</w:t>
      </w:r>
      <w:r>
        <w:t>, illetve VR környezetben.</w:t>
      </w:r>
    </w:p>
    <w:p w14:paraId="343BC8E4" w14:textId="33BA8AB5" w:rsidR="00D50BCB" w:rsidRDefault="0050315B" w:rsidP="00D50BCB">
      <w:r>
        <w:rPr>
          <w:noProof/>
        </w:rPr>
        <mc:AlternateContent>
          <mc:Choice Requires="wps">
            <w:drawing>
              <wp:anchor distT="0" distB="0" distL="114300" distR="114300" simplePos="0" relativeHeight="251769856" behindDoc="0" locked="0" layoutInCell="1" allowOverlap="1" wp14:anchorId="1667FED3" wp14:editId="4AEB6515">
                <wp:simplePos x="0" y="0"/>
                <wp:positionH relativeFrom="page">
                  <wp:align>center</wp:align>
                </wp:positionH>
                <wp:positionV relativeFrom="paragraph">
                  <wp:posOffset>2844800</wp:posOffset>
                </wp:positionV>
                <wp:extent cx="4286250" cy="635"/>
                <wp:effectExtent l="0" t="0" r="0" b="2540"/>
                <wp:wrapTopAndBottom/>
                <wp:docPr id="1106391428"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082AFFC" w14:textId="6E889426" w:rsidR="0050315B" w:rsidRPr="00D74BE7" w:rsidRDefault="00000000" w:rsidP="0050315B">
                            <w:pPr>
                              <w:pStyle w:val="Caption"/>
                            </w:pPr>
                            <w:fldSimple w:instr=" SEQ ábra \* ARABIC ">
                              <w:bookmarkStart w:id="102" w:name="_Toc134465939"/>
                              <w:r w:rsidR="00597BCD">
                                <w:rPr>
                                  <w:noProof/>
                                </w:rPr>
                                <w:t>36</w:t>
                              </w:r>
                            </w:fldSimple>
                            <w:r w:rsidR="0050315B">
                              <w:t>. ábra: Kamera forgását számoló függvény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7FED3" id="_x0000_s1061" type="#_x0000_t202" style="position:absolute;left:0;text-align:left;margin-left:0;margin-top:224pt;width:337.5pt;height:.05pt;z-index:251769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vn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" stroked="f">
                <v:textbox style="mso-fit-shape-to-text:t" inset="0,0,0,0">
                  <w:txbxContent>
                    <w:p w14:paraId="4082AFFC" w14:textId="6E889426" w:rsidR="0050315B" w:rsidRPr="00D74BE7" w:rsidRDefault="00000000" w:rsidP="0050315B">
                      <w:pPr>
                        <w:pStyle w:val="Caption"/>
                      </w:pPr>
                      <w:fldSimple w:instr=" SEQ ábra \* ARABIC ">
                        <w:bookmarkStart w:id="103" w:name="_Toc134465939"/>
                        <w:r w:rsidR="00597BCD">
                          <w:rPr>
                            <w:noProof/>
                          </w:rPr>
                          <w:t>36</w:t>
                        </w:r>
                      </w:fldSimple>
                      <w:r w:rsidR="0050315B">
                        <w:t>. ábra: Kamera forgását számoló függvény</w:t>
                      </w:r>
                      <w:bookmarkEnd w:id="103"/>
                    </w:p>
                  </w:txbxContent>
                </v:textbox>
                <w10:wrap type="topAndBottom" anchorx="page"/>
              </v:shape>
            </w:pict>
          </mc:Fallback>
        </mc:AlternateContent>
      </w:r>
      <w:r w:rsidRPr="0050315B">
        <w:rPr>
          <w:noProof/>
        </w:rPr>
        <w:drawing>
          <wp:anchor distT="0" distB="0" distL="114300" distR="114300" simplePos="0" relativeHeight="251767808" behindDoc="0" locked="0" layoutInCell="1" allowOverlap="1" wp14:anchorId="12DB212C" wp14:editId="0C5DF208">
            <wp:simplePos x="0" y="0"/>
            <wp:positionH relativeFrom="margin">
              <wp:align>center</wp:align>
            </wp:positionH>
            <wp:positionV relativeFrom="paragraph">
              <wp:posOffset>787400</wp:posOffset>
            </wp:positionV>
            <wp:extent cx="4286250" cy="2000250"/>
            <wp:effectExtent l="0" t="0" r="0" b="0"/>
            <wp:wrapTopAndBottom/>
            <wp:docPr id="20522941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4192" name="Picture 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286250" cy="2000250"/>
                    </a:xfrm>
                    <a:prstGeom prst="rect">
                      <a:avLst/>
                    </a:prstGeom>
                  </pic:spPr>
                </pic:pic>
              </a:graphicData>
            </a:graphic>
          </wp:anchor>
        </w:drawing>
      </w:r>
      <w:r w:rsidR="00D50BCB">
        <w:t>Az osztály ezen kívül rendelkezik egy IsMainInput nevű függvénnyel, ami igazzal tér vissza, ha a bal egér gomb vagy a VR szemüveg érintő padja le van nyomva a függvény meghívásakor.</w:t>
      </w:r>
      <w:r w:rsidRPr="0050315B">
        <w:rPr>
          <w:noProof/>
        </w:rPr>
        <w:t xml:space="preserve"> </w:t>
      </w:r>
    </w:p>
    <w:p w14:paraId="056C0A5C" w14:textId="4E8713F1" w:rsidR="00D50BCB" w:rsidRDefault="00D50BCB" w:rsidP="008F6E7A">
      <w:pPr>
        <w:pStyle w:val="Heading3"/>
      </w:pPr>
      <w:bookmarkStart w:id="104" w:name="_Toc134462314"/>
      <w:r>
        <w:lastRenderedPageBreak/>
        <w:t>CamControlPC</w:t>
      </w:r>
      <w:r w:rsidR="00BD17B4">
        <w:t xml:space="preserve"> és PlayerCamRotation</w:t>
      </w:r>
      <w:r>
        <w:t xml:space="preserve"> osztály</w:t>
      </w:r>
      <w:r w:rsidR="00BD17B4">
        <w:t>ok</w:t>
      </w:r>
      <w:bookmarkEnd w:id="104"/>
    </w:p>
    <w:p w14:paraId="031401B4" w14:textId="657A8797" w:rsidR="00D50BCB" w:rsidRDefault="00D50BCB" w:rsidP="00D50BCB">
      <w:pPr>
        <w:pStyle w:val="Firstparagraph"/>
      </w:pPr>
      <w:r>
        <w:t xml:space="preserve">A CamControlPC </w:t>
      </w:r>
      <w:r w:rsidR="00C90DD1">
        <w:t>a Unity MonoBehaviour osztályból származtatott osztály, és a</w:t>
      </w:r>
      <w:r>
        <w:t xml:space="preserve"> kamera mozgatásáért felel számítógépes környezetben. Az osztály minden képkockára kiszámolja az előző képkocka óta történt egérmozgást a Unity Input könyvtár segítségével, majd módosítja a jelenlegi kamera forgást a kiszámított értékekkel.</w:t>
      </w:r>
    </w:p>
    <w:p w14:paraId="4663C75A" w14:textId="11F33247" w:rsidR="0050315B" w:rsidRPr="00BD17B4" w:rsidRDefault="0050315B" w:rsidP="0050315B">
      <w:r>
        <w:rPr>
          <w:noProof/>
        </w:rPr>
        <mc:AlternateContent>
          <mc:Choice Requires="wps">
            <w:drawing>
              <wp:anchor distT="0" distB="0" distL="114300" distR="114300" simplePos="0" relativeHeight="251772928" behindDoc="0" locked="0" layoutInCell="1" allowOverlap="1" wp14:anchorId="20DC9894" wp14:editId="199A6761">
                <wp:simplePos x="0" y="0"/>
                <wp:positionH relativeFrom="column">
                  <wp:posOffset>842010</wp:posOffset>
                </wp:positionH>
                <wp:positionV relativeFrom="paragraph">
                  <wp:posOffset>2791460</wp:posOffset>
                </wp:positionV>
                <wp:extent cx="3705225" cy="635"/>
                <wp:effectExtent l="0" t="0" r="0" b="0"/>
                <wp:wrapTopAndBottom/>
                <wp:docPr id="956108411"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3C8BB30B" w14:textId="528B327F" w:rsidR="0050315B" w:rsidRPr="00180307" w:rsidRDefault="00000000" w:rsidP="0050315B">
                            <w:pPr>
                              <w:pStyle w:val="Caption"/>
                            </w:pPr>
                            <w:fldSimple w:instr=" SEQ ábra \* ARABIC ">
                              <w:bookmarkStart w:id="105" w:name="_Toc134465940"/>
                              <w:r w:rsidR="00597BCD">
                                <w:rPr>
                                  <w:noProof/>
                                </w:rPr>
                                <w:t>37</w:t>
                              </w:r>
                            </w:fldSimple>
                            <w:r w:rsidR="0050315B">
                              <w:t>. ábra: A Camera objektumhoz tartozó irányvektor, forgásszög, és pozíció lekérését segítő Property-k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9894" id="_x0000_s1062" type="#_x0000_t202" style="position:absolute;left:0;text-align:left;margin-left:66.3pt;margin-top:219.8pt;width:29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EZ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" stroked="f">
                <v:textbox style="mso-fit-shape-to-text:t" inset="0,0,0,0">
                  <w:txbxContent>
                    <w:p w14:paraId="3C8BB30B" w14:textId="528B327F" w:rsidR="0050315B" w:rsidRPr="00180307" w:rsidRDefault="00000000" w:rsidP="0050315B">
                      <w:pPr>
                        <w:pStyle w:val="Caption"/>
                      </w:pPr>
                      <w:fldSimple w:instr=" SEQ ábra \* ARABIC ">
                        <w:bookmarkStart w:id="106" w:name="_Toc134465940"/>
                        <w:r w:rsidR="00597BCD">
                          <w:rPr>
                            <w:noProof/>
                          </w:rPr>
                          <w:t>37</w:t>
                        </w:r>
                      </w:fldSimple>
                      <w:r w:rsidR="0050315B">
                        <w:t>. ábra: A Camera objektumhoz tartozó irányvektor, forgásszög, és pozíció lekérését segítő Property-k</w:t>
                      </w:r>
                      <w:bookmarkEnd w:id="106"/>
                    </w:p>
                  </w:txbxContent>
                </v:textbox>
                <w10:wrap type="topAndBottom"/>
              </v:shape>
            </w:pict>
          </mc:Fallback>
        </mc:AlternateContent>
      </w:r>
      <w:r w:rsidRPr="0050315B">
        <w:rPr>
          <w:noProof/>
        </w:rPr>
        <w:drawing>
          <wp:anchor distT="0" distB="0" distL="114300" distR="114300" simplePos="0" relativeHeight="251770880" behindDoc="0" locked="0" layoutInCell="1" allowOverlap="1" wp14:anchorId="72BA5390" wp14:editId="002D4EFE">
            <wp:simplePos x="0" y="0"/>
            <wp:positionH relativeFrom="margin">
              <wp:align>center</wp:align>
            </wp:positionH>
            <wp:positionV relativeFrom="paragraph">
              <wp:posOffset>1049655</wp:posOffset>
            </wp:positionV>
            <wp:extent cx="3705225" cy="1684655"/>
            <wp:effectExtent l="0" t="0" r="9525" b="0"/>
            <wp:wrapTopAndBottom/>
            <wp:docPr id="961244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09" name="Picture 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05225" cy="1684655"/>
                    </a:xfrm>
                    <a:prstGeom prst="rect">
                      <a:avLst/>
                    </a:prstGeom>
                  </pic:spPr>
                </pic:pic>
              </a:graphicData>
            </a:graphic>
            <wp14:sizeRelH relativeFrom="margin">
              <wp14:pctWidth>0</wp14:pctWidth>
            </wp14:sizeRelH>
            <wp14:sizeRelV relativeFrom="margin">
              <wp14:pctHeight>0</wp14:pctHeight>
            </wp14:sizeRelV>
          </wp:anchor>
        </w:drawing>
      </w:r>
      <w:r w:rsidR="00BD17B4">
        <w:t>A PlayerCamRotation a Unity MonoBehaviour osztályból származtatott osztály, a PlayerCam játék objektum komponense, a Singleton</w:t>
      </w:r>
      <w:r w:rsidR="00BD17B4" w:rsidRPr="008F6E7A">
        <w:t xml:space="preserve"> </w:t>
      </w:r>
      <w:r w:rsidR="00BD17B4">
        <w:t>programtervezési minta alapján készült, és ezen az osztályon keresztül a programból bárhonnan lekérhető a kamera pozíciója, irányvektora, forgás szögei</w:t>
      </w:r>
      <w:r w:rsidR="00BC108D">
        <w:t>, Property segítségével, ez a 37. ábrán látható</w:t>
      </w:r>
      <w:r w:rsidR="00BD17B4">
        <w:t>.</w:t>
      </w:r>
    </w:p>
    <w:p w14:paraId="63B11C58" w14:textId="3DE6BF97" w:rsidR="008F6E7A" w:rsidRDefault="008F6E7A" w:rsidP="008F6E7A">
      <w:pPr>
        <w:pStyle w:val="Heading3"/>
      </w:pPr>
      <w:bookmarkStart w:id="107" w:name="_Toc134462315"/>
      <w:r>
        <w:t>GameManager osztály</w:t>
      </w:r>
      <w:bookmarkEnd w:id="107"/>
    </w:p>
    <w:p w14:paraId="42AADDA1" w14:textId="64282326" w:rsidR="008F6E7A" w:rsidRDefault="008F6E7A" w:rsidP="008F6E7A">
      <w:pPr>
        <w:pStyle w:val="Firstparagraph"/>
      </w:pPr>
      <w:r>
        <w:t xml:space="preserve">A GameManager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programtervezési minta alapján készült, és a program menetéért felel. Tárolja a jelenlegi státuszt, ami a GameState enum típusként, aminek a lehetséges értékei, Menu, ExerciseMenu, EditMode, BorderCalculation, InGame, GameOver</w:t>
      </w:r>
      <w:r w:rsidR="00DF3D0D">
        <w:t>, és Status property-n keresztül lehet elérni más osztályokból.</w:t>
      </w:r>
    </w:p>
    <w:p w14:paraId="1D6138EF" w14:textId="1D1D66BA" w:rsidR="00DF3D0D" w:rsidRDefault="00DF3D0D" w:rsidP="00DF3D0D">
      <w:r>
        <w:t>A GameManager osztály hozza létre a játék menü objektumait, amikor a játék státusza Menu, és törli a játék objektumokat, amikor kilépünk a menüből. Ezen kívül a SwitchDebugMode függvénnyel létrehozza vagy kitörli azokat a játék objektumokat, amik vizuális segítséget nyújtottak a debugoláshoz, például a Ray casting sugarát kirajzolja, a láthatatlan objektumok pozíciójára elhelyez látható objektumokat.</w:t>
      </w:r>
    </w:p>
    <w:p w14:paraId="41D36966" w14:textId="7B31E9A0" w:rsidR="008F6E7A" w:rsidRDefault="00DF3D0D" w:rsidP="003F2121">
      <w:r>
        <w:t xml:space="preserve">Ezen kívül rendelkezik két függvénnyel, a SpawnObject paraméterként egy prefab-ot kap GameObject típusként, és egy Vector3 pozíciót, és visszatér egy a virtuális térben létrejött új játékobjektumra mutató referenciával, amit a prefab-ból klónozott és a kapott </w:t>
      </w:r>
      <w:r>
        <w:lastRenderedPageBreak/>
        <w:t>pozícióra helyezett el.</w:t>
      </w:r>
      <w:r w:rsidR="001421CF">
        <w:t xml:space="preserve"> A DestroyObject egy játék objektumot kap paraméterként, törli a játék objektumot az aktív objektumok közül, és nem tér vissza semmivel.</w:t>
      </w:r>
    </w:p>
    <w:p w14:paraId="7C2A329A" w14:textId="076CF77F" w:rsidR="003F2121" w:rsidRDefault="003F2121" w:rsidP="003F2121">
      <w:pPr>
        <w:pStyle w:val="Heading3"/>
      </w:pPr>
      <w:bookmarkStart w:id="108" w:name="_Toc134462316"/>
      <w:r>
        <w:t>UIManager, DebugManager, BorderHelper osztályok</w:t>
      </w:r>
      <w:bookmarkEnd w:id="108"/>
    </w:p>
    <w:p w14:paraId="2112CA2A" w14:textId="0FFD6499" w:rsidR="003F2121" w:rsidRDefault="003F2121" w:rsidP="003F2121">
      <w:pPr>
        <w:pStyle w:val="Firstparagraph"/>
      </w:pPr>
      <w:r>
        <w:t xml:space="preserve">A UIManager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 xml:space="preserve">programtervezési minta alapján készült, és a felhasználói interfész elemek tartalmának frissítéséért felel. Minden interfész elemhez tárol referenciát, amin keresztül új értéket lehet megadni. Ezen kívül az osztály tárolja a DebugManager és BorderHelper osztályokat, </w:t>
      </w:r>
      <w:r w:rsidR="00C90DD1">
        <w:t>és minden képkockán kiírja a felhasználói interfészre a kamera jelenlegi x és y szögét, amennyiben a debug funkció be van kapcsolva.</w:t>
      </w:r>
    </w:p>
    <w:p w14:paraId="4806E2B1" w14:textId="196A2064" w:rsidR="00C90DD1" w:rsidRDefault="00C90DD1" w:rsidP="00C90DD1">
      <w:r>
        <w:t xml:space="preserve">A BorderHelper osztály olyan funkciókat tárol, amikkel a felhasználói interfészre utasításokat tudunk a felhasználónak </w:t>
      </w:r>
      <w:r w:rsidR="00EA1695">
        <w:t>kiírni</w:t>
      </w:r>
      <w:r>
        <w:t>, például, hogy fordítsa a fejét egy adott irányba, amiket a felhasználó fizikai képességeinek felmérésekor használunk.</w:t>
      </w:r>
    </w:p>
    <w:p w14:paraId="6F79ED2C" w14:textId="2168D133" w:rsidR="00C90DD1" w:rsidRDefault="00C90DD1" w:rsidP="00C90DD1">
      <w:r>
        <w:t xml:space="preserve">A DebugManager olyan függvényeket tárol, amikkel a program futása közbeni értékeket tudjuk a felhasználói interfészre, illetve a konzolra </w:t>
      </w:r>
      <w:r w:rsidR="00EA1695">
        <w:t>kiírni</w:t>
      </w:r>
      <w:r>
        <w:t>. Ezen kívül rendelkezik egy SpawnDebugObject függvénnyel, ami egy pozíciót kap paraméterként és megjelenít egy debugoláshoz használható élén piros gömböt a térben. A függvény a gömb játék objektumához egy referenciával tér vissza.</w:t>
      </w:r>
    </w:p>
    <w:p w14:paraId="629AB75A" w14:textId="6490E79C" w:rsidR="00C90DD1" w:rsidRDefault="00C90DD1" w:rsidP="00C90DD1">
      <w:pPr>
        <w:pStyle w:val="Heading3"/>
      </w:pPr>
      <w:bookmarkStart w:id="109" w:name="_Toc134462317"/>
      <w:r>
        <w:t>ExerciseDictionary</w:t>
      </w:r>
      <w:r w:rsidR="001554DB">
        <w:t xml:space="preserve"> és FileHandler </w:t>
      </w:r>
      <w:r>
        <w:t>osztály</w:t>
      </w:r>
      <w:r w:rsidR="001554DB">
        <w:t>ok</w:t>
      </w:r>
      <w:bookmarkEnd w:id="109"/>
    </w:p>
    <w:p w14:paraId="7AB3BC8D" w14:textId="68E05598" w:rsidR="00C90DD1" w:rsidRDefault="00C90DD1" w:rsidP="00C90DD1">
      <w:pPr>
        <w:pStyle w:val="Firstparagraph"/>
      </w:pPr>
      <w:r>
        <w:t xml:space="preserve">Az ExerciseDictionary osztály a </w:t>
      </w:r>
      <w:r w:rsidR="001554DB">
        <w:t>Unity MonoBehaviour osztályból származtatott osztály, a Player játék objektum komponense, a Singleton</w:t>
      </w:r>
      <w:r w:rsidR="001554DB" w:rsidRPr="008F6E7A">
        <w:t xml:space="preserve"> </w:t>
      </w:r>
      <w:r w:rsidR="001554DB">
        <w:t xml:space="preserve">programtervezési minta alapján készült és az a </w:t>
      </w:r>
      <w:r>
        <w:t>gyakorlat tároló</w:t>
      </w:r>
      <w:r w:rsidR="001554DB">
        <w:t>,</w:t>
      </w:r>
      <w:r>
        <w:t xml:space="preserve"> ami a JSON formából beolvasott </w:t>
      </w:r>
      <w:r w:rsidR="001554DB">
        <w:t>és szerializált vektor lista gyakorlatokat tárolja egy List&lt;List&lt;Vector3&gt;&gt; változóban.</w:t>
      </w:r>
    </w:p>
    <w:p w14:paraId="44889514" w14:textId="49065637" w:rsidR="001554DB" w:rsidRDefault="001554DB" w:rsidP="001554DB">
      <w:r>
        <w:t>Az osztály a program indulásakor megnyitja a gyakorlatokat tartalmazó mappát és beolvassa az összes .JSON kiterjesztésű fájl nevét egy sztring tömbbe, majd egyenként megnyitja a fájlokat, beolvassa és a FileHandler osztály segítségével vektor listává alakítja</w:t>
      </w:r>
      <w:r w:rsidR="00BC108D">
        <w:t>, ennek a függvénye a 38. ábrán látható</w:t>
      </w:r>
      <w:r>
        <w:t>.</w:t>
      </w:r>
    </w:p>
    <w:p w14:paraId="4949682F" w14:textId="320CCABE" w:rsidR="001554DB" w:rsidRDefault="001554DB" w:rsidP="001554DB">
      <w:r>
        <w:t>Az osztályból függvénnyel, gyakorlat szám alapján lehet gyakorlatot lekérni, és függvénnyel lehet új gyakorlatot a gyakorlatok listájához hozzáadni.</w:t>
      </w:r>
    </w:p>
    <w:p w14:paraId="33B0F34C" w14:textId="612DCD13" w:rsidR="001554DB" w:rsidRDefault="0050315B" w:rsidP="001554DB">
      <w:r>
        <w:rPr>
          <w:noProof/>
        </w:rPr>
        <w:lastRenderedPageBreak/>
        <mc:AlternateContent>
          <mc:Choice Requires="wps">
            <w:drawing>
              <wp:anchor distT="0" distB="0" distL="114300" distR="114300" simplePos="0" relativeHeight="251776000" behindDoc="0" locked="0" layoutInCell="1" allowOverlap="1" wp14:anchorId="70D267D7" wp14:editId="35570028">
                <wp:simplePos x="0" y="0"/>
                <wp:positionH relativeFrom="page">
                  <wp:align>center</wp:align>
                </wp:positionH>
                <wp:positionV relativeFrom="paragraph">
                  <wp:posOffset>3602355</wp:posOffset>
                </wp:positionV>
                <wp:extent cx="5391785" cy="635"/>
                <wp:effectExtent l="0" t="0" r="0" b="2540"/>
                <wp:wrapTopAndBottom/>
                <wp:docPr id="1417917547"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08C08947" w14:textId="391C7C2F" w:rsidR="0050315B" w:rsidRPr="0061574A" w:rsidRDefault="00000000" w:rsidP="0050315B">
                            <w:pPr>
                              <w:pStyle w:val="Caption"/>
                            </w:pPr>
                            <w:fldSimple w:instr=" SEQ ábra \* ARABIC ">
                              <w:bookmarkStart w:id="110" w:name="_Toc134465941"/>
                              <w:r w:rsidR="00597BCD">
                                <w:rPr>
                                  <w:noProof/>
                                </w:rPr>
                                <w:t>38</w:t>
                              </w:r>
                            </w:fldSimple>
                            <w:r w:rsidR="0050315B">
                              <w:t>. ábra: Függvény a gyakorlatok betöltéséhez a program indulásakor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267D7" id="_x0000_s1063" type="#_x0000_t202" style="position:absolute;left:0;text-align:left;margin-left:0;margin-top:283.65pt;width:424.55pt;height:.05pt;z-index:251776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i+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" stroked="f">
                <v:textbox style="mso-fit-shape-to-text:t" inset="0,0,0,0">
                  <w:txbxContent>
                    <w:p w14:paraId="08C08947" w14:textId="391C7C2F" w:rsidR="0050315B" w:rsidRPr="0061574A" w:rsidRDefault="00000000" w:rsidP="0050315B">
                      <w:pPr>
                        <w:pStyle w:val="Caption"/>
                      </w:pPr>
                      <w:fldSimple w:instr=" SEQ ábra \* ARABIC ">
                        <w:bookmarkStart w:id="111" w:name="_Toc134465941"/>
                        <w:r w:rsidR="00597BCD">
                          <w:rPr>
                            <w:noProof/>
                          </w:rPr>
                          <w:t>38</w:t>
                        </w:r>
                      </w:fldSimple>
                      <w:r w:rsidR="0050315B">
                        <w:t>. ábra: Függvény a gyakorlatok betöltéséhez a program indulásakor</w:t>
                      </w:r>
                      <w:bookmarkEnd w:id="111"/>
                    </w:p>
                  </w:txbxContent>
                </v:textbox>
                <w10:wrap type="topAndBottom" anchorx="page"/>
              </v:shape>
            </w:pict>
          </mc:Fallback>
        </mc:AlternateContent>
      </w:r>
      <w:r w:rsidR="001554DB">
        <w:t>A FileHan</w:t>
      </w:r>
      <w:r w:rsidR="00EA1695">
        <w:t>d</w:t>
      </w:r>
      <w:r w:rsidR="001554DB">
        <w:t>ler osztály</w:t>
      </w:r>
      <w:r w:rsidR="00BD17B4">
        <w:t xml:space="preserve"> tartalmazza a JSON és vektor lista közti szerializáló és deszerializáló függvényeket, illetve a SaveVectors függvényt, ami egy vektor listát kap paraméterül, és elmenti egy új JSON kiterjesztésű fájlba a szerializáló függvény segítségével.</w:t>
      </w:r>
      <w:r w:rsidRPr="0050315B">
        <w:rPr>
          <w:noProof/>
        </w:rPr>
        <w:t xml:space="preserve"> </w:t>
      </w:r>
      <w:r w:rsidRPr="0050315B">
        <w:rPr>
          <w:noProof/>
        </w:rPr>
        <w:drawing>
          <wp:anchor distT="0" distB="0" distL="114300" distR="114300" simplePos="0" relativeHeight="251773952" behindDoc="0" locked="0" layoutInCell="1" allowOverlap="1" wp14:anchorId="18D4EF61" wp14:editId="5F254B83">
            <wp:simplePos x="0" y="0"/>
            <wp:positionH relativeFrom="column">
              <wp:posOffset>-3175</wp:posOffset>
            </wp:positionH>
            <wp:positionV relativeFrom="paragraph">
              <wp:posOffset>1049655</wp:posOffset>
            </wp:positionV>
            <wp:extent cx="5391785" cy="2495550"/>
            <wp:effectExtent l="0" t="0" r="0" b="0"/>
            <wp:wrapTopAndBottom/>
            <wp:docPr id="14931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846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91785" cy="2495550"/>
                    </a:xfrm>
                    <a:prstGeom prst="rect">
                      <a:avLst/>
                    </a:prstGeom>
                  </pic:spPr>
                </pic:pic>
              </a:graphicData>
            </a:graphic>
          </wp:anchor>
        </w:drawing>
      </w:r>
    </w:p>
    <w:p w14:paraId="41103EE1" w14:textId="0F7288A0" w:rsidR="00735B88" w:rsidRDefault="00735B88" w:rsidP="00735B88">
      <w:pPr>
        <w:pStyle w:val="Heading3"/>
      </w:pPr>
      <w:bookmarkStart w:id="112" w:name="_Toc134462318"/>
      <w:r>
        <w:t>ObjectCoordinates osztály</w:t>
      </w:r>
      <w:bookmarkEnd w:id="112"/>
    </w:p>
    <w:p w14:paraId="06197CC8" w14:textId="71B92CD7" w:rsidR="00735B88" w:rsidRDefault="00735B88" w:rsidP="00735B88">
      <w:pPr>
        <w:pStyle w:val="Firstparagraph"/>
      </w:pPr>
      <w:r>
        <w:t>Az ObjectCoordinates osztály a Unity MonoBehaviour osztályból származtatott osztály, a Player játék objektum komponense, a Singleton</w:t>
      </w:r>
      <w:r w:rsidRPr="008F6E7A">
        <w:t xml:space="preserve"> </w:t>
      </w:r>
      <w:r>
        <w:t>programtervezési minta alapján készült és azért felel, hogy a virtuális térben lévő láthatatlan játékobjektumok pozícióját a programból bárhonnan le lehessen kérni.</w:t>
      </w:r>
    </w:p>
    <w:p w14:paraId="07B6FB54" w14:textId="256053D3" w:rsidR="00EA0CFD" w:rsidRDefault="00EA0CFD" w:rsidP="00EA0CFD">
      <w:r>
        <w:t>Az osztályból le lehet kérni a pozíciót, ahova a menü objektum megjelenik, a játéktér határainak pozícióit, a felhasználótól való távolságot, ahol a játék alatt használt gömbök megjelennek.</w:t>
      </w:r>
    </w:p>
    <w:p w14:paraId="15BA875D" w14:textId="6D6D0B25" w:rsidR="00EA0CFD" w:rsidRDefault="00EA0CFD" w:rsidP="00EA0CFD">
      <w:pPr>
        <w:pStyle w:val="Heading3"/>
      </w:pPr>
      <w:bookmarkStart w:id="113" w:name="_Toc134462319"/>
      <w:r>
        <w:t>RayCast osztály</w:t>
      </w:r>
      <w:bookmarkEnd w:id="113"/>
    </w:p>
    <w:p w14:paraId="6DD189EB" w14:textId="63B898FB" w:rsidR="00EA0CFD" w:rsidRDefault="00EA0CFD" w:rsidP="00EA0CFD">
      <w:pPr>
        <w:pStyle w:val="Firstparagraph"/>
      </w:pPr>
      <w:r>
        <w:t>A RayCast osztály a Unity MonoBehaviour osztályból származtatott osztály, a Player játék objektum komponense, és a menüben történő Ray casting-ért felel.</w:t>
      </w:r>
    </w:p>
    <w:p w14:paraId="5A35656F" w14:textId="6647F1A4" w:rsidR="00EA0CFD" w:rsidRDefault="00EA0CFD" w:rsidP="00EA0CFD">
      <w:r>
        <w:t>A kilőtt sugárnak ellenőrzi az ütközéseit, és lekezeli egy switch-case használatával. A DebugClickBox ki- és bekapcsolja a debug funkciókat, a StartClickBox a játék státuszát ExerciseMenu értékre állítja b</w:t>
      </w:r>
      <w:r w:rsidR="005B7B80">
        <w:t>e</w:t>
      </w:r>
      <w:r>
        <w:t>, az EditClickBox a játék státuszát EditMode értékre állítja be, az ExitClickBox pedig bezárja a programot.</w:t>
      </w:r>
    </w:p>
    <w:p w14:paraId="1787C8E9" w14:textId="60B9865B" w:rsidR="005B7B80" w:rsidRDefault="004B0761" w:rsidP="005B7B80">
      <w:pPr>
        <w:pStyle w:val="Heading3"/>
      </w:pPr>
      <w:bookmarkStart w:id="114" w:name="_Toc134462320"/>
      <w:r>
        <w:lastRenderedPageBreak/>
        <w:t>ExerciseChooser osztály</w:t>
      </w:r>
      <w:bookmarkEnd w:id="114"/>
    </w:p>
    <w:p w14:paraId="00073ABF" w14:textId="2DCAE9D4" w:rsidR="004B0761" w:rsidRDefault="004B0761" w:rsidP="004B0761">
      <w:pPr>
        <w:pStyle w:val="Firstparagraph"/>
      </w:pPr>
      <w:r>
        <w:t>Az ExerciseChooser osztály a Unity MonoBehaviour osztályból származtatott osztály, a Player játék objektum komponense, a Singleton</w:t>
      </w:r>
      <w:r w:rsidRPr="008F6E7A">
        <w:t xml:space="preserve"> </w:t>
      </w:r>
      <w:r>
        <w:t>programtervezési minta alapján készült és a gyakorlat választó menü létrehozásáért és törléséért felel.</w:t>
      </w:r>
    </w:p>
    <w:p w14:paraId="0555A39A" w14:textId="60F92FF1" w:rsidR="00B622FE" w:rsidRDefault="00B622FE" w:rsidP="00B622FE">
      <w:r>
        <w:t>Az osztály tárolja a választott gyakorlat számát, aminek segítségével tölti be a program a választott gyakorlatot a gyakorlat választó menü törlése után. Az osztály rendelkezik függvénnyel a gyakorlat választó menü elemek pozíciójának kiszámolásához, a menü elemek létrehozásához</w:t>
      </w:r>
      <w:r w:rsidR="00BC108D">
        <w:t>, aminek a függvénye a 39. ábrán látható</w:t>
      </w:r>
      <w:r>
        <w:t>, és a menü elemek törléséhez a virtuális térből.</w:t>
      </w:r>
    </w:p>
    <w:p w14:paraId="41A9E9C9" w14:textId="0C6417B9" w:rsidR="0050315B" w:rsidRDefault="0050315B" w:rsidP="0050315B">
      <w:r>
        <w:rPr>
          <w:noProof/>
        </w:rPr>
        <mc:AlternateContent>
          <mc:Choice Requires="wps">
            <w:drawing>
              <wp:anchor distT="0" distB="0" distL="114300" distR="114300" simplePos="0" relativeHeight="251779072" behindDoc="0" locked="0" layoutInCell="1" allowOverlap="1" wp14:anchorId="1ECBBB63" wp14:editId="6C2D908E">
                <wp:simplePos x="0" y="0"/>
                <wp:positionH relativeFrom="page">
                  <wp:align>center</wp:align>
                </wp:positionH>
                <wp:positionV relativeFrom="paragraph">
                  <wp:posOffset>3205480</wp:posOffset>
                </wp:positionV>
                <wp:extent cx="5399405" cy="635"/>
                <wp:effectExtent l="0" t="0" r="0" b="2540"/>
                <wp:wrapTopAndBottom/>
                <wp:docPr id="984521334"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46E3DA" w14:textId="411991FF" w:rsidR="0050315B" w:rsidRPr="005A22FD" w:rsidRDefault="00000000" w:rsidP="0050315B">
                            <w:pPr>
                              <w:pStyle w:val="Caption"/>
                            </w:pPr>
                            <w:fldSimple w:instr=" SEQ ábra \* ARABIC ">
                              <w:bookmarkStart w:id="115" w:name="_Toc134465942"/>
                              <w:r w:rsidR="00597BCD">
                                <w:rPr>
                                  <w:noProof/>
                                </w:rPr>
                                <w:t>39</w:t>
                              </w:r>
                            </w:fldSimple>
                            <w:r w:rsidR="0050315B">
                              <w:t>. ábra: Gyakorlatválasztó menü gombokat megjelenítő függvény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BB63" id="_x0000_s1064" type="#_x0000_t202" style="position:absolute;left:0;text-align:left;margin-left:0;margin-top:252.4pt;width:425.1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wH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m97efh7POJMUu57OYo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" stroked="f">
                <v:textbox style="mso-fit-shape-to-text:t" inset="0,0,0,0">
                  <w:txbxContent>
                    <w:p w14:paraId="3246E3DA" w14:textId="411991FF" w:rsidR="0050315B" w:rsidRPr="005A22FD" w:rsidRDefault="00000000" w:rsidP="0050315B">
                      <w:pPr>
                        <w:pStyle w:val="Caption"/>
                      </w:pPr>
                      <w:fldSimple w:instr=" SEQ ábra \* ARABIC ">
                        <w:bookmarkStart w:id="116" w:name="_Toc134465942"/>
                        <w:r w:rsidR="00597BCD">
                          <w:rPr>
                            <w:noProof/>
                          </w:rPr>
                          <w:t>39</w:t>
                        </w:r>
                      </w:fldSimple>
                      <w:r w:rsidR="0050315B">
                        <w:t>. ábra: Gyakorlatválasztó menü gombokat megjelenítő függvény</w:t>
                      </w:r>
                      <w:bookmarkEnd w:id="116"/>
                    </w:p>
                  </w:txbxContent>
                </v:textbox>
                <w10:wrap type="topAndBottom" anchorx="page"/>
              </v:shape>
            </w:pict>
          </mc:Fallback>
        </mc:AlternateContent>
      </w:r>
      <w:r w:rsidRPr="0050315B">
        <w:rPr>
          <w:noProof/>
        </w:rPr>
        <w:drawing>
          <wp:anchor distT="0" distB="0" distL="114300" distR="114300" simplePos="0" relativeHeight="251777024" behindDoc="0" locked="0" layoutInCell="1" allowOverlap="1" wp14:anchorId="4275E555" wp14:editId="41E6F03E">
            <wp:simplePos x="0" y="0"/>
            <wp:positionH relativeFrom="margin">
              <wp:align>right</wp:align>
            </wp:positionH>
            <wp:positionV relativeFrom="paragraph">
              <wp:posOffset>541020</wp:posOffset>
            </wp:positionV>
            <wp:extent cx="5399405" cy="2618105"/>
            <wp:effectExtent l="0" t="0" r="0" b="0"/>
            <wp:wrapTopAndBottom/>
            <wp:docPr id="10982426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2676" name="Picture 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99405" cy="2618105"/>
                    </a:xfrm>
                    <a:prstGeom prst="rect">
                      <a:avLst/>
                    </a:prstGeom>
                  </pic:spPr>
                </pic:pic>
              </a:graphicData>
            </a:graphic>
          </wp:anchor>
        </w:drawing>
      </w:r>
      <w:r w:rsidR="00B622FE">
        <w:t>Ezen kívül az osztály kezeli a gyakorlat választó menühöz a Ray casting megoldását</w:t>
      </w:r>
      <w:r w:rsidR="004136E9">
        <w:t xml:space="preserve"> is, amivel ellenőrizni tudjuk, hogy a felhasználó melyik gyakorlatot választotta.</w:t>
      </w:r>
    </w:p>
    <w:p w14:paraId="38087CFE" w14:textId="77777777" w:rsidR="004136E9" w:rsidRDefault="004136E9" w:rsidP="004136E9">
      <w:pPr>
        <w:pStyle w:val="Heading3"/>
      </w:pPr>
      <w:bookmarkStart w:id="117" w:name="_Toc134462321"/>
      <w:r>
        <w:t>EditMode osztály</w:t>
      </w:r>
      <w:bookmarkEnd w:id="117"/>
    </w:p>
    <w:p w14:paraId="12C524EA" w14:textId="77777777" w:rsidR="00EA1695" w:rsidRDefault="004136E9" w:rsidP="004136E9">
      <w:pPr>
        <w:pStyle w:val="Firstparagraph"/>
      </w:pPr>
      <w:r>
        <w:t>Az EditMode osztály a Unity MonoBehaviour osztályból származtatott osztály, a Player játék objektum komponense, és a gyakorlat készítő menetéért felel. Amikor a játék státusza EditMode, elindul a gyakorlat készítő, ilyenkor, ha a felhasználó kattint, kiszámolunk egy pozíciót, a kamera pozíciójához hozzáadjuk a kamera irány vektorának és a kamera és objektum kívánt távolságának szorzatát. Ez a pozíció lesz a játékban a gömb pozíciója, amit meg is jelenítünk, és a pozíciót hozzáadjuk egy listához.</w:t>
      </w:r>
    </w:p>
    <w:p w14:paraId="5605D69E" w14:textId="6B01052C" w:rsidR="004136E9" w:rsidRDefault="004136E9" w:rsidP="00EA1695">
      <w:r>
        <w:t>Amikor a felhasználó végzett a pozíciók felvételével, a mentés és kilépés gombbal ki tud lépni a gyakorlat készítőből. Ilyenkor a program törli az összes gömböt</w:t>
      </w:r>
      <w:r w:rsidR="00EA1695">
        <w:t xml:space="preserve"> és a mentés </w:t>
      </w:r>
      <w:r w:rsidR="00EA1695">
        <w:lastRenderedPageBreak/>
        <w:t>és kilépés gombot</w:t>
      </w:r>
      <w:r>
        <w:t xml:space="preserve"> a virtuális térből, és a pozíciók listáját a FileHandler osztály segítségével szerializálja és kiírja egy JSON fájlba.</w:t>
      </w:r>
    </w:p>
    <w:p w14:paraId="187FA8B1" w14:textId="7162F33E" w:rsidR="00EA1695" w:rsidRDefault="00EA1695" w:rsidP="00EA1695">
      <w:r>
        <w:t>A szkript prefabból  készíti a mentés és kilépés gombot, és tartalmaz Ray casting függvényt a gomb megnyomásának ellenőrzésére.</w:t>
      </w:r>
    </w:p>
    <w:p w14:paraId="446BBDDF" w14:textId="420EBE8B" w:rsidR="00EA1695" w:rsidRDefault="00EA1695" w:rsidP="00EA1695">
      <w:pPr>
        <w:pStyle w:val="Heading3"/>
      </w:pPr>
      <w:bookmarkStart w:id="118" w:name="_Toc134462322"/>
      <w:r>
        <w:t>NormalGame és Border osztályok</w:t>
      </w:r>
      <w:bookmarkEnd w:id="118"/>
    </w:p>
    <w:p w14:paraId="4CC2DEFA" w14:textId="28A4A62C" w:rsidR="00EA1695" w:rsidRDefault="008B2B6F" w:rsidP="00EA1695">
      <w:pPr>
        <w:pStyle w:val="Firstparagraph"/>
      </w:pPr>
      <w:r>
        <w:t>A Border osztály a Unity MonoBehaviour osztályból származtatott osztály, a Player játék objektum komponense, a Singleton</w:t>
      </w:r>
      <w:r w:rsidRPr="008F6E7A">
        <w:t xml:space="preserve"> </w:t>
      </w:r>
      <w:r>
        <w:t>programtervezési minta alapján készült és a játék kezdésekor a felhasználó nyakának fordulási határait méri fel, ehhez számolásokat és függvényeket tartalmaz.</w:t>
      </w:r>
    </w:p>
    <w:p w14:paraId="21ECD10D" w14:textId="0F96D1AC" w:rsidR="008B2B6F" w:rsidRDefault="009F7A81" w:rsidP="008B2B6F">
      <w:r>
        <w:t>A határok megállapításánál az osztály kiírja a felhasználói interfészre az utasításokat, számontartja a fordulási szöget, számlálóval követi, hogy a fordulás lelassult-e és igény esetén újra indítja azt, kiszámolja a határ pozíciókat, a kamera pozíciójából, irány vektorából, és a kívánt távolságból.</w:t>
      </w:r>
    </w:p>
    <w:p w14:paraId="18967BA1" w14:textId="072F29A6" w:rsidR="004136E9" w:rsidRDefault="008240D6" w:rsidP="0038616D">
      <w:r>
        <w:rPr>
          <w:noProof/>
        </w:rPr>
        <mc:AlternateContent>
          <mc:Choice Requires="wps">
            <w:drawing>
              <wp:anchor distT="0" distB="0" distL="114300" distR="114300" simplePos="0" relativeHeight="251782144" behindDoc="0" locked="0" layoutInCell="1" allowOverlap="1" wp14:anchorId="44BE3678" wp14:editId="676E928C">
                <wp:simplePos x="0" y="0"/>
                <wp:positionH relativeFrom="margin">
                  <wp:align>center</wp:align>
                </wp:positionH>
                <wp:positionV relativeFrom="paragraph">
                  <wp:posOffset>4611370</wp:posOffset>
                </wp:positionV>
                <wp:extent cx="5886450" cy="635"/>
                <wp:effectExtent l="0" t="0" r="0" b="2540"/>
                <wp:wrapTopAndBottom/>
                <wp:docPr id="1818998643" name="Text Box 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0E2A15CC" w14:textId="584D3AE8"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19" w:name="_Toc134465943"/>
                            <w:r w:rsidR="00597BCD">
                              <w:rPr>
                                <w:noProof/>
                              </w:rPr>
                              <w:t>40</w:t>
                            </w:r>
                            <w:r>
                              <w:rPr>
                                <w:noProof/>
                              </w:rPr>
                              <w:fldChar w:fldCharType="end"/>
                            </w:r>
                            <w:r>
                              <w:t>. ábra: Gyakorlat betöltéséért és menetéért felelő függvény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E3678" id="_x0000_s1065" type="#_x0000_t202" style="position:absolute;left:0;text-align:left;margin-left:0;margin-top:363.1pt;width:463.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uo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" stroked="f">
                <v:textbox style="mso-fit-shape-to-text:t" inset="0,0,0,0">
                  <w:txbxContent>
                    <w:p w14:paraId="0E2A15CC" w14:textId="584D3AE8"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20" w:name="_Toc134465943"/>
                      <w:r w:rsidR="00597BCD">
                        <w:rPr>
                          <w:noProof/>
                        </w:rPr>
                        <w:t>40</w:t>
                      </w:r>
                      <w:r>
                        <w:rPr>
                          <w:noProof/>
                        </w:rPr>
                        <w:fldChar w:fldCharType="end"/>
                      </w:r>
                      <w:r>
                        <w:t>. ábra: Gyakorlat betöltéséért és menetéért felelő függvény</w:t>
                      </w:r>
                      <w:bookmarkEnd w:id="120"/>
                    </w:p>
                  </w:txbxContent>
                </v:textbox>
                <w10:wrap type="topAndBottom" anchorx="margin"/>
              </v:shape>
            </w:pict>
          </mc:Fallback>
        </mc:AlternateContent>
      </w:r>
      <w:r w:rsidRPr="008240D6">
        <w:rPr>
          <w:noProof/>
        </w:rPr>
        <w:drawing>
          <wp:anchor distT="0" distB="0" distL="114300" distR="114300" simplePos="0" relativeHeight="251780096" behindDoc="0" locked="0" layoutInCell="1" allowOverlap="1" wp14:anchorId="23DC8945" wp14:editId="090D01D0">
            <wp:simplePos x="0" y="0"/>
            <wp:positionH relativeFrom="margin">
              <wp:align>right</wp:align>
            </wp:positionH>
            <wp:positionV relativeFrom="paragraph">
              <wp:posOffset>1565910</wp:posOffset>
            </wp:positionV>
            <wp:extent cx="5381625" cy="3121660"/>
            <wp:effectExtent l="0" t="0" r="9525" b="2540"/>
            <wp:wrapTopAndBottom/>
            <wp:docPr id="8615006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0699" name="Picture 1"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81625" cy="3121660"/>
                    </a:xfrm>
                    <a:prstGeom prst="rect">
                      <a:avLst/>
                    </a:prstGeom>
                  </pic:spPr>
                </pic:pic>
              </a:graphicData>
            </a:graphic>
            <wp14:sizeRelH relativeFrom="margin">
              <wp14:pctWidth>0</wp14:pctWidth>
            </wp14:sizeRelH>
            <wp14:sizeRelV relativeFrom="margin">
              <wp14:pctHeight>0</wp14:pctHeight>
            </wp14:sizeRelV>
          </wp:anchor>
        </w:drawing>
      </w:r>
      <w:r w:rsidR="009F7A81">
        <w:t>A NormalGame</w:t>
      </w:r>
      <w:r w:rsidR="009F7A81" w:rsidRPr="009F7A81">
        <w:t xml:space="preserve"> </w:t>
      </w:r>
      <w:r w:rsidR="009F7A81">
        <w:t>osztály a Unity MonoBehaviour osztályból származtatott osztály, a Player játék objektum komponense, és a gyakorlat menetért felel</w:t>
      </w:r>
      <w:r w:rsidR="00BC108D">
        <w:t>, ez a 40. ábrán látható</w:t>
      </w:r>
      <w:r w:rsidR="009F7A81">
        <w:t>. Az osztály elindítja a gyakorlatot amikor a státusz InGame, lekéri a választott gyakorlat számát a gyakorlat választó menüből, majd a szám alapján lekéri a gyakorlat vektor listáját a gyakorlat tárolóból. Ezután újra számolja a pozíciókat, hogy a felhasználó nyakfordulás szög határain belül legyenek, végül egymás után megjeleníti őket.</w:t>
      </w:r>
      <w:r w:rsidRPr="008240D6">
        <w:rPr>
          <w:noProof/>
        </w:rPr>
        <w:t xml:space="preserve"> </w:t>
      </w:r>
    </w:p>
    <w:p w14:paraId="26617584" w14:textId="6AAEBC22" w:rsidR="005C3234" w:rsidRDefault="005C3234" w:rsidP="006B7395">
      <w:pPr>
        <w:pStyle w:val="Heading1"/>
      </w:pPr>
      <w:bookmarkStart w:id="121" w:name="_Toc134462323"/>
      <w:r>
        <w:lastRenderedPageBreak/>
        <w:t>Felhasználói instrukciók</w:t>
      </w:r>
      <w:bookmarkEnd w:id="121"/>
    </w:p>
    <w:p w14:paraId="6CBB4819" w14:textId="34DB3425" w:rsidR="005C3234" w:rsidRDefault="005C3234" w:rsidP="005C3234">
      <w:pPr>
        <w:pStyle w:val="Firstparagraph"/>
      </w:pPr>
      <w:r>
        <w:t>A használathoz a programot Android eszközre apk formátumú fájllal fel kell telepíteni, majd a telepített applikációt elindítani. Az applikáció induláskor megjelenít egy feliratot, amiben megkéri a felhasználót, hogy csatlakoztassa az eszközt a GearVR szemüveghez.</w:t>
      </w:r>
    </w:p>
    <w:p w14:paraId="43120925" w14:textId="4DC7D156" w:rsidR="005C3234" w:rsidRDefault="005C3234" w:rsidP="005C3234">
      <w:r>
        <w:t>Csatlakozás után a felhasználó a menüben találja magát, ahonnan elindíthat gyakorlatot vagy gyakorlat készítőt úgy, hogy a célkereszttel a kívánt menüpontra céloz, és megérinti a  szemüveg oldalán lévő érintőpadot.</w:t>
      </w:r>
    </w:p>
    <w:p w14:paraId="15906198" w14:textId="6AADCC8D" w:rsidR="005C3234" w:rsidRDefault="005C3234" w:rsidP="005C3234">
      <w:r>
        <w:t>Gyakorlat készítő módban szintén az érintőpaddal tudja a felhasználó lerakni a gömböket, ezzel kijelölve a gyakorlat útját. A gyakorlat elkészítése után a kilépés és mentés gombra célozva, az érintőpad megérintésével tudja elmenteni a gyakorlatot és visszalépni a menübe.</w:t>
      </w:r>
    </w:p>
    <w:p w14:paraId="0F72C9C3" w14:textId="6953AB7A" w:rsidR="005C3234" w:rsidRDefault="005C3234" w:rsidP="005C3234">
      <w:r>
        <w:t>Gyakorlat indításakor először a gyakorlat választó menüben kell kiválasztani a kívánt gyakorlatot. Ezután a program megkéri a felhasználót, hogy a fejét fordítsa balra, jobbra, fel és le amennyire csak tudja, ezzel kijelölve a játékteret. Ezután a program végig vezeti a felhasználót a gyakorlaton.</w:t>
      </w:r>
    </w:p>
    <w:p w14:paraId="35CAD8F8" w14:textId="4435E0E9" w:rsidR="005C3234" w:rsidRDefault="005C3234" w:rsidP="006B7395">
      <w:pPr>
        <w:pStyle w:val="Heading1"/>
      </w:pPr>
      <w:bookmarkStart w:id="122" w:name="_Toc134462324"/>
      <w:r>
        <w:t>Lehetséges továbbfejlesztés</w:t>
      </w:r>
      <w:bookmarkEnd w:id="122"/>
    </w:p>
    <w:p w14:paraId="07AB0586" w14:textId="77777777" w:rsidR="005C3234" w:rsidRDefault="008240D6" w:rsidP="005C3234">
      <w:r>
        <w:t>Mint minden programban, az én megoldásomban is számos helyen adódik lehetőség továbbfejlesztésre. Jelenlegi formájában a gyakorlatok csak a fej forgásszögét nézik, és tornáztatják, itt lehetőség a fej jobb és bal oldalra való döntésének támogatása</w:t>
      </w:r>
      <w:r w:rsidR="00D72E24">
        <w:t>.</w:t>
      </w:r>
    </w:p>
    <w:p w14:paraId="00518360" w14:textId="7DA7F6D0" w:rsidR="00D72E24" w:rsidRDefault="00D72E24" w:rsidP="005C3234">
      <w:r>
        <w:t>A támogatott VR szemüvegek listája bármikor bővíthető, hiszen a Unity erre lehetőséget biztosít, erre nekem eszköz hiányában nem volt lehetőségem, de a jövőben könnyen megvalósítható.</w:t>
      </w:r>
    </w:p>
    <w:p w14:paraId="37A752CB" w14:textId="167E3E96" w:rsidR="00BC5926" w:rsidRDefault="00D72E24" w:rsidP="00BC5926">
      <w:r>
        <w:t>A gyakorlatok megosztása eszközök között jelenlegi formájában nem a legegyszerűbb, hiszen egy JSON fájlt kell mozgatni az eszközök között. Ennek könnyítésére fejleszthető a jövőben olyan gyakorlat exportáló funkció, ami egy gyakorlatot valamilyen tömörített formában a vágólapra másol, illetve vágólapról importál.</w:t>
      </w:r>
    </w:p>
    <w:p w14:paraId="637D5C0B" w14:textId="77777777" w:rsidR="00D72E24" w:rsidRDefault="00D72E24" w:rsidP="00D72E24">
      <w:pPr>
        <w:pStyle w:val="Heading1"/>
      </w:pPr>
      <w:bookmarkStart w:id="123" w:name="_Toc134462325"/>
      <w:r>
        <w:lastRenderedPageBreak/>
        <w:t>Összefoglalás</w:t>
      </w:r>
      <w:bookmarkEnd w:id="123"/>
    </w:p>
    <w:p w14:paraId="2234C075" w14:textId="0CE9A8DE" w:rsidR="00BC5926" w:rsidRDefault="007E161D" w:rsidP="00D72E24">
      <w:pPr>
        <w:pStyle w:val="Firstparagraph"/>
      </w:pPr>
      <w:r>
        <w:t>Dolgozatomban</w:t>
      </w:r>
      <w:r w:rsidR="00BC5926">
        <w:t xml:space="preserve"> bemutattam a virtuális valóságot és típusait, a virtuális valóság eszközöket és működésüket,</w:t>
      </w:r>
      <w:r>
        <w:t xml:space="preserve"> feltártam a virtuális valóság alapú gyógymódok felhasználhatóságát, kitérve a fizikoterápiára, és a VR alapú gyógymódok mentális hatására.</w:t>
      </w:r>
      <w:r w:rsidR="002816DB">
        <w:t xml:space="preserve"> Elemeztem egy hasonló terméket, ami elérhető a piacon.</w:t>
      </w:r>
    </w:p>
    <w:p w14:paraId="115949DF" w14:textId="77777777" w:rsidR="00D72E24" w:rsidRDefault="007E161D" w:rsidP="00BC5926">
      <w:r>
        <w:t>A kutatómunka alatt tanultak alapján</w:t>
      </w:r>
      <w:r w:rsidR="00BC5926">
        <w:t xml:space="preserve">, a feladat megvalósításához megfelelő hardver és fejlesztő szoftverek kiválasztása után, elkészítettem egy VR alapú nyak tornáztató alkalmazást. </w:t>
      </w:r>
      <w:r w:rsidR="009152BE">
        <w:t>A fejlesztést Unity motoron végeztem el, és Android és Windows platformon futtathatóra terveztem az applikációt.</w:t>
      </w:r>
    </w:p>
    <w:p w14:paraId="434B87A8" w14:textId="3BF233A0" w:rsidR="009152BE" w:rsidRDefault="009152BE" w:rsidP="002816DB">
      <w:r>
        <w:t>A fejlesztés során komplex térbeli számításokat készítettem, vektorokkal és koordinátákkal, alkalmaztam tanulmányaim alatt, és azon kívül tanult módszereket. Készítettem megoldást összetett objektumok fájlba mentéséhez, és fájlból beolvasásához.</w:t>
      </w:r>
      <w:r w:rsidR="002816DB">
        <w:t xml:space="preserve"> </w:t>
      </w:r>
      <w:r>
        <w:t>Számomra új algoritmusokkal és módszerekkel ismerkedtem meg, amiket alkalmaztam a feladat megoldásában, például Ray casting, vagy Unity szkriptelés.</w:t>
      </w:r>
      <w:r w:rsidR="002816DB">
        <w:t xml:space="preserve"> Optimalizáltam a programomat, hogy a Unity erőforrásigényével is könnyen tudja egy Androidos telefon futtatni.</w:t>
      </w:r>
    </w:p>
    <w:p w14:paraId="72ABCAD8" w14:textId="425A08C9" w:rsidR="009152BE" w:rsidRPr="00D72E24" w:rsidRDefault="009152BE" w:rsidP="009152BE">
      <w:pPr>
        <w:sectPr w:rsidR="009152BE" w:rsidRPr="00D72E24" w:rsidSect="00CB6EAE">
          <w:pgSz w:w="11906" w:h="16838" w:code="9"/>
          <w:pgMar w:top="1418" w:right="1418" w:bottom="1418" w:left="1418" w:header="709" w:footer="709" w:gutter="567"/>
          <w:cols w:space="708"/>
          <w:docGrid w:linePitch="360"/>
        </w:sectPr>
      </w:pPr>
      <w:r>
        <w:t>Az applikációm használható nyak tornáztató gyakorlatok létrehozására</w:t>
      </w:r>
      <w:r w:rsidR="002816DB">
        <w:t xml:space="preserve"> és nyak tornáztatására VR környezetben, egy könnyen hordozható VR szemüveggel, elősegítve a személyi egészségét a felhasználóknak.</w:t>
      </w:r>
    </w:p>
    <w:p w14:paraId="660DD1E0" w14:textId="77777777" w:rsidR="00BC108D" w:rsidRDefault="0050128E" w:rsidP="00771B5F">
      <w:pPr>
        <w:pStyle w:val="Cmsor1-szmozatlan"/>
        <w:rPr>
          <w:rFonts w:asciiTheme="minorHAnsi" w:eastAsiaTheme="minorHAnsi" w:hAnsiTheme="minorHAnsi" w:cstheme="minorBidi"/>
          <w:b w:val="0"/>
          <w:noProof/>
          <w:color w:val="auto"/>
          <w:sz w:val="22"/>
          <w:szCs w:val="22"/>
        </w:rPr>
      </w:pPr>
      <w:bookmarkStart w:id="124" w:name="_Toc134462326"/>
      <w:r w:rsidRPr="00674F6E">
        <w:lastRenderedPageBreak/>
        <w:t>Irodalomjegyzék</w:t>
      </w:r>
      <w:bookmarkEnd w:id="124"/>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BC108D" w14:paraId="02CAD50F" w14:textId="77777777">
        <w:trPr>
          <w:divId w:val="682323809"/>
          <w:tblCellSpacing w:w="15" w:type="dxa"/>
        </w:trPr>
        <w:tc>
          <w:tcPr>
            <w:tcW w:w="50" w:type="pct"/>
            <w:hideMark/>
          </w:tcPr>
          <w:p w14:paraId="14E4B127" w14:textId="45298CDD" w:rsidR="00BC108D" w:rsidRDefault="00BC108D">
            <w:pPr>
              <w:pStyle w:val="Bibliography"/>
              <w:rPr>
                <w:noProof/>
                <w:szCs w:val="24"/>
              </w:rPr>
            </w:pPr>
            <w:r>
              <w:rPr>
                <w:noProof/>
              </w:rPr>
              <w:t xml:space="preserve">[1] </w:t>
            </w:r>
          </w:p>
        </w:tc>
        <w:tc>
          <w:tcPr>
            <w:tcW w:w="0" w:type="auto"/>
            <w:hideMark/>
          </w:tcPr>
          <w:p w14:paraId="246CF39F" w14:textId="77777777" w:rsidR="00BC108D" w:rsidRDefault="00BC108D">
            <w:pPr>
              <w:pStyle w:val="Bibliography"/>
              <w:rPr>
                <w:noProof/>
              </w:rPr>
            </w:pPr>
            <w:r>
              <w:rPr>
                <w:noProof/>
              </w:rPr>
              <w:t xml:space="preserve">Zeljka Mihajlovic, Sinisa Popovic, Karla Brkic és Kresimir Cosic, „A system for head-neck rehabilitation exercises based,” </w:t>
            </w:r>
            <w:r>
              <w:rPr>
                <w:i/>
                <w:iCs/>
                <w:noProof/>
              </w:rPr>
              <w:t xml:space="preserve">Multimedia Tools and Applications, </w:t>
            </w:r>
            <w:r>
              <w:rPr>
                <w:noProof/>
              </w:rPr>
              <w:t xml:space="preserve">2018. </w:t>
            </w:r>
          </w:p>
        </w:tc>
      </w:tr>
      <w:tr w:rsidR="00BC108D" w14:paraId="59AA843F" w14:textId="77777777">
        <w:trPr>
          <w:divId w:val="682323809"/>
          <w:tblCellSpacing w:w="15" w:type="dxa"/>
        </w:trPr>
        <w:tc>
          <w:tcPr>
            <w:tcW w:w="50" w:type="pct"/>
            <w:hideMark/>
          </w:tcPr>
          <w:p w14:paraId="3A5C6010" w14:textId="77777777" w:rsidR="00BC108D" w:rsidRDefault="00BC108D">
            <w:pPr>
              <w:pStyle w:val="Bibliography"/>
              <w:rPr>
                <w:noProof/>
              </w:rPr>
            </w:pPr>
            <w:r>
              <w:rPr>
                <w:noProof/>
              </w:rPr>
              <w:t xml:space="preserve">[2] </w:t>
            </w:r>
          </w:p>
        </w:tc>
        <w:tc>
          <w:tcPr>
            <w:tcW w:w="0" w:type="auto"/>
            <w:hideMark/>
          </w:tcPr>
          <w:p w14:paraId="04DE27D3" w14:textId="77777777" w:rsidR="00BC108D" w:rsidRDefault="00BC108D">
            <w:pPr>
              <w:pStyle w:val="Bibliography"/>
              <w:rPr>
                <w:noProof/>
              </w:rPr>
            </w:pPr>
            <w:r>
              <w:rPr>
                <w:noProof/>
              </w:rPr>
              <w:t xml:space="preserve">Dong Woo Shin, Jae Il Shin, Ai Koyanagi, Louis Jacob, Lee Smith, Heajung Lee, Y oonkyung Chang és Tae-Jin Song, „Global, regional, and national neck pain burden in the general population, 1990–2019: An analysis of the global burden of disease study,” 2019. </w:t>
            </w:r>
          </w:p>
        </w:tc>
      </w:tr>
      <w:tr w:rsidR="00BC108D" w14:paraId="2FC83882" w14:textId="77777777">
        <w:trPr>
          <w:divId w:val="682323809"/>
          <w:tblCellSpacing w:w="15" w:type="dxa"/>
        </w:trPr>
        <w:tc>
          <w:tcPr>
            <w:tcW w:w="50" w:type="pct"/>
            <w:hideMark/>
          </w:tcPr>
          <w:p w14:paraId="7DA0405F" w14:textId="77777777" w:rsidR="00BC108D" w:rsidRDefault="00BC108D">
            <w:pPr>
              <w:pStyle w:val="Bibliography"/>
              <w:rPr>
                <w:noProof/>
              </w:rPr>
            </w:pPr>
            <w:r>
              <w:rPr>
                <w:noProof/>
              </w:rPr>
              <w:t xml:space="preserve">[3] </w:t>
            </w:r>
          </w:p>
        </w:tc>
        <w:tc>
          <w:tcPr>
            <w:tcW w:w="0" w:type="auto"/>
            <w:hideMark/>
          </w:tcPr>
          <w:p w14:paraId="07D27467" w14:textId="77777777" w:rsidR="00BC108D" w:rsidRDefault="00BC108D">
            <w:pPr>
              <w:pStyle w:val="Bibliography"/>
              <w:rPr>
                <w:noProof/>
              </w:rPr>
            </w:pPr>
            <w:r>
              <w:rPr>
                <w:noProof/>
              </w:rPr>
              <w:t>„Nintendo Pokémon Go Plus,” Nintendo, [Online]. Available: https://www.nintendo.hu/pokemon-go-plus/. [Hozzáférés dátuma: 4 May 2023].</w:t>
            </w:r>
          </w:p>
        </w:tc>
      </w:tr>
      <w:tr w:rsidR="00BC108D" w14:paraId="6DFC5F24" w14:textId="77777777">
        <w:trPr>
          <w:divId w:val="682323809"/>
          <w:tblCellSpacing w:w="15" w:type="dxa"/>
        </w:trPr>
        <w:tc>
          <w:tcPr>
            <w:tcW w:w="50" w:type="pct"/>
            <w:hideMark/>
          </w:tcPr>
          <w:p w14:paraId="2F2CA9B2" w14:textId="77777777" w:rsidR="00BC108D" w:rsidRDefault="00BC108D">
            <w:pPr>
              <w:pStyle w:val="Bibliography"/>
              <w:rPr>
                <w:noProof/>
              </w:rPr>
            </w:pPr>
            <w:r>
              <w:rPr>
                <w:noProof/>
              </w:rPr>
              <w:t xml:space="preserve">[4] </w:t>
            </w:r>
          </w:p>
        </w:tc>
        <w:tc>
          <w:tcPr>
            <w:tcW w:w="0" w:type="auto"/>
            <w:hideMark/>
          </w:tcPr>
          <w:p w14:paraId="5F76DCAA" w14:textId="77777777" w:rsidR="00BC108D" w:rsidRDefault="00BC108D">
            <w:pPr>
              <w:pStyle w:val="Bibliography"/>
              <w:rPr>
                <w:noProof/>
              </w:rPr>
            </w:pPr>
            <w:r>
              <w:rPr>
                <w:noProof/>
              </w:rPr>
              <w:t>„Nintendo Switch Pokéball Plus,” Nintendo, [Online]. Available: https://www.nintendo.hu/switch-poke-ball-plus/. [Hozzáférés dátuma: 4 May 2023].</w:t>
            </w:r>
          </w:p>
        </w:tc>
      </w:tr>
      <w:tr w:rsidR="00BC108D" w14:paraId="1167C6D4" w14:textId="77777777">
        <w:trPr>
          <w:divId w:val="682323809"/>
          <w:tblCellSpacing w:w="15" w:type="dxa"/>
        </w:trPr>
        <w:tc>
          <w:tcPr>
            <w:tcW w:w="50" w:type="pct"/>
            <w:hideMark/>
          </w:tcPr>
          <w:p w14:paraId="05DACBD0" w14:textId="77777777" w:rsidR="00BC108D" w:rsidRDefault="00BC108D">
            <w:pPr>
              <w:pStyle w:val="Bibliography"/>
              <w:rPr>
                <w:noProof/>
              </w:rPr>
            </w:pPr>
            <w:r>
              <w:rPr>
                <w:noProof/>
              </w:rPr>
              <w:t xml:space="preserve">[5] </w:t>
            </w:r>
          </w:p>
        </w:tc>
        <w:tc>
          <w:tcPr>
            <w:tcW w:w="0" w:type="auto"/>
            <w:hideMark/>
          </w:tcPr>
          <w:p w14:paraId="35C9950C" w14:textId="77777777" w:rsidR="00BC108D" w:rsidRDefault="00BC108D">
            <w:pPr>
              <w:pStyle w:val="Bibliography"/>
              <w:rPr>
                <w:noProof/>
              </w:rPr>
            </w:pPr>
            <w:r>
              <w:rPr>
                <w:noProof/>
              </w:rPr>
              <w:t>„Mixed Reality Use Cases and Challenges in 2022,” Rinf Tech, 2022. [Online]. Available: https://www.rinf.tech/mixed-reality-use-cases-and-challenges-in-2022/. [Hozzáférés dátuma: 4 May 2023].</w:t>
            </w:r>
          </w:p>
        </w:tc>
      </w:tr>
      <w:tr w:rsidR="00BC108D" w14:paraId="435F6695" w14:textId="77777777">
        <w:trPr>
          <w:divId w:val="682323809"/>
          <w:tblCellSpacing w:w="15" w:type="dxa"/>
        </w:trPr>
        <w:tc>
          <w:tcPr>
            <w:tcW w:w="50" w:type="pct"/>
            <w:hideMark/>
          </w:tcPr>
          <w:p w14:paraId="554361D8" w14:textId="77777777" w:rsidR="00BC108D" w:rsidRDefault="00BC108D">
            <w:pPr>
              <w:pStyle w:val="Bibliography"/>
              <w:rPr>
                <w:noProof/>
              </w:rPr>
            </w:pPr>
            <w:r>
              <w:rPr>
                <w:noProof/>
              </w:rPr>
              <w:t xml:space="preserve">[6] </w:t>
            </w:r>
          </w:p>
        </w:tc>
        <w:tc>
          <w:tcPr>
            <w:tcW w:w="0" w:type="auto"/>
            <w:hideMark/>
          </w:tcPr>
          <w:p w14:paraId="150D8977" w14:textId="77777777" w:rsidR="00BC108D" w:rsidRDefault="00BC108D">
            <w:pPr>
              <w:pStyle w:val="Bibliography"/>
              <w:rPr>
                <w:noProof/>
              </w:rPr>
            </w:pPr>
            <w:r>
              <w:rPr>
                <w:noProof/>
              </w:rPr>
              <w:t xml:space="preserve">Drummond K.H, Houston T és Irvine T, „The rise and fall and rise of virtual reality,” </w:t>
            </w:r>
            <w:r>
              <w:rPr>
                <w:i/>
                <w:iCs/>
                <w:noProof/>
              </w:rPr>
              <w:t xml:space="preserve">Vox Media, </w:t>
            </w:r>
            <w:r>
              <w:rPr>
                <w:noProof/>
              </w:rPr>
              <w:t xml:space="preserve">2014. </w:t>
            </w:r>
          </w:p>
        </w:tc>
      </w:tr>
      <w:tr w:rsidR="00BC108D" w14:paraId="6AE62B74" w14:textId="77777777">
        <w:trPr>
          <w:divId w:val="682323809"/>
          <w:tblCellSpacing w:w="15" w:type="dxa"/>
        </w:trPr>
        <w:tc>
          <w:tcPr>
            <w:tcW w:w="50" w:type="pct"/>
            <w:hideMark/>
          </w:tcPr>
          <w:p w14:paraId="3DEF3F7D" w14:textId="77777777" w:rsidR="00BC108D" w:rsidRDefault="00BC108D">
            <w:pPr>
              <w:pStyle w:val="Bibliography"/>
              <w:rPr>
                <w:noProof/>
              </w:rPr>
            </w:pPr>
            <w:r>
              <w:rPr>
                <w:noProof/>
              </w:rPr>
              <w:t xml:space="preserve">[7] </w:t>
            </w:r>
          </w:p>
        </w:tc>
        <w:tc>
          <w:tcPr>
            <w:tcW w:w="0" w:type="auto"/>
            <w:hideMark/>
          </w:tcPr>
          <w:p w14:paraId="1E6384B1" w14:textId="77777777" w:rsidR="00BC108D" w:rsidRDefault="00BC108D">
            <w:pPr>
              <w:pStyle w:val="Bibliography"/>
              <w:rPr>
                <w:noProof/>
              </w:rPr>
            </w:pPr>
            <w:r>
              <w:rPr>
                <w:noProof/>
              </w:rPr>
              <w:t xml:space="preserve">Virtual reality systems, San Diego: Academic Press Limited, 1993. </w:t>
            </w:r>
          </w:p>
        </w:tc>
      </w:tr>
      <w:tr w:rsidR="00BC108D" w14:paraId="6939C212" w14:textId="77777777">
        <w:trPr>
          <w:divId w:val="682323809"/>
          <w:tblCellSpacing w:w="15" w:type="dxa"/>
        </w:trPr>
        <w:tc>
          <w:tcPr>
            <w:tcW w:w="50" w:type="pct"/>
            <w:hideMark/>
          </w:tcPr>
          <w:p w14:paraId="1B1DE0FA" w14:textId="77777777" w:rsidR="00BC108D" w:rsidRDefault="00BC108D">
            <w:pPr>
              <w:pStyle w:val="Bibliography"/>
              <w:rPr>
                <w:noProof/>
              </w:rPr>
            </w:pPr>
            <w:r>
              <w:rPr>
                <w:noProof/>
              </w:rPr>
              <w:t xml:space="preserve">[8] </w:t>
            </w:r>
          </w:p>
        </w:tc>
        <w:tc>
          <w:tcPr>
            <w:tcW w:w="0" w:type="auto"/>
            <w:hideMark/>
          </w:tcPr>
          <w:p w14:paraId="644C9695" w14:textId="77777777" w:rsidR="00BC108D" w:rsidRDefault="00BC108D">
            <w:pPr>
              <w:pStyle w:val="Bibliography"/>
              <w:rPr>
                <w:noProof/>
              </w:rPr>
            </w:pPr>
            <w:r>
              <w:rPr>
                <w:noProof/>
              </w:rPr>
              <w:t>„George Washington University Hospital,” George Washington University, [Online]. Available: https://www.gwhospital.com/conditions-services/surgery/precision-virtual-reality. [Hozzáférés dátuma: 4 May 2023].</w:t>
            </w:r>
          </w:p>
        </w:tc>
      </w:tr>
      <w:tr w:rsidR="00BC108D" w14:paraId="1CFFC343" w14:textId="77777777">
        <w:trPr>
          <w:divId w:val="682323809"/>
          <w:tblCellSpacing w:w="15" w:type="dxa"/>
        </w:trPr>
        <w:tc>
          <w:tcPr>
            <w:tcW w:w="50" w:type="pct"/>
            <w:hideMark/>
          </w:tcPr>
          <w:p w14:paraId="67D7149D" w14:textId="77777777" w:rsidR="00BC108D" w:rsidRDefault="00BC108D">
            <w:pPr>
              <w:pStyle w:val="Bibliography"/>
              <w:rPr>
                <w:noProof/>
              </w:rPr>
            </w:pPr>
            <w:r>
              <w:rPr>
                <w:noProof/>
              </w:rPr>
              <w:t xml:space="preserve">[9] </w:t>
            </w:r>
          </w:p>
        </w:tc>
        <w:tc>
          <w:tcPr>
            <w:tcW w:w="0" w:type="auto"/>
            <w:hideMark/>
          </w:tcPr>
          <w:p w14:paraId="413EB057" w14:textId="77777777" w:rsidR="00BC108D" w:rsidRDefault="00BC108D">
            <w:pPr>
              <w:pStyle w:val="Bibliography"/>
              <w:rPr>
                <w:noProof/>
              </w:rPr>
            </w:pPr>
            <w:r>
              <w:rPr>
                <w:noProof/>
              </w:rPr>
              <w:t>G. B. MD, „How Virtual Reality Can Help Train Surgeons,” Harward Business Review, 2019. [Online]. Available: https://hbr.org/2019/10/research-how-virtual-reality-can-help-train-surgeons.</w:t>
            </w:r>
          </w:p>
        </w:tc>
      </w:tr>
      <w:tr w:rsidR="00BC108D" w14:paraId="1AEFC108" w14:textId="77777777">
        <w:trPr>
          <w:divId w:val="682323809"/>
          <w:tblCellSpacing w:w="15" w:type="dxa"/>
        </w:trPr>
        <w:tc>
          <w:tcPr>
            <w:tcW w:w="50" w:type="pct"/>
            <w:hideMark/>
          </w:tcPr>
          <w:p w14:paraId="1AF2AA06" w14:textId="77777777" w:rsidR="00BC108D" w:rsidRDefault="00BC108D">
            <w:pPr>
              <w:pStyle w:val="Bibliography"/>
              <w:rPr>
                <w:noProof/>
              </w:rPr>
            </w:pPr>
            <w:r>
              <w:rPr>
                <w:noProof/>
              </w:rPr>
              <w:t xml:space="preserve">[10] </w:t>
            </w:r>
          </w:p>
        </w:tc>
        <w:tc>
          <w:tcPr>
            <w:tcW w:w="0" w:type="auto"/>
            <w:hideMark/>
          </w:tcPr>
          <w:p w14:paraId="6A7162FF" w14:textId="77777777" w:rsidR="00BC108D" w:rsidRDefault="00BC108D">
            <w:pPr>
              <w:pStyle w:val="Bibliography"/>
              <w:rPr>
                <w:noProof/>
              </w:rPr>
            </w:pPr>
            <w:r>
              <w:rPr>
                <w:noProof/>
              </w:rPr>
              <w:t xml:space="preserve">„UConn Health is training orthopaedic surgery residents using VR solutions from PrecisionOS™ and Oculus,” UConn Health, 18 March 2020. [Online]. Available: </w:t>
            </w:r>
            <w:r>
              <w:rPr>
                <w:noProof/>
              </w:rPr>
              <w:lastRenderedPageBreak/>
              <w:t>https://business.oculus.com/case-studies/uconn-health/. [Hozzáférés dátuma: 4 May 2023].</w:t>
            </w:r>
          </w:p>
        </w:tc>
      </w:tr>
      <w:tr w:rsidR="00BC108D" w14:paraId="35532D2B" w14:textId="77777777">
        <w:trPr>
          <w:divId w:val="682323809"/>
          <w:tblCellSpacing w:w="15" w:type="dxa"/>
        </w:trPr>
        <w:tc>
          <w:tcPr>
            <w:tcW w:w="50" w:type="pct"/>
            <w:hideMark/>
          </w:tcPr>
          <w:p w14:paraId="7ACD1510" w14:textId="77777777" w:rsidR="00BC108D" w:rsidRDefault="00BC108D">
            <w:pPr>
              <w:pStyle w:val="Bibliography"/>
              <w:rPr>
                <w:noProof/>
              </w:rPr>
            </w:pPr>
            <w:r>
              <w:rPr>
                <w:noProof/>
              </w:rPr>
              <w:lastRenderedPageBreak/>
              <w:t xml:space="preserve">[11] </w:t>
            </w:r>
          </w:p>
        </w:tc>
        <w:tc>
          <w:tcPr>
            <w:tcW w:w="0" w:type="auto"/>
            <w:hideMark/>
          </w:tcPr>
          <w:p w14:paraId="28ADF9C1" w14:textId="77777777" w:rsidR="00BC108D" w:rsidRDefault="00BC108D">
            <w:pPr>
              <w:pStyle w:val="Bibliography"/>
              <w:rPr>
                <w:noProof/>
              </w:rPr>
            </w:pPr>
            <w:r>
              <w:rPr>
                <w:noProof/>
              </w:rPr>
              <w:t>„VR and the Future of Healthcare,” Cedars Sinai, 1 Sep 2020. [Online]. Available: https://www.cedars-sinai.org/blog/virtual-reality-future-healthcare.html. [Hozzáférés dátuma: 4 May 2023].</w:t>
            </w:r>
          </w:p>
        </w:tc>
      </w:tr>
      <w:tr w:rsidR="00BC108D" w14:paraId="0F1E5D0F" w14:textId="77777777">
        <w:trPr>
          <w:divId w:val="682323809"/>
          <w:tblCellSpacing w:w="15" w:type="dxa"/>
        </w:trPr>
        <w:tc>
          <w:tcPr>
            <w:tcW w:w="50" w:type="pct"/>
            <w:hideMark/>
          </w:tcPr>
          <w:p w14:paraId="52F88C1C" w14:textId="77777777" w:rsidR="00BC108D" w:rsidRDefault="00BC108D">
            <w:pPr>
              <w:pStyle w:val="Bibliography"/>
              <w:rPr>
                <w:noProof/>
              </w:rPr>
            </w:pPr>
            <w:r>
              <w:rPr>
                <w:noProof/>
              </w:rPr>
              <w:t xml:space="preserve">[12] </w:t>
            </w:r>
          </w:p>
        </w:tc>
        <w:tc>
          <w:tcPr>
            <w:tcW w:w="0" w:type="auto"/>
            <w:hideMark/>
          </w:tcPr>
          <w:p w14:paraId="2423DE92" w14:textId="77777777" w:rsidR="00BC108D" w:rsidRDefault="00BC108D">
            <w:pPr>
              <w:pStyle w:val="Bibliography"/>
              <w:rPr>
                <w:noProof/>
              </w:rPr>
            </w:pPr>
            <w:r>
              <w:rPr>
                <w:noProof/>
              </w:rPr>
              <w:t xml:space="preserve">Elizabeth Dyer, Barbara J Swartzlander és Marilyn R Gugliucci, „Using virtual reality in medical education to teach empathy,” </w:t>
            </w:r>
            <w:r>
              <w:rPr>
                <w:i/>
                <w:iCs/>
                <w:noProof/>
              </w:rPr>
              <w:t xml:space="preserve">National Library of Medicine, </w:t>
            </w:r>
            <w:r>
              <w:rPr>
                <w:noProof/>
              </w:rPr>
              <w:t xml:space="preserve">2018. </w:t>
            </w:r>
          </w:p>
        </w:tc>
      </w:tr>
      <w:tr w:rsidR="00BC108D" w14:paraId="1AB3EDA8" w14:textId="77777777">
        <w:trPr>
          <w:divId w:val="682323809"/>
          <w:tblCellSpacing w:w="15" w:type="dxa"/>
        </w:trPr>
        <w:tc>
          <w:tcPr>
            <w:tcW w:w="50" w:type="pct"/>
            <w:hideMark/>
          </w:tcPr>
          <w:p w14:paraId="1AE4D002" w14:textId="77777777" w:rsidR="00BC108D" w:rsidRDefault="00BC108D">
            <w:pPr>
              <w:pStyle w:val="Bibliography"/>
              <w:rPr>
                <w:noProof/>
              </w:rPr>
            </w:pPr>
            <w:r>
              <w:rPr>
                <w:noProof/>
              </w:rPr>
              <w:t xml:space="preserve">[13] </w:t>
            </w:r>
          </w:p>
        </w:tc>
        <w:tc>
          <w:tcPr>
            <w:tcW w:w="0" w:type="auto"/>
            <w:hideMark/>
          </w:tcPr>
          <w:p w14:paraId="570CA21C" w14:textId="77777777" w:rsidR="00BC108D" w:rsidRDefault="00BC108D">
            <w:pPr>
              <w:pStyle w:val="Bibliography"/>
              <w:rPr>
                <w:noProof/>
              </w:rPr>
            </w:pPr>
            <w:r>
              <w:rPr>
                <w:noProof/>
              </w:rPr>
              <w:t xml:space="preserve">L. Lagnado, „Enlisting Virtual Reality to Ease Real Pain,” </w:t>
            </w:r>
            <w:r>
              <w:rPr>
                <w:i/>
                <w:iCs/>
                <w:noProof/>
              </w:rPr>
              <w:t xml:space="preserve">The Wall Street Journal, </w:t>
            </w:r>
            <w:r>
              <w:rPr>
                <w:noProof/>
              </w:rPr>
              <w:t xml:space="preserve">24 Jul 2017. </w:t>
            </w:r>
          </w:p>
        </w:tc>
      </w:tr>
      <w:tr w:rsidR="00BC108D" w14:paraId="70440657" w14:textId="77777777">
        <w:trPr>
          <w:divId w:val="682323809"/>
          <w:tblCellSpacing w:w="15" w:type="dxa"/>
        </w:trPr>
        <w:tc>
          <w:tcPr>
            <w:tcW w:w="50" w:type="pct"/>
            <w:hideMark/>
          </w:tcPr>
          <w:p w14:paraId="03B10593" w14:textId="77777777" w:rsidR="00BC108D" w:rsidRDefault="00BC108D">
            <w:pPr>
              <w:pStyle w:val="Bibliography"/>
              <w:rPr>
                <w:noProof/>
              </w:rPr>
            </w:pPr>
            <w:r>
              <w:rPr>
                <w:noProof/>
              </w:rPr>
              <w:t xml:space="preserve">[14] </w:t>
            </w:r>
          </w:p>
        </w:tc>
        <w:tc>
          <w:tcPr>
            <w:tcW w:w="0" w:type="auto"/>
            <w:hideMark/>
          </w:tcPr>
          <w:p w14:paraId="392F8D14" w14:textId="77777777" w:rsidR="00BC108D" w:rsidRDefault="00BC108D">
            <w:pPr>
              <w:pStyle w:val="Bibliography"/>
              <w:rPr>
                <w:noProof/>
              </w:rPr>
            </w:pPr>
            <w:r>
              <w:rPr>
                <w:noProof/>
              </w:rPr>
              <w:t xml:space="preserve">Melissa S Wong, Brennan M R Spiegel és Kimberly D Gregory, „Virtual Reality Reduces Pain in Laboring Women: A Randomized Controlled Trial,” 2020. </w:t>
            </w:r>
          </w:p>
        </w:tc>
      </w:tr>
      <w:tr w:rsidR="00BC108D" w14:paraId="601D5E3D" w14:textId="77777777">
        <w:trPr>
          <w:divId w:val="682323809"/>
          <w:tblCellSpacing w:w="15" w:type="dxa"/>
        </w:trPr>
        <w:tc>
          <w:tcPr>
            <w:tcW w:w="50" w:type="pct"/>
            <w:hideMark/>
          </w:tcPr>
          <w:p w14:paraId="7CB41BC8" w14:textId="77777777" w:rsidR="00BC108D" w:rsidRDefault="00BC108D">
            <w:pPr>
              <w:pStyle w:val="Bibliography"/>
              <w:rPr>
                <w:noProof/>
              </w:rPr>
            </w:pPr>
            <w:r>
              <w:rPr>
                <w:noProof/>
              </w:rPr>
              <w:t xml:space="preserve">[15] </w:t>
            </w:r>
          </w:p>
        </w:tc>
        <w:tc>
          <w:tcPr>
            <w:tcW w:w="0" w:type="auto"/>
            <w:hideMark/>
          </w:tcPr>
          <w:p w14:paraId="249AC251" w14:textId="77777777" w:rsidR="00BC108D" w:rsidRDefault="00BC108D">
            <w:pPr>
              <w:pStyle w:val="Bibliography"/>
              <w:rPr>
                <w:noProof/>
              </w:rPr>
            </w:pPr>
            <w:r>
              <w:rPr>
                <w:noProof/>
              </w:rPr>
              <w:t xml:space="preserve">Naseem Ahmadpour, Hayden Randall, Harsham Choksi, Antony Gao, Christopher Vaughan és Philip Poronnik, „Virtual Reality interventions for acute and chronic pain management,” 2019. </w:t>
            </w:r>
          </w:p>
        </w:tc>
      </w:tr>
      <w:tr w:rsidR="00BC108D" w14:paraId="6B690C34" w14:textId="77777777">
        <w:trPr>
          <w:divId w:val="682323809"/>
          <w:tblCellSpacing w:w="15" w:type="dxa"/>
        </w:trPr>
        <w:tc>
          <w:tcPr>
            <w:tcW w:w="50" w:type="pct"/>
            <w:hideMark/>
          </w:tcPr>
          <w:p w14:paraId="61B52891" w14:textId="77777777" w:rsidR="00BC108D" w:rsidRDefault="00BC108D">
            <w:pPr>
              <w:pStyle w:val="Bibliography"/>
              <w:rPr>
                <w:noProof/>
              </w:rPr>
            </w:pPr>
            <w:r>
              <w:rPr>
                <w:noProof/>
              </w:rPr>
              <w:t xml:space="preserve">[16] </w:t>
            </w:r>
          </w:p>
        </w:tc>
        <w:tc>
          <w:tcPr>
            <w:tcW w:w="0" w:type="auto"/>
            <w:hideMark/>
          </w:tcPr>
          <w:p w14:paraId="7DE23DC8" w14:textId="77777777" w:rsidR="00BC108D" w:rsidRDefault="00BC108D">
            <w:pPr>
              <w:pStyle w:val="Bibliography"/>
              <w:rPr>
                <w:noProof/>
              </w:rPr>
            </w:pPr>
            <w:r>
              <w:rPr>
                <w:noProof/>
              </w:rPr>
              <w:t xml:space="preserve">L. Minor, „For Children in the Hospital, VR May Be the Cure for Anxiety,” </w:t>
            </w:r>
            <w:r>
              <w:rPr>
                <w:i/>
                <w:iCs/>
                <w:noProof/>
              </w:rPr>
              <w:t xml:space="preserve">The Wall Street Journal, </w:t>
            </w:r>
            <w:r>
              <w:rPr>
                <w:noProof/>
              </w:rPr>
              <w:t xml:space="preserve">2018. </w:t>
            </w:r>
          </w:p>
        </w:tc>
      </w:tr>
      <w:tr w:rsidR="00BC108D" w14:paraId="6D6BEDF2" w14:textId="77777777">
        <w:trPr>
          <w:divId w:val="682323809"/>
          <w:tblCellSpacing w:w="15" w:type="dxa"/>
        </w:trPr>
        <w:tc>
          <w:tcPr>
            <w:tcW w:w="50" w:type="pct"/>
            <w:hideMark/>
          </w:tcPr>
          <w:p w14:paraId="38060C1F" w14:textId="77777777" w:rsidR="00BC108D" w:rsidRDefault="00BC108D">
            <w:pPr>
              <w:pStyle w:val="Bibliography"/>
              <w:rPr>
                <w:noProof/>
              </w:rPr>
            </w:pPr>
            <w:r>
              <w:rPr>
                <w:noProof/>
              </w:rPr>
              <w:t xml:space="preserve">[17] </w:t>
            </w:r>
          </w:p>
        </w:tc>
        <w:tc>
          <w:tcPr>
            <w:tcW w:w="0" w:type="auto"/>
            <w:hideMark/>
          </w:tcPr>
          <w:p w14:paraId="5B0BC406" w14:textId="77777777" w:rsidR="00BC108D" w:rsidRDefault="00BC108D">
            <w:pPr>
              <w:pStyle w:val="Bibliography"/>
              <w:rPr>
                <w:noProof/>
              </w:rPr>
            </w:pPr>
            <w:r>
              <w:rPr>
                <w:noProof/>
              </w:rPr>
              <w:t>H. Hoffman, „Virtual Reality Pain Reduction,” University of Washington Seattle and U.W. Harborview Burn Center, 2008. [Online]. Available: http://www.hitl.washington.edu/projects/vrpain/.</w:t>
            </w:r>
          </w:p>
        </w:tc>
      </w:tr>
      <w:tr w:rsidR="00BC108D" w14:paraId="20E96726" w14:textId="77777777">
        <w:trPr>
          <w:divId w:val="682323809"/>
          <w:tblCellSpacing w:w="15" w:type="dxa"/>
        </w:trPr>
        <w:tc>
          <w:tcPr>
            <w:tcW w:w="50" w:type="pct"/>
            <w:hideMark/>
          </w:tcPr>
          <w:p w14:paraId="60945FF6" w14:textId="77777777" w:rsidR="00BC108D" w:rsidRDefault="00BC108D">
            <w:pPr>
              <w:pStyle w:val="Bibliography"/>
              <w:rPr>
                <w:noProof/>
              </w:rPr>
            </w:pPr>
            <w:r>
              <w:rPr>
                <w:noProof/>
              </w:rPr>
              <w:t xml:space="preserve">[18] </w:t>
            </w:r>
          </w:p>
        </w:tc>
        <w:tc>
          <w:tcPr>
            <w:tcW w:w="0" w:type="auto"/>
            <w:hideMark/>
          </w:tcPr>
          <w:p w14:paraId="373254BB" w14:textId="77777777" w:rsidR="00BC108D" w:rsidRDefault="00BC108D">
            <w:pPr>
              <w:pStyle w:val="Bibliography"/>
              <w:rPr>
                <w:noProof/>
              </w:rPr>
            </w:pPr>
            <w:r>
              <w:rPr>
                <w:noProof/>
              </w:rPr>
              <w:t>A. Tugend, „Meet Virtual Reality, Your New Physical Therapist,” The New York Times, 21 Apr 2021. [Online]. Available: https://www.nytimes.com/2021/04/21/health/virtual-reality-therapy.html.</w:t>
            </w:r>
          </w:p>
        </w:tc>
      </w:tr>
      <w:tr w:rsidR="00BC108D" w14:paraId="694AF797" w14:textId="77777777">
        <w:trPr>
          <w:divId w:val="682323809"/>
          <w:tblCellSpacing w:w="15" w:type="dxa"/>
        </w:trPr>
        <w:tc>
          <w:tcPr>
            <w:tcW w:w="50" w:type="pct"/>
            <w:hideMark/>
          </w:tcPr>
          <w:p w14:paraId="3526CEC8" w14:textId="77777777" w:rsidR="00BC108D" w:rsidRDefault="00BC108D">
            <w:pPr>
              <w:pStyle w:val="Bibliography"/>
              <w:rPr>
                <w:noProof/>
              </w:rPr>
            </w:pPr>
            <w:r>
              <w:rPr>
                <w:noProof/>
              </w:rPr>
              <w:t xml:space="preserve">[19] </w:t>
            </w:r>
          </w:p>
        </w:tc>
        <w:tc>
          <w:tcPr>
            <w:tcW w:w="0" w:type="auto"/>
            <w:hideMark/>
          </w:tcPr>
          <w:p w14:paraId="2CD7AE6B" w14:textId="77777777" w:rsidR="00BC108D" w:rsidRDefault="00BC108D">
            <w:pPr>
              <w:pStyle w:val="Bibliography"/>
              <w:rPr>
                <w:noProof/>
              </w:rPr>
            </w:pPr>
            <w:r>
              <w:rPr>
                <w:noProof/>
              </w:rPr>
              <w:t xml:space="preserve">Burcu Metin Ökmen, Meryem Doğan Aslan, Güldal Funda Nakipoğlu Yüzer és Neşe Özgirgin, „Effect of virtual reality therapy on functional development in children with cerebral palsy: A single-blind, prospective, randomized-controlled study,” </w:t>
            </w:r>
            <w:r>
              <w:rPr>
                <w:i/>
                <w:iCs/>
                <w:noProof/>
              </w:rPr>
              <w:t xml:space="preserve">PubMed Central, </w:t>
            </w:r>
            <w:r>
              <w:rPr>
                <w:noProof/>
              </w:rPr>
              <w:t xml:space="preserve">2019. </w:t>
            </w:r>
          </w:p>
        </w:tc>
      </w:tr>
      <w:tr w:rsidR="00BC108D" w14:paraId="44326D9B" w14:textId="77777777">
        <w:trPr>
          <w:divId w:val="682323809"/>
          <w:tblCellSpacing w:w="15" w:type="dxa"/>
        </w:trPr>
        <w:tc>
          <w:tcPr>
            <w:tcW w:w="50" w:type="pct"/>
            <w:hideMark/>
          </w:tcPr>
          <w:p w14:paraId="7C0948F3" w14:textId="77777777" w:rsidR="00BC108D" w:rsidRDefault="00BC108D">
            <w:pPr>
              <w:pStyle w:val="Bibliography"/>
              <w:rPr>
                <w:noProof/>
              </w:rPr>
            </w:pPr>
            <w:r>
              <w:rPr>
                <w:noProof/>
              </w:rPr>
              <w:t xml:space="preserve">[20] </w:t>
            </w:r>
          </w:p>
        </w:tc>
        <w:tc>
          <w:tcPr>
            <w:tcW w:w="0" w:type="auto"/>
            <w:hideMark/>
          </w:tcPr>
          <w:p w14:paraId="0B407E1A" w14:textId="77777777" w:rsidR="00BC108D" w:rsidRDefault="00BC108D">
            <w:pPr>
              <w:pStyle w:val="Bibliography"/>
              <w:rPr>
                <w:noProof/>
              </w:rPr>
            </w:pPr>
            <w:r>
              <w:rPr>
                <w:noProof/>
              </w:rPr>
              <w:t>„MyndVR,” [Online]. Available: https://www.myndvr.com. [Hozzáférés dátuma: 4 May 2023].</w:t>
            </w:r>
          </w:p>
        </w:tc>
      </w:tr>
      <w:tr w:rsidR="00BC108D" w14:paraId="5842DDF3" w14:textId="77777777">
        <w:trPr>
          <w:divId w:val="682323809"/>
          <w:tblCellSpacing w:w="15" w:type="dxa"/>
        </w:trPr>
        <w:tc>
          <w:tcPr>
            <w:tcW w:w="50" w:type="pct"/>
            <w:hideMark/>
          </w:tcPr>
          <w:p w14:paraId="5DA3BC0F" w14:textId="77777777" w:rsidR="00BC108D" w:rsidRDefault="00BC108D">
            <w:pPr>
              <w:pStyle w:val="Bibliography"/>
              <w:rPr>
                <w:noProof/>
              </w:rPr>
            </w:pPr>
            <w:r>
              <w:rPr>
                <w:noProof/>
              </w:rPr>
              <w:t xml:space="preserve">[21] </w:t>
            </w:r>
          </w:p>
        </w:tc>
        <w:tc>
          <w:tcPr>
            <w:tcW w:w="0" w:type="auto"/>
            <w:hideMark/>
          </w:tcPr>
          <w:p w14:paraId="6D7262BD" w14:textId="77777777" w:rsidR="00BC108D" w:rsidRDefault="00BC108D">
            <w:pPr>
              <w:pStyle w:val="Bibliography"/>
              <w:rPr>
                <w:noProof/>
              </w:rPr>
            </w:pPr>
            <w:r>
              <w:rPr>
                <w:noProof/>
              </w:rPr>
              <w:t>„Rendever,” [Online]. Available: https://www.rendever.com. [Hozzáférés dátuma: 4 May 2023].</w:t>
            </w:r>
          </w:p>
        </w:tc>
      </w:tr>
      <w:tr w:rsidR="00BC108D" w14:paraId="5E5D2B91" w14:textId="77777777">
        <w:trPr>
          <w:divId w:val="682323809"/>
          <w:tblCellSpacing w:w="15" w:type="dxa"/>
        </w:trPr>
        <w:tc>
          <w:tcPr>
            <w:tcW w:w="50" w:type="pct"/>
            <w:hideMark/>
          </w:tcPr>
          <w:p w14:paraId="1849A5B2" w14:textId="77777777" w:rsidR="00BC108D" w:rsidRDefault="00BC108D">
            <w:pPr>
              <w:pStyle w:val="Bibliography"/>
              <w:rPr>
                <w:noProof/>
              </w:rPr>
            </w:pPr>
            <w:r>
              <w:rPr>
                <w:noProof/>
              </w:rPr>
              <w:lastRenderedPageBreak/>
              <w:t xml:space="preserve">[22] </w:t>
            </w:r>
          </w:p>
        </w:tc>
        <w:tc>
          <w:tcPr>
            <w:tcW w:w="0" w:type="auto"/>
            <w:hideMark/>
          </w:tcPr>
          <w:p w14:paraId="5C665F26" w14:textId="77777777" w:rsidR="00BC108D" w:rsidRDefault="00BC108D">
            <w:pPr>
              <w:pStyle w:val="Bibliography"/>
              <w:rPr>
                <w:noProof/>
              </w:rPr>
            </w:pPr>
            <w:r>
              <w:rPr>
                <w:noProof/>
              </w:rPr>
              <w:t xml:space="preserve">Shizhe Zhu, Youxin Sui, Ying Shen, Yi Zhu, Nawab Ali, Chuan Guo és Tong Wang, „Effects of Virtual Reality Intervention on Cognition and Motor Function in Older Adults With Mild Cognitive Impairment or Dementia: A Systematic Review and Meta-Analysis,” </w:t>
            </w:r>
            <w:r>
              <w:rPr>
                <w:i/>
                <w:iCs/>
                <w:noProof/>
              </w:rPr>
              <w:t xml:space="preserve">PubMed Central, </w:t>
            </w:r>
            <w:r>
              <w:rPr>
                <w:noProof/>
              </w:rPr>
              <w:t xml:space="preserve">2021. </w:t>
            </w:r>
          </w:p>
        </w:tc>
      </w:tr>
      <w:tr w:rsidR="00BC108D" w14:paraId="287F5B18" w14:textId="77777777">
        <w:trPr>
          <w:divId w:val="682323809"/>
          <w:tblCellSpacing w:w="15" w:type="dxa"/>
        </w:trPr>
        <w:tc>
          <w:tcPr>
            <w:tcW w:w="50" w:type="pct"/>
            <w:hideMark/>
          </w:tcPr>
          <w:p w14:paraId="375D2FB2" w14:textId="77777777" w:rsidR="00BC108D" w:rsidRDefault="00BC108D">
            <w:pPr>
              <w:pStyle w:val="Bibliography"/>
              <w:rPr>
                <w:noProof/>
              </w:rPr>
            </w:pPr>
            <w:r>
              <w:rPr>
                <w:noProof/>
              </w:rPr>
              <w:t xml:space="preserve">[23] </w:t>
            </w:r>
          </w:p>
        </w:tc>
        <w:tc>
          <w:tcPr>
            <w:tcW w:w="0" w:type="auto"/>
            <w:hideMark/>
          </w:tcPr>
          <w:p w14:paraId="0CFB8739" w14:textId="77777777" w:rsidR="00BC108D" w:rsidRDefault="00BC108D">
            <w:pPr>
              <w:pStyle w:val="Bibliography"/>
              <w:rPr>
                <w:noProof/>
              </w:rPr>
            </w:pPr>
            <w:r>
              <w:rPr>
                <w:noProof/>
              </w:rPr>
              <w:t>„Virtual reality technology could strengthen effects of traditional rehabilitation for multiple sclerosis,” Science Daily, 6 July 2022. [Online]. Available: https://www.sciencedaily.com/releases/2022/06/220630142201.htm. [Hozzáférés dátuma: 4 May 2023].</w:t>
            </w:r>
          </w:p>
        </w:tc>
      </w:tr>
      <w:tr w:rsidR="00BC108D" w14:paraId="2BD241FB" w14:textId="77777777">
        <w:trPr>
          <w:divId w:val="682323809"/>
          <w:tblCellSpacing w:w="15" w:type="dxa"/>
        </w:trPr>
        <w:tc>
          <w:tcPr>
            <w:tcW w:w="50" w:type="pct"/>
            <w:hideMark/>
          </w:tcPr>
          <w:p w14:paraId="38D662D7" w14:textId="77777777" w:rsidR="00BC108D" w:rsidRDefault="00BC108D">
            <w:pPr>
              <w:pStyle w:val="Bibliography"/>
              <w:rPr>
                <w:noProof/>
              </w:rPr>
            </w:pPr>
            <w:r>
              <w:rPr>
                <w:noProof/>
              </w:rPr>
              <w:t xml:space="preserve">[24] </w:t>
            </w:r>
          </w:p>
        </w:tc>
        <w:tc>
          <w:tcPr>
            <w:tcW w:w="0" w:type="auto"/>
            <w:hideMark/>
          </w:tcPr>
          <w:p w14:paraId="139A91A6" w14:textId="77777777" w:rsidR="00BC108D" w:rsidRDefault="00BC108D">
            <w:pPr>
              <w:pStyle w:val="Bibliography"/>
              <w:rPr>
                <w:noProof/>
              </w:rPr>
            </w:pPr>
            <w:r>
              <w:rPr>
                <w:noProof/>
              </w:rPr>
              <w:t xml:space="preserve">Irene Cortés-Pérez, Francisco Antonio Nieto-Escamez és Esteban Obrero-Gaitán, „Immersive Virtual Reality in Stroke Patients as a New Approach for Reducing Postural Disabilities and Falls Risk: A Case Series,” </w:t>
            </w:r>
            <w:r>
              <w:rPr>
                <w:i/>
                <w:iCs/>
                <w:noProof/>
              </w:rPr>
              <w:t xml:space="preserve">Brain Sci, </w:t>
            </w:r>
            <w:r>
              <w:rPr>
                <w:noProof/>
              </w:rPr>
              <w:t xml:space="preserve">2020. </w:t>
            </w:r>
          </w:p>
        </w:tc>
      </w:tr>
      <w:tr w:rsidR="00BC108D" w14:paraId="6D81C2C0" w14:textId="77777777">
        <w:trPr>
          <w:divId w:val="682323809"/>
          <w:tblCellSpacing w:w="15" w:type="dxa"/>
        </w:trPr>
        <w:tc>
          <w:tcPr>
            <w:tcW w:w="50" w:type="pct"/>
            <w:hideMark/>
          </w:tcPr>
          <w:p w14:paraId="3C3A0842" w14:textId="77777777" w:rsidR="00BC108D" w:rsidRDefault="00BC108D">
            <w:pPr>
              <w:pStyle w:val="Bibliography"/>
              <w:rPr>
                <w:noProof/>
              </w:rPr>
            </w:pPr>
            <w:r>
              <w:rPr>
                <w:noProof/>
              </w:rPr>
              <w:t xml:space="preserve">[25] </w:t>
            </w:r>
          </w:p>
        </w:tc>
        <w:tc>
          <w:tcPr>
            <w:tcW w:w="0" w:type="auto"/>
            <w:hideMark/>
          </w:tcPr>
          <w:p w14:paraId="195BB029" w14:textId="77777777" w:rsidR="00BC108D" w:rsidRDefault="00BC108D">
            <w:pPr>
              <w:pStyle w:val="Bibliography"/>
              <w:rPr>
                <w:noProof/>
              </w:rPr>
            </w:pPr>
            <w:r>
              <w:rPr>
                <w:noProof/>
              </w:rPr>
              <w:t xml:space="preserve">C. Metz, „A New Way for Therapists to Get Inside Heads: Virtual Reality,” </w:t>
            </w:r>
            <w:r>
              <w:rPr>
                <w:i/>
                <w:iCs/>
                <w:noProof/>
              </w:rPr>
              <w:t xml:space="preserve">The New Your Times, </w:t>
            </w:r>
            <w:r>
              <w:rPr>
                <w:noProof/>
              </w:rPr>
              <w:t xml:space="preserve">2017. </w:t>
            </w:r>
          </w:p>
        </w:tc>
      </w:tr>
      <w:tr w:rsidR="00BC108D" w14:paraId="0134BE1F" w14:textId="77777777">
        <w:trPr>
          <w:divId w:val="682323809"/>
          <w:tblCellSpacing w:w="15" w:type="dxa"/>
        </w:trPr>
        <w:tc>
          <w:tcPr>
            <w:tcW w:w="50" w:type="pct"/>
            <w:hideMark/>
          </w:tcPr>
          <w:p w14:paraId="26191FE3" w14:textId="77777777" w:rsidR="00BC108D" w:rsidRDefault="00BC108D">
            <w:pPr>
              <w:pStyle w:val="Bibliography"/>
              <w:rPr>
                <w:noProof/>
              </w:rPr>
            </w:pPr>
            <w:r>
              <w:rPr>
                <w:noProof/>
              </w:rPr>
              <w:t xml:space="preserve">[26] </w:t>
            </w:r>
          </w:p>
        </w:tc>
        <w:tc>
          <w:tcPr>
            <w:tcW w:w="0" w:type="auto"/>
            <w:hideMark/>
          </w:tcPr>
          <w:p w14:paraId="2CE8FCBE" w14:textId="77777777" w:rsidR="00BC108D" w:rsidRDefault="00BC108D">
            <w:pPr>
              <w:pStyle w:val="Bibliography"/>
              <w:rPr>
                <w:noProof/>
              </w:rPr>
            </w:pPr>
            <w:r>
              <w:rPr>
                <w:noProof/>
              </w:rPr>
              <w:t xml:space="preserve">Prof Daniel Freeman, Polly Haselton, Jason Freeman, Bernhard Spanlang és Sameer Kishore, „Automated psychological therapy using immersive virtual reality for treatment of fear of heights: a single-blind, parallel-group, randomised controlled trial,” </w:t>
            </w:r>
            <w:r>
              <w:rPr>
                <w:i/>
                <w:iCs/>
                <w:noProof/>
              </w:rPr>
              <w:t xml:space="preserve">The Lancet, </w:t>
            </w:r>
            <w:r>
              <w:rPr>
                <w:noProof/>
              </w:rPr>
              <w:t xml:space="preserve">%1. kötet5, %1. szám8, pp. 625-632, 2018. </w:t>
            </w:r>
          </w:p>
        </w:tc>
      </w:tr>
      <w:tr w:rsidR="00BC108D" w14:paraId="153460C6" w14:textId="77777777">
        <w:trPr>
          <w:divId w:val="682323809"/>
          <w:tblCellSpacing w:w="15" w:type="dxa"/>
        </w:trPr>
        <w:tc>
          <w:tcPr>
            <w:tcW w:w="50" w:type="pct"/>
            <w:hideMark/>
          </w:tcPr>
          <w:p w14:paraId="5F6E6E79" w14:textId="77777777" w:rsidR="00BC108D" w:rsidRDefault="00BC108D">
            <w:pPr>
              <w:pStyle w:val="Bibliography"/>
              <w:rPr>
                <w:noProof/>
              </w:rPr>
            </w:pPr>
            <w:r>
              <w:rPr>
                <w:noProof/>
              </w:rPr>
              <w:t xml:space="preserve">[27] </w:t>
            </w:r>
          </w:p>
        </w:tc>
        <w:tc>
          <w:tcPr>
            <w:tcW w:w="0" w:type="auto"/>
            <w:hideMark/>
          </w:tcPr>
          <w:p w14:paraId="2A90EF2D" w14:textId="77777777" w:rsidR="00BC108D" w:rsidRDefault="00BC108D">
            <w:pPr>
              <w:pStyle w:val="Bibliography"/>
              <w:rPr>
                <w:noProof/>
              </w:rPr>
            </w:pPr>
            <w:r>
              <w:rPr>
                <w:noProof/>
              </w:rPr>
              <w:t>„What we treat,” XRHealth, [Online]. Available: https://www.xr.health/what-we-treat/. [Hozzáférés dátuma: 4 May 2023].</w:t>
            </w:r>
          </w:p>
        </w:tc>
      </w:tr>
      <w:tr w:rsidR="00BC108D" w14:paraId="0211475B" w14:textId="77777777">
        <w:trPr>
          <w:divId w:val="682323809"/>
          <w:tblCellSpacing w:w="15" w:type="dxa"/>
        </w:trPr>
        <w:tc>
          <w:tcPr>
            <w:tcW w:w="50" w:type="pct"/>
            <w:hideMark/>
          </w:tcPr>
          <w:p w14:paraId="15715417" w14:textId="77777777" w:rsidR="00BC108D" w:rsidRDefault="00BC108D">
            <w:pPr>
              <w:pStyle w:val="Bibliography"/>
              <w:rPr>
                <w:noProof/>
              </w:rPr>
            </w:pPr>
            <w:r>
              <w:rPr>
                <w:noProof/>
              </w:rPr>
              <w:t xml:space="preserve">[28] </w:t>
            </w:r>
          </w:p>
        </w:tc>
        <w:tc>
          <w:tcPr>
            <w:tcW w:w="0" w:type="auto"/>
            <w:hideMark/>
          </w:tcPr>
          <w:p w14:paraId="37B3A6C3" w14:textId="77777777" w:rsidR="00BC108D" w:rsidRDefault="00BC108D">
            <w:pPr>
              <w:pStyle w:val="Bibliography"/>
              <w:rPr>
                <w:noProof/>
              </w:rPr>
            </w:pPr>
            <w:r>
              <w:rPr>
                <w:noProof/>
              </w:rPr>
              <w:t>„VRPhysio Home N-140 Rotate ID Information,” XR HEALTH IL LTD, [Online]. Available: https://accessgudid.nlm.nih.gov/devices/07290016986099. [Hozzáférés dátuma: 4 May 2023].</w:t>
            </w:r>
          </w:p>
        </w:tc>
      </w:tr>
      <w:tr w:rsidR="00BC108D" w14:paraId="70B44177" w14:textId="77777777">
        <w:trPr>
          <w:divId w:val="682323809"/>
          <w:tblCellSpacing w:w="15" w:type="dxa"/>
        </w:trPr>
        <w:tc>
          <w:tcPr>
            <w:tcW w:w="50" w:type="pct"/>
            <w:hideMark/>
          </w:tcPr>
          <w:p w14:paraId="6BEB3098" w14:textId="77777777" w:rsidR="00BC108D" w:rsidRDefault="00BC108D">
            <w:pPr>
              <w:pStyle w:val="Bibliography"/>
              <w:rPr>
                <w:noProof/>
              </w:rPr>
            </w:pPr>
            <w:r>
              <w:rPr>
                <w:noProof/>
              </w:rPr>
              <w:t xml:space="preserve">[29] </w:t>
            </w:r>
          </w:p>
        </w:tc>
        <w:tc>
          <w:tcPr>
            <w:tcW w:w="0" w:type="auto"/>
            <w:hideMark/>
          </w:tcPr>
          <w:p w14:paraId="38B41C73" w14:textId="77777777" w:rsidR="00BC108D" w:rsidRDefault="00BC108D">
            <w:pPr>
              <w:pStyle w:val="Bibliography"/>
              <w:rPr>
                <w:noProof/>
              </w:rPr>
            </w:pPr>
            <w:r>
              <w:rPr>
                <w:noProof/>
              </w:rPr>
              <w:t xml:space="preserve">L. Kelion, „Microsoft HoloLens 2 augmented reality headset unveiled,” </w:t>
            </w:r>
            <w:r>
              <w:rPr>
                <w:i/>
                <w:iCs/>
                <w:noProof/>
              </w:rPr>
              <w:t>BBC.</w:t>
            </w:r>
            <w:r>
              <w:rPr>
                <w:noProof/>
              </w:rPr>
              <w:t xml:space="preserve"> </w:t>
            </w:r>
          </w:p>
        </w:tc>
      </w:tr>
      <w:tr w:rsidR="00BC108D" w14:paraId="53975348" w14:textId="77777777">
        <w:trPr>
          <w:divId w:val="682323809"/>
          <w:tblCellSpacing w:w="15" w:type="dxa"/>
        </w:trPr>
        <w:tc>
          <w:tcPr>
            <w:tcW w:w="50" w:type="pct"/>
            <w:hideMark/>
          </w:tcPr>
          <w:p w14:paraId="4E405C54" w14:textId="77777777" w:rsidR="00BC108D" w:rsidRDefault="00BC108D">
            <w:pPr>
              <w:pStyle w:val="Bibliography"/>
              <w:rPr>
                <w:noProof/>
              </w:rPr>
            </w:pPr>
            <w:r>
              <w:rPr>
                <w:noProof/>
              </w:rPr>
              <w:t xml:space="preserve">[30] </w:t>
            </w:r>
          </w:p>
        </w:tc>
        <w:tc>
          <w:tcPr>
            <w:tcW w:w="0" w:type="auto"/>
            <w:hideMark/>
          </w:tcPr>
          <w:p w14:paraId="1622E426" w14:textId="77777777" w:rsidR="00BC108D" w:rsidRDefault="00BC108D">
            <w:pPr>
              <w:pStyle w:val="Bibliography"/>
              <w:rPr>
                <w:noProof/>
              </w:rPr>
            </w:pPr>
            <w:r>
              <w:rPr>
                <w:noProof/>
              </w:rPr>
              <w:t xml:space="preserve">Brenda Kay Wiederhold, Kenneth Gao, Camelia Sulea és Mark D. Wiederhold, „Virtual Reality as a Distraction Technique in Chronic Pain Patients,” </w:t>
            </w:r>
            <w:r>
              <w:rPr>
                <w:i/>
                <w:iCs/>
                <w:noProof/>
              </w:rPr>
              <w:t xml:space="preserve">ResearchGate, </w:t>
            </w:r>
            <w:r>
              <w:rPr>
                <w:noProof/>
              </w:rPr>
              <w:t xml:space="preserve">2014. </w:t>
            </w:r>
          </w:p>
        </w:tc>
      </w:tr>
      <w:tr w:rsidR="00BC108D" w14:paraId="2BAA505E" w14:textId="77777777">
        <w:trPr>
          <w:divId w:val="682323809"/>
          <w:tblCellSpacing w:w="15" w:type="dxa"/>
        </w:trPr>
        <w:tc>
          <w:tcPr>
            <w:tcW w:w="50" w:type="pct"/>
            <w:hideMark/>
          </w:tcPr>
          <w:p w14:paraId="6F62C3F3" w14:textId="77777777" w:rsidR="00BC108D" w:rsidRDefault="00BC108D">
            <w:pPr>
              <w:pStyle w:val="Bibliography"/>
              <w:rPr>
                <w:noProof/>
              </w:rPr>
            </w:pPr>
            <w:r>
              <w:rPr>
                <w:noProof/>
              </w:rPr>
              <w:t xml:space="preserve">[31] </w:t>
            </w:r>
          </w:p>
        </w:tc>
        <w:tc>
          <w:tcPr>
            <w:tcW w:w="0" w:type="auto"/>
            <w:hideMark/>
          </w:tcPr>
          <w:p w14:paraId="3B043677" w14:textId="77777777" w:rsidR="00BC108D" w:rsidRDefault="00BC108D">
            <w:pPr>
              <w:pStyle w:val="Bibliography"/>
              <w:rPr>
                <w:noProof/>
              </w:rPr>
            </w:pPr>
            <w:r>
              <w:rPr>
                <w:noProof/>
              </w:rPr>
              <w:t>„Five Ways VR Is Being Used In Modern Healthcare,” [Online]. Available: https://vrscout.com/news/five-ways-vr-is-being-used-in-modern-healthcare/. [Hozzáférés dátuma: 4 May 2023].</w:t>
            </w:r>
          </w:p>
        </w:tc>
      </w:tr>
      <w:tr w:rsidR="00BC108D" w14:paraId="2BAA95E0" w14:textId="77777777">
        <w:trPr>
          <w:divId w:val="682323809"/>
          <w:tblCellSpacing w:w="15" w:type="dxa"/>
        </w:trPr>
        <w:tc>
          <w:tcPr>
            <w:tcW w:w="50" w:type="pct"/>
            <w:hideMark/>
          </w:tcPr>
          <w:p w14:paraId="3FD9F785" w14:textId="77777777" w:rsidR="00BC108D" w:rsidRDefault="00BC108D">
            <w:pPr>
              <w:pStyle w:val="Bibliography"/>
              <w:rPr>
                <w:noProof/>
              </w:rPr>
            </w:pPr>
            <w:r>
              <w:rPr>
                <w:noProof/>
              </w:rPr>
              <w:lastRenderedPageBreak/>
              <w:t xml:space="preserve">[32] </w:t>
            </w:r>
          </w:p>
        </w:tc>
        <w:tc>
          <w:tcPr>
            <w:tcW w:w="0" w:type="auto"/>
            <w:hideMark/>
          </w:tcPr>
          <w:p w14:paraId="27F98D33" w14:textId="77777777" w:rsidR="00BC108D" w:rsidRDefault="00BC108D">
            <w:pPr>
              <w:pStyle w:val="Bibliography"/>
              <w:rPr>
                <w:noProof/>
              </w:rPr>
            </w:pPr>
            <w:r>
              <w:rPr>
                <w:noProof/>
              </w:rPr>
              <w:t>„Git: Reference Sheet,” New Zealand eScience Infrastructure, [Online]. Available: https://support.nesi.org.nz/hc/en-gb/articles/360001508515-Git-Reference-Sheet. [Hozzáférés dátuma: 5 May 2023].</w:t>
            </w:r>
          </w:p>
        </w:tc>
      </w:tr>
      <w:tr w:rsidR="00BC108D" w14:paraId="57FE35CC" w14:textId="77777777">
        <w:trPr>
          <w:divId w:val="682323809"/>
          <w:tblCellSpacing w:w="15" w:type="dxa"/>
        </w:trPr>
        <w:tc>
          <w:tcPr>
            <w:tcW w:w="50" w:type="pct"/>
            <w:hideMark/>
          </w:tcPr>
          <w:p w14:paraId="4A447CA1" w14:textId="77777777" w:rsidR="00BC108D" w:rsidRDefault="00BC108D">
            <w:pPr>
              <w:pStyle w:val="Bibliography"/>
              <w:rPr>
                <w:noProof/>
              </w:rPr>
            </w:pPr>
            <w:r>
              <w:rPr>
                <w:noProof/>
              </w:rPr>
              <w:t xml:space="preserve">[33] </w:t>
            </w:r>
          </w:p>
        </w:tc>
        <w:tc>
          <w:tcPr>
            <w:tcW w:w="0" w:type="auto"/>
            <w:hideMark/>
          </w:tcPr>
          <w:p w14:paraId="406E068D" w14:textId="77777777" w:rsidR="00BC108D" w:rsidRDefault="00BC108D">
            <w:pPr>
              <w:pStyle w:val="Bibliography"/>
              <w:rPr>
                <w:noProof/>
              </w:rPr>
            </w:pPr>
            <w:r>
              <w:rPr>
                <w:noProof/>
              </w:rPr>
              <w:t>„JSON.org,” [Online]. Available: https://www.json.org/json-en.html. [Hozzáférés dátuma: 4 May 2023].</w:t>
            </w:r>
          </w:p>
        </w:tc>
      </w:tr>
      <w:tr w:rsidR="00BC108D" w14:paraId="6715CB62" w14:textId="77777777">
        <w:trPr>
          <w:divId w:val="682323809"/>
          <w:tblCellSpacing w:w="15" w:type="dxa"/>
        </w:trPr>
        <w:tc>
          <w:tcPr>
            <w:tcW w:w="50" w:type="pct"/>
            <w:hideMark/>
          </w:tcPr>
          <w:p w14:paraId="4E62C680" w14:textId="77777777" w:rsidR="00BC108D" w:rsidRDefault="00BC108D">
            <w:pPr>
              <w:pStyle w:val="Bibliography"/>
              <w:rPr>
                <w:noProof/>
              </w:rPr>
            </w:pPr>
            <w:r>
              <w:rPr>
                <w:noProof/>
              </w:rPr>
              <w:t xml:space="preserve">[34] </w:t>
            </w:r>
          </w:p>
        </w:tc>
        <w:tc>
          <w:tcPr>
            <w:tcW w:w="0" w:type="auto"/>
            <w:hideMark/>
          </w:tcPr>
          <w:p w14:paraId="3E65EBD9" w14:textId="77777777" w:rsidR="00BC108D" w:rsidRDefault="00BC108D">
            <w:pPr>
              <w:pStyle w:val="Bibliography"/>
              <w:rPr>
                <w:noProof/>
              </w:rPr>
            </w:pPr>
            <w:r>
              <w:rPr>
                <w:noProof/>
              </w:rPr>
              <w:t>„Verifying your setup,” Vive, [Online]. Available: https://www.vive.com/eu/support/cosmos-external-tracking-faceplate/category_howto/verifying-your-setup.html. [Hozzáférés dátuma: 4 May 2023].</w:t>
            </w:r>
          </w:p>
        </w:tc>
      </w:tr>
      <w:tr w:rsidR="00BC108D" w14:paraId="1619A512" w14:textId="77777777">
        <w:trPr>
          <w:divId w:val="682323809"/>
          <w:tblCellSpacing w:w="15" w:type="dxa"/>
        </w:trPr>
        <w:tc>
          <w:tcPr>
            <w:tcW w:w="50" w:type="pct"/>
            <w:hideMark/>
          </w:tcPr>
          <w:p w14:paraId="4A28497D" w14:textId="77777777" w:rsidR="00BC108D" w:rsidRDefault="00BC108D">
            <w:pPr>
              <w:pStyle w:val="Bibliography"/>
              <w:rPr>
                <w:noProof/>
              </w:rPr>
            </w:pPr>
            <w:r>
              <w:rPr>
                <w:noProof/>
              </w:rPr>
              <w:t xml:space="preserve">[35] </w:t>
            </w:r>
          </w:p>
        </w:tc>
        <w:tc>
          <w:tcPr>
            <w:tcW w:w="0" w:type="auto"/>
            <w:hideMark/>
          </w:tcPr>
          <w:p w14:paraId="069826EA" w14:textId="77777777" w:rsidR="00BC108D" w:rsidRDefault="00BC108D">
            <w:pPr>
              <w:pStyle w:val="Bibliography"/>
              <w:rPr>
                <w:noProof/>
              </w:rPr>
            </w:pPr>
            <w:r>
              <w:rPr>
                <w:noProof/>
              </w:rPr>
              <w:t>„What platforms are supported by Unity?,” Unity Technologies, [Online]. Available: https://support.unity.com/hc/en-us/articles/206336795-What-platforms-are-supported-by-Unity-. [Hozzáférés dátuma: 5 May 2023].</w:t>
            </w:r>
          </w:p>
        </w:tc>
      </w:tr>
      <w:tr w:rsidR="00BC108D" w14:paraId="7D3FAA61" w14:textId="77777777">
        <w:trPr>
          <w:divId w:val="682323809"/>
          <w:tblCellSpacing w:w="15" w:type="dxa"/>
        </w:trPr>
        <w:tc>
          <w:tcPr>
            <w:tcW w:w="50" w:type="pct"/>
            <w:hideMark/>
          </w:tcPr>
          <w:p w14:paraId="70DE50A5" w14:textId="77777777" w:rsidR="00BC108D" w:rsidRDefault="00BC108D">
            <w:pPr>
              <w:pStyle w:val="Bibliography"/>
              <w:rPr>
                <w:noProof/>
              </w:rPr>
            </w:pPr>
            <w:r>
              <w:rPr>
                <w:noProof/>
              </w:rPr>
              <w:t xml:space="preserve">[36] </w:t>
            </w:r>
          </w:p>
        </w:tc>
        <w:tc>
          <w:tcPr>
            <w:tcW w:w="0" w:type="auto"/>
            <w:hideMark/>
          </w:tcPr>
          <w:p w14:paraId="1BC8B11F" w14:textId="77777777" w:rsidR="00BC108D" w:rsidRDefault="00BC108D">
            <w:pPr>
              <w:pStyle w:val="Bibliography"/>
              <w:rPr>
                <w:noProof/>
              </w:rPr>
            </w:pPr>
            <w:r>
              <w:rPr>
                <w:noProof/>
              </w:rPr>
              <w:t>„XRHealth youtube csatorna,” XRHealth, [Online]. Available: https://www.youtube.com/@xrhealth2836. [Hozzáférés dátuma: 4 May 2023].</w:t>
            </w:r>
          </w:p>
        </w:tc>
      </w:tr>
    </w:tbl>
    <w:p w14:paraId="0E784D51" w14:textId="77777777" w:rsidR="00BC108D" w:rsidRDefault="00BC108D">
      <w:pPr>
        <w:divId w:val="682323809"/>
        <w:rPr>
          <w:rFonts w:eastAsia="Times New Roman"/>
          <w:noProof/>
        </w:rPr>
      </w:pPr>
    </w:p>
    <w:p w14:paraId="3F143755" w14:textId="77777777" w:rsidR="00527543" w:rsidRDefault="00B84CB4" w:rsidP="00771B5F">
      <w:pPr>
        <w:pStyle w:val="Cmsor1-szmozatlan"/>
      </w:pPr>
      <w:r>
        <w:lastRenderedPageBreak/>
        <w:fldChar w:fldCharType="end"/>
      </w:r>
      <w:bookmarkStart w:id="125" w:name="_Ref89376640"/>
      <w:bookmarkStart w:id="126" w:name="_Toc134462327"/>
      <w:r w:rsidR="002F016A" w:rsidRPr="00FA1347">
        <w:t>Mellékletek</w:t>
      </w:r>
      <w:bookmarkEnd w:id="125"/>
      <w:bookmarkEnd w:id="126"/>
    </w:p>
    <w:p w14:paraId="059B85E2" w14:textId="77777777" w:rsidR="0082775C" w:rsidRDefault="0082775C" w:rsidP="00037D0C">
      <w:pPr>
        <w:pStyle w:val="Firstparagraph"/>
      </w:pPr>
      <w:r>
        <w:t>Mappaszerkezet</w:t>
      </w:r>
    </w:p>
    <w:p w14:paraId="3A6BE5F3" w14:textId="52C9242F" w:rsidR="0082775C"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pb8jv3_szakdolgozat</w:t>
      </w:r>
    </w:p>
    <w:p w14:paraId="5861739E" w14:textId="5ECD4A86"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.gitattributes</w:t>
      </w:r>
    </w:p>
    <w:p w14:paraId="2D9D5429" w14:textId="5D1CF480"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.gitignore</w:t>
      </w:r>
    </w:p>
    <w:p w14:paraId="6A96DC10" w14:textId="3D4F6AC9" w:rsidR="00D06209" w:rsidRDefault="0082775C" w:rsidP="0082775C">
      <w:pPr>
        <w:pStyle w:val="PlainText"/>
        <w:rPr>
          <w:rFonts w:ascii="Courier New" w:hAnsi="Courier New" w:cs="Courier New"/>
        </w:rPr>
      </w:pPr>
      <w:r>
        <w:rPr>
          <w:rFonts w:ascii="Courier New" w:hAnsi="Courier New" w:cs="Courier New"/>
        </w:rPr>
        <w:t xml:space="preserve">|   </w:t>
      </w:r>
    </w:p>
    <w:p w14:paraId="6E2E1948" w14:textId="62F1F21D" w:rsidR="007817B5"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Assets</w:t>
      </w:r>
    </w:p>
    <w:p w14:paraId="1D52AFB5" w14:textId="77777777" w:rsidR="00291A4A" w:rsidRDefault="00291A4A" w:rsidP="00291A4A">
      <w:pPr>
        <w:pStyle w:val="PlainText"/>
        <w:rPr>
          <w:rFonts w:ascii="Courier New" w:hAnsi="Courier New" w:cs="Courier New"/>
        </w:rPr>
      </w:pPr>
      <w:r>
        <w:rPr>
          <w:rFonts w:ascii="Courier New" w:hAnsi="Courier New" w:cs="Courier New"/>
        </w:rPr>
        <w:t>|   |</w:t>
      </w:r>
    </w:p>
    <w:p w14:paraId="3937660C" w14:textId="4B9BDED7" w:rsidR="00291A4A" w:rsidRDefault="00291A4A" w:rsidP="0082775C">
      <w:pPr>
        <w:pStyle w:val="PlainText"/>
        <w:rPr>
          <w:rFonts w:ascii="Courier New" w:hAnsi="Courier New" w:cs="Courier New"/>
        </w:rPr>
      </w:pPr>
      <w:r>
        <w:rPr>
          <w:rFonts w:ascii="Courier New" w:hAnsi="Courier New" w:cs="Courier New"/>
        </w:rPr>
        <w:t>|   +---Exercises</w:t>
      </w:r>
    </w:p>
    <w:p w14:paraId="6174634B" w14:textId="2671B667" w:rsidR="00291A4A" w:rsidRDefault="00291A4A" w:rsidP="0082775C">
      <w:pPr>
        <w:pStyle w:val="PlainText"/>
        <w:rPr>
          <w:rFonts w:ascii="Courier New" w:hAnsi="Courier New" w:cs="Courier New"/>
        </w:rPr>
      </w:pPr>
      <w:r>
        <w:rPr>
          <w:rFonts w:ascii="Courier New" w:hAnsi="Courier New" w:cs="Courier New"/>
        </w:rPr>
        <w:t>|   |</w:t>
      </w:r>
    </w:p>
    <w:p w14:paraId="42181169" w14:textId="2671B667" w:rsidR="0082775C" w:rsidRDefault="0082775C" w:rsidP="0082775C">
      <w:pPr>
        <w:pStyle w:val="PlainText"/>
        <w:rPr>
          <w:rFonts w:ascii="Courier New" w:hAnsi="Courier New" w:cs="Courier New"/>
        </w:rPr>
      </w:pPr>
      <w:r>
        <w:rPr>
          <w:rFonts w:ascii="Courier New" w:hAnsi="Courier New" w:cs="Courier New"/>
        </w:rPr>
        <w:t xml:space="preserve">|   </w:t>
      </w:r>
      <w:r w:rsidR="00D06209">
        <w:rPr>
          <w:rFonts w:ascii="Courier New" w:hAnsi="Courier New" w:cs="Courier New"/>
        </w:rPr>
        <w:t>+---Materials</w:t>
      </w:r>
    </w:p>
    <w:p w14:paraId="65207BA3" w14:textId="7637558C" w:rsidR="00D06209" w:rsidRDefault="00D06209" w:rsidP="0082775C">
      <w:pPr>
        <w:pStyle w:val="PlainText"/>
        <w:rPr>
          <w:rFonts w:ascii="Courier New" w:hAnsi="Courier New" w:cs="Courier New"/>
        </w:rPr>
      </w:pPr>
      <w:r>
        <w:rPr>
          <w:rFonts w:ascii="Courier New" w:hAnsi="Courier New" w:cs="Courier New"/>
        </w:rPr>
        <w:t>|   |       Controller.mat</w:t>
      </w:r>
    </w:p>
    <w:p w14:paraId="47567530" w14:textId="3F376074" w:rsidR="00D06209" w:rsidRDefault="00D06209" w:rsidP="0082775C">
      <w:pPr>
        <w:pStyle w:val="PlainText"/>
        <w:rPr>
          <w:rFonts w:ascii="Courier New" w:hAnsi="Courier New" w:cs="Courier New"/>
        </w:rPr>
      </w:pPr>
      <w:r>
        <w:rPr>
          <w:rFonts w:ascii="Courier New" w:hAnsi="Courier New" w:cs="Courier New"/>
        </w:rPr>
        <w:t>|   |       Grid.mat</w:t>
      </w:r>
    </w:p>
    <w:p w14:paraId="44A81BB9" w14:textId="3F620536" w:rsidR="00291A4A" w:rsidRDefault="00291A4A" w:rsidP="00291A4A">
      <w:pPr>
        <w:pStyle w:val="PlainText"/>
        <w:rPr>
          <w:rFonts w:ascii="Courier New" w:hAnsi="Courier New" w:cs="Courier New"/>
        </w:rPr>
      </w:pPr>
      <w:r>
        <w:rPr>
          <w:rFonts w:ascii="Courier New" w:hAnsi="Courier New" w:cs="Courier New"/>
        </w:rPr>
        <w:t>|   |       Debug_sphere_material.mat</w:t>
      </w:r>
    </w:p>
    <w:p w14:paraId="572F1792" w14:textId="55F96280" w:rsidR="00291A4A" w:rsidRDefault="00291A4A" w:rsidP="0082775C">
      <w:pPr>
        <w:pStyle w:val="PlainText"/>
        <w:rPr>
          <w:rFonts w:ascii="Courier New" w:hAnsi="Courier New" w:cs="Courier New"/>
        </w:rPr>
      </w:pPr>
      <w:r>
        <w:rPr>
          <w:rFonts w:ascii="Courier New" w:hAnsi="Courier New" w:cs="Courier New"/>
        </w:rPr>
        <w:t>|   |       sphgere_material.mat</w:t>
      </w:r>
    </w:p>
    <w:p w14:paraId="2C30A901" w14:textId="6EC2FA62" w:rsidR="00D06209" w:rsidRDefault="00D06209" w:rsidP="0082775C">
      <w:pPr>
        <w:pStyle w:val="PlainText"/>
        <w:rPr>
          <w:rFonts w:ascii="Courier New" w:hAnsi="Courier New" w:cs="Courier New"/>
        </w:rPr>
      </w:pPr>
      <w:r>
        <w:rPr>
          <w:rFonts w:ascii="Courier New" w:hAnsi="Courier New" w:cs="Courier New"/>
        </w:rPr>
        <w:t>|   |       Skybox Light.mat</w:t>
      </w:r>
    </w:p>
    <w:p w14:paraId="4F538F3B" w14:textId="5E1C06E7" w:rsidR="00D06209" w:rsidRDefault="00D06209" w:rsidP="0082775C">
      <w:pPr>
        <w:pStyle w:val="PlainText"/>
        <w:rPr>
          <w:rFonts w:ascii="Courier New" w:hAnsi="Courier New" w:cs="Courier New"/>
        </w:rPr>
      </w:pPr>
      <w:r>
        <w:rPr>
          <w:rFonts w:ascii="Courier New" w:hAnsi="Courier New" w:cs="Courier New"/>
        </w:rPr>
        <w:t>|   |</w:t>
      </w:r>
    </w:p>
    <w:p w14:paraId="7441AD8C" w14:textId="42FC966A" w:rsidR="00D06209" w:rsidRDefault="00D06209" w:rsidP="0082775C">
      <w:pPr>
        <w:pStyle w:val="PlainText"/>
        <w:rPr>
          <w:rFonts w:ascii="Courier New" w:hAnsi="Courier New" w:cs="Courier New"/>
        </w:rPr>
      </w:pPr>
      <w:r>
        <w:rPr>
          <w:rFonts w:ascii="Courier New" w:hAnsi="Courier New" w:cs="Courier New"/>
        </w:rPr>
        <w:t>|   +---Scenes</w:t>
      </w:r>
    </w:p>
    <w:p w14:paraId="6F2348BB" w14:textId="7C095E14" w:rsidR="00D06209" w:rsidRDefault="00D06209" w:rsidP="0082775C">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r>
        <w:rPr>
          <w:rFonts w:ascii="Courier New" w:hAnsi="Courier New" w:cs="Courier New"/>
        </w:rPr>
        <w:t xml:space="preserve">       Level.unity</w:t>
      </w:r>
    </w:p>
    <w:p w14:paraId="402896C5" w14:textId="77777777" w:rsidR="00291A4A" w:rsidRDefault="00291A4A" w:rsidP="00291A4A">
      <w:pPr>
        <w:pStyle w:val="PlainText"/>
        <w:rPr>
          <w:rFonts w:ascii="Courier New" w:hAnsi="Courier New" w:cs="Courier New"/>
        </w:rPr>
      </w:pPr>
      <w:r>
        <w:rPr>
          <w:rFonts w:ascii="Courier New" w:hAnsi="Courier New" w:cs="Courier New"/>
        </w:rPr>
        <w:t>|   |</w:t>
      </w:r>
    </w:p>
    <w:p w14:paraId="02B3A0B3" w14:textId="15AD9855" w:rsidR="00291A4A" w:rsidRDefault="00291A4A" w:rsidP="0082775C">
      <w:pPr>
        <w:pStyle w:val="PlainText"/>
        <w:rPr>
          <w:rFonts w:ascii="Courier New" w:hAnsi="Courier New" w:cs="Courier New"/>
        </w:rPr>
      </w:pPr>
      <w:r>
        <w:rPr>
          <w:rFonts w:ascii="Courier New" w:hAnsi="Courier New" w:cs="Courier New"/>
        </w:rPr>
        <w:t>|   +---Plugins</w:t>
      </w:r>
    </w:p>
    <w:p w14:paraId="084F5D92" w14:textId="77777777" w:rsidR="00291A4A" w:rsidRDefault="00291A4A" w:rsidP="00291A4A">
      <w:pPr>
        <w:pStyle w:val="PlainText"/>
        <w:rPr>
          <w:rFonts w:ascii="Courier New" w:hAnsi="Courier New" w:cs="Courier New"/>
        </w:rPr>
      </w:pPr>
      <w:r>
        <w:rPr>
          <w:rFonts w:ascii="Courier New" w:hAnsi="Courier New" w:cs="Courier New"/>
        </w:rPr>
        <w:t>|   |</w:t>
      </w:r>
    </w:p>
    <w:p w14:paraId="42232E5A" w14:textId="05A04740" w:rsidR="00291A4A" w:rsidRDefault="00291A4A" w:rsidP="0082775C">
      <w:pPr>
        <w:pStyle w:val="PlainText"/>
        <w:rPr>
          <w:rFonts w:ascii="Courier New" w:hAnsi="Courier New" w:cs="Courier New"/>
        </w:rPr>
      </w:pPr>
      <w:r>
        <w:rPr>
          <w:rFonts w:ascii="Courier New" w:hAnsi="Courier New" w:cs="Courier New"/>
        </w:rPr>
        <w:t>|   +---Prefabs</w:t>
      </w:r>
    </w:p>
    <w:p w14:paraId="35D7AA6A" w14:textId="0C340E3C" w:rsidR="00291A4A" w:rsidRDefault="00291A4A" w:rsidP="00291A4A">
      <w:pPr>
        <w:pStyle w:val="PlainText"/>
        <w:rPr>
          <w:rFonts w:ascii="Courier New" w:hAnsi="Courier New" w:cs="Courier New"/>
        </w:rPr>
      </w:pPr>
      <w:r>
        <w:rPr>
          <w:rFonts w:ascii="Courier New" w:hAnsi="Courier New" w:cs="Courier New"/>
        </w:rPr>
        <w:t>|   |       Debug.prefab</w:t>
      </w:r>
    </w:p>
    <w:p w14:paraId="10E58AE3" w14:textId="276A1486" w:rsidR="00291A4A" w:rsidRDefault="00291A4A" w:rsidP="00291A4A">
      <w:pPr>
        <w:pStyle w:val="PlainText"/>
        <w:rPr>
          <w:rFonts w:ascii="Courier New" w:hAnsi="Courier New" w:cs="Courier New"/>
        </w:rPr>
      </w:pPr>
      <w:r>
        <w:rPr>
          <w:rFonts w:ascii="Courier New" w:hAnsi="Courier New" w:cs="Courier New"/>
        </w:rPr>
        <w:t>|   |       DebugSphere.prefab</w:t>
      </w:r>
    </w:p>
    <w:p w14:paraId="1E72DDA6" w14:textId="68DDFEE8" w:rsidR="00291A4A" w:rsidRDefault="00291A4A" w:rsidP="00291A4A">
      <w:pPr>
        <w:pStyle w:val="PlainText"/>
        <w:rPr>
          <w:rFonts w:ascii="Courier New" w:hAnsi="Courier New" w:cs="Courier New"/>
        </w:rPr>
      </w:pPr>
      <w:r>
        <w:rPr>
          <w:rFonts w:ascii="Courier New" w:hAnsi="Courier New" w:cs="Courier New"/>
        </w:rPr>
        <w:t>|   |       ExerciseNumberBox.prefab</w:t>
      </w:r>
    </w:p>
    <w:p w14:paraId="03C29462" w14:textId="6D843D46" w:rsidR="00291A4A" w:rsidRDefault="00291A4A" w:rsidP="00291A4A">
      <w:pPr>
        <w:pStyle w:val="PlainText"/>
        <w:rPr>
          <w:rFonts w:ascii="Courier New" w:hAnsi="Courier New" w:cs="Courier New"/>
        </w:rPr>
      </w:pPr>
      <w:r>
        <w:rPr>
          <w:rFonts w:ascii="Courier New" w:hAnsi="Courier New" w:cs="Courier New"/>
        </w:rPr>
        <w:t>|   |       ExitDebugMode.prefab</w:t>
      </w:r>
    </w:p>
    <w:p w14:paraId="53F4BB4D" w14:textId="5F0ADB96" w:rsidR="00291A4A" w:rsidRDefault="00291A4A" w:rsidP="00291A4A">
      <w:pPr>
        <w:pStyle w:val="PlainText"/>
        <w:rPr>
          <w:rFonts w:ascii="Courier New" w:hAnsi="Courier New" w:cs="Courier New"/>
        </w:rPr>
      </w:pPr>
      <w:r>
        <w:rPr>
          <w:rFonts w:ascii="Courier New" w:hAnsi="Courier New" w:cs="Courier New"/>
        </w:rPr>
        <w:t>|   |       Menu.prefab</w:t>
      </w:r>
    </w:p>
    <w:p w14:paraId="0CF1DDD3" w14:textId="0EB75F75" w:rsidR="00291A4A" w:rsidRDefault="00291A4A" w:rsidP="0082775C">
      <w:pPr>
        <w:pStyle w:val="PlainText"/>
        <w:rPr>
          <w:rFonts w:ascii="Courier New" w:hAnsi="Courier New" w:cs="Courier New"/>
        </w:rPr>
      </w:pPr>
      <w:r>
        <w:rPr>
          <w:rFonts w:ascii="Courier New" w:hAnsi="Courier New" w:cs="Courier New"/>
        </w:rPr>
        <w:t>|   |       Sphere.prefab</w:t>
      </w:r>
    </w:p>
    <w:p w14:paraId="17B90205" w14:textId="35D18157" w:rsidR="00D06209" w:rsidRDefault="00D06209" w:rsidP="0082775C">
      <w:pPr>
        <w:pStyle w:val="PlainText"/>
        <w:rPr>
          <w:rFonts w:ascii="Courier New" w:hAnsi="Courier New" w:cs="Courier New"/>
        </w:rPr>
      </w:pPr>
      <w:r>
        <w:rPr>
          <w:rFonts w:ascii="Courier New" w:hAnsi="Courier New" w:cs="Courier New"/>
        </w:rPr>
        <w:t>|   |</w:t>
      </w:r>
    </w:p>
    <w:p w14:paraId="415BBA73" w14:textId="1E86B516" w:rsidR="00D06209" w:rsidRDefault="00D06209" w:rsidP="0082775C">
      <w:pPr>
        <w:pStyle w:val="PlainText"/>
        <w:rPr>
          <w:rFonts w:ascii="Courier New" w:hAnsi="Courier New" w:cs="Courier New"/>
        </w:rPr>
      </w:pPr>
      <w:r>
        <w:rPr>
          <w:rFonts w:ascii="Courier New" w:hAnsi="Courier New" w:cs="Courier New"/>
        </w:rPr>
        <w:t>|   +---Scripts</w:t>
      </w:r>
    </w:p>
    <w:p w14:paraId="7B2725B4" w14:textId="27DE52B1" w:rsidR="00F87CF9" w:rsidRDefault="00F87CF9" w:rsidP="00F87CF9">
      <w:pPr>
        <w:pStyle w:val="PlainText"/>
        <w:rPr>
          <w:rFonts w:ascii="Courier New" w:hAnsi="Courier New" w:cs="Courier New"/>
        </w:rPr>
      </w:pPr>
      <w:r>
        <w:rPr>
          <w:rFonts w:ascii="Courier New" w:hAnsi="Courier New" w:cs="Courier New"/>
        </w:rPr>
        <w:t>|   |   |</w:t>
      </w:r>
    </w:p>
    <w:p w14:paraId="11902689" w14:textId="526E2B2C" w:rsidR="00F87CF9" w:rsidRDefault="00F87CF9" w:rsidP="00F87CF9">
      <w:pPr>
        <w:pStyle w:val="PlainText"/>
        <w:rPr>
          <w:rFonts w:ascii="Courier New" w:hAnsi="Courier New" w:cs="Courier New"/>
        </w:rPr>
      </w:pPr>
      <w:r>
        <w:rPr>
          <w:rFonts w:ascii="Courier New" w:hAnsi="Courier New" w:cs="Courier New"/>
        </w:rPr>
        <w:t>|   |   +---Controllers</w:t>
      </w:r>
    </w:p>
    <w:p w14:paraId="677B16E4" w14:textId="10759459" w:rsidR="00B714E8" w:rsidRDefault="00B714E8" w:rsidP="00F87CF9">
      <w:pPr>
        <w:pStyle w:val="PlainText"/>
        <w:rPr>
          <w:rFonts w:ascii="Courier New" w:hAnsi="Courier New" w:cs="Courier New"/>
        </w:rPr>
      </w:pPr>
      <w:r>
        <w:rPr>
          <w:rFonts w:ascii="Courier New" w:hAnsi="Courier New" w:cs="Courier New"/>
        </w:rPr>
        <w:t>|   |   |       CamControlPc.cs</w:t>
      </w:r>
    </w:p>
    <w:p w14:paraId="09C8CE7C" w14:textId="7ADEB576" w:rsidR="00B714E8" w:rsidRDefault="00B714E8" w:rsidP="00F87CF9">
      <w:pPr>
        <w:pStyle w:val="PlainText"/>
        <w:rPr>
          <w:rFonts w:ascii="Courier New" w:hAnsi="Courier New" w:cs="Courier New"/>
        </w:rPr>
      </w:pPr>
      <w:r>
        <w:rPr>
          <w:rFonts w:ascii="Courier New" w:hAnsi="Courier New" w:cs="Courier New"/>
        </w:rPr>
        <w:t xml:space="preserve">|   |   |       </w:t>
      </w:r>
      <w:r w:rsidR="00291A4A">
        <w:rPr>
          <w:rFonts w:ascii="Courier New" w:hAnsi="Courier New" w:cs="Courier New"/>
        </w:rPr>
        <w:t>MainController.cs</w:t>
      </w:r>
    </w:p>
    <w:p w14:paraId="2BBE19D5" w14:textId="36F1CE3B" w:rsidR="00F87CF9" w:rsidRDefault="00F87CF9" w:rsidP="00F87CF9">
      <w:pPr>
        <w:pStyle w:val="PlainText"/>
        <w:rPr>
          <w:rFonts w:ascii="Courier New" w:hAnsi="Courier New" w:cs="Courier New"/>
        </w:rPr>
      </w:pPr>
      <w:r>
        <w:rPr>
          <w:rFonts w:ascii="Courier New" w:hAnsi="Courier New" w:cs="Courier New"/>
        </w:rPr>
        <w:t>|   |   |</w:t>
      </w:r>
    </w:p>
    <w:p w14:paraId="06B5B71C" w14:textId="10545545" w:rsidR="00F87CF9" w:rsidRDefault="00F87CF9" w:rsidP="00F87CF9">
      <w:pPr>
        <w:pStyle w:val="PlainText"/>
        <w:rPr>
          <w:rFonts w:ascii="Courier New" w:hAnsi="Courier New" w:cs="Courier New"/>
        </w:rPr>
      </w:pPr>
      <w:r>
        <w:rPr>
          <w:rFonts w:ascii="Courier New" w:hAnsi="Courier New" w:cs="Courier New"/>
        </w:rPr>
        <w:t>|   |   +---Data</w:t>
      </w:r>
    </w:p>
    <w:p w14:paraId="6392F13D" w14:textId="2F3A5111" w:rsidR="00B714E8" w:rsidRDefault="00B714E8" w:rsidP="00B714E8">
      <w:pPr>
        <w:pStyle w:val="PlainText"/>
        <w:rPr>
          <w:rFonts w:ascii="Courier New" w:hAnsi="Courier New" w:cs="Courier New"/>
        </w:rPr>
      </w:pPr>
      <w:r>
        <w:rPr>
          <w:rFonts w:ascii="Courier New" w:hAnsi="Courier New" w:cs="Courier New"/>
        </w:rPr>
        <w:t>|   |   |       Border.cs</w:t>
      </w:r>
    </w:p>
    <w:p w14:paraId="726727FB" w14:textId="137BD44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 xml:space="preserve"> ExerciseDictionary</w:t>
      </w:r>
      <w:r>
        <w:rPr>
          <w:rFonts w:ascii="Courier New" w:hAnsi="Courier New" w:cs="Courier New"/>
        </w:rPr>
        <w:t>.cs</w:t>
      </w:r>
    </w:p>
    <w:p w14:paraId="070DAC55" w14:textId="012C8739" w:rsidR="00CF72EC" w:rsidRDefault="00CF72EC" w:rsidP="00CF72EC">
      <w:pPr>
        <w:pStyle w:val="PlainText"/>
        <w:rPr>
          <w:rFonts w:ascii="Courier New" w:hAnsi="Courier New" w:cs="Courier New"/>
        </w:rPr>
      </w:pPr>
      <w:r>
        <w:rPr>
          <w:rFonts w:ascii="Courier New" w:hAnsi="Courier New" w:cs="Courier New"/>
        </w:rPr>
        <w:t>|   |   |       ObjectCoordinates.cs</w:t>
      </w:r>
    </w:p>
    <w:p w14:paraId="3298F187" w14:textId="4D67CA76" w:rsidR="00CF72EC" w:rsidRDefault="00CF72EC" w:rsidP="00CF72EC">
      <w:pPr>
        <w:pStyle w:val="PlainText"/>
        <w:rPr>
          <w:rFonts w:ascii="Courier New" w:hAnsi="Courier New" w:cs="Courier New"/>
        </w:rPr>
      </w:pPr>
      <w:r>
        <w:rPr>
          <w:rFonts w:ascii="Courier New" w:hAnsi="Courier New" w:cs="Courier New"/>
        </w:rPr>
        <w:t>|   |   |       PlayerCamRotation.cs</w:t>
      </w:r>
    </w:p>
    <w:p w14:paraId="0C85E0CC" w14:textId="782F0F41" w:rsidR="00CF72EC" w:rsidRDefault="00CF72EC" w:rsidP="00F87CF9">
      <w:pPr>
        <w:pStyle w:val="PlainText"/>
        <w:rPr>
          <w:rFonts w:ascii="Courier New" w:hAnsi="Courier New" w:cs="Courier New"/>
        </w:rPr>
      </w:pPr>
      <w:r>
        <w:rPr>
          <w:rFonts w:ascii="Courier New" w:hAnsi="Courier New" w:cs="Courier New"/>
        </w:rPr>
        <w:t>|   |   |       Raycast.cs</w:t>
      </w:r>
    </w:p>
    <w:p w14:paraId="646D8A15" w14:textId="59573925" w:rsidR="00F87CF9" w:rsidRDefault="00F87CF9" w:rsidP="00F87CF9">
      <w:pPr>
        <w:pStyle w:val="PlainText"/>
        <w:rPr>
          <w:rFonts w:ascii="Courier New" w:hAnsi="Courier New" w:cs="Courier New"/>
        </w:rPr>
      </w:pPr>
      <w:r>
        <w:rPr>
          <w:rFonts w:ascii="Courier New" w:hAnsi="Courier New" w:cs="Courier New"/>
        </w:rPr>
        <w:t>|   |   |</w:t>
      </w:r>
    </w:p>
    <w:p w14:paraId="605B93DB" w14:textId="5A4B4587" w:rsidR="00F87CF9" w:rsidRDefault="00F87CF9" w:rsidP="00F87CF9">
      <w:pPr>
        <w:pStyle w:val="PlainText"/>
        <w:rPr>
          <w:rFonts w:ascii="Courier New" w:hAnsi="Courier New" w:cs="Courier New"/>
        </w:rPr>
      </w:pPr>
      <w:r>
        <w:rPr>
          <w:rFonts w:ascii="Courier New" w:hAnsi="Courier New" w:cs="Courier New"/>
        </w:rPr>
        <w:t>|   |   +---</w:t>
      </w:r>
      <w:r w:rsidR="00291A4A">
        <w:rPr>
          <w:rFonts w:ascii="Courier New" w:hAnsi="Courier New" w:cs="Courier New"/>
        </w:rPr>
        <w:t>Enums</w:t>
      </w:r>
    </w:p>
    <w:p w14:paraId="6D30816E" w14:textId="0110F7B5"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BorderFlag</w:t>
      </w:r>
      <w:r>
        <w:rPr>
          <w:rFonts w:ascii="Courier New" w:hAnsi="Courier New" w:cs="Courier New"/>
        </w:rPr>
        <w:t>.cs</w:t>
      </w:r>
    </w:p>
    <w:p w14:paraId="5C88983C" w14:textId="26EAE82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GameState</w:t>
      </w:r>
      <w:r>
        <w:rPr>
          <w:rFonts w:ascii="Courier New" w:hAnsi="Courier New" w:cs="Courier New"/>
        </w:rPr>
        <w:t>.cs</w:t>
      </w:r>
    </w:p>
    <w:p w14:paraId="0A64E38B" w14:textId="77777777" w:rsidR="00291A4A" w:rsidRDefault="00291A4A" w:rsidP="00291A4A">
      <w:pPr>
        <w:pStyle w:val="PlainText"/>
        <w:rPr>
          <w:rFonts w:ascii="Courier New" w:hAnsi="Courier New" w:cs="Courier New"/>
        </w:rPr>
      </w:pPr>
      <w:r>
        <w:rPr>
          <w:rFonts w:ascii="Courier New" w:hAnsi="Courier New" w:cs="Courier New"/>
        </w:rPr>
        <w:t>|   |   |</w:t>
      </w:r>
    </w:p>
    <w:p w14:paraId="5B7A0AC6" w14:textId="6FE9CD73" w:rsidR="00291A4A" w:rsidRDefault="00291A4A" w:rsidP="00291A4A">
      <w:pPr>
        <w:pStyle w:val="PlainText"/>
        <w:rPr>
          <w:rFonts w:ascii="Courier New" w:hAnsi="Courier New" w:cs="Courier New"/>
        </w:rPr>
      </w:pPr>
      <w:r>
        <w:rPr>
          <w:rFonts w:ascii="Courier New" w:hAnsi="Courier New" w:cs="Courier New"/>
        </w:rPr>
        <w:t>|   |   +---GameModes</w:t>
      </w:r>
    </w:p>
    <w:p w14:paraId="73FC23C2" w14:textId="4EC400BB" w:rsidR="00291A4A" w:rsidRDefault="00291A4A" w:rsidP="00291A4A">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EditMode</w:t>
      </w:r>
      <w:r>
        <w:rPr>
          <w:rFonts w:ascii="Courier New" w:hAnsi="Courier New" w:cs="Courier New"/>
        </w:rPr>
        <w:t>.cs</w:t>
      </w:r>
    </w:p>
    <w:p w14:paraId="247728CC" w14:textId="577E62EA" w:rsidR="00291A4A" w:rsidRDefault="00291A4A"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ExerciseChooser</w:t>
      </w:r>
      <w:r>
        <w:rPr>
          <w:rFonts w:ascii="Courier New" w:hAnsi="Courier New" w:cs="Courier New"/>
        </w:rPr>
        <w:t>.cs</w:t>
      </w:r>
    </w:p>
    <w:p w14:paraId="7A50A424" w14:textId="48E10FE3" w:rsidR="00CF72EC" w:rsidRDefault="00CF72EC" w:rsidP="00CF72EC">
      <w:pPr>
        <w:pStyle w:val="PlainText"/>
        <w:rPr>
          <w:rFonts w:ascii="Courier New" w:hAnsi="Courier New" w:cs="Courier New"/>
        </w:rPr>
      </w:pPr>
      <w:r>
        <w:rPr>
          <w:rFonts w:ascii="Courier New" w:hAnsi="Courier New" w:cs="Courier New"/>
        </w:rPr>
        <w:t>|   |   |       GameOver.cs</w:t>
      </w:r>
    </w:p>
    <w:p w14:paraId="5F0C6A23" w14:textId="3F2D6452" w:rsidR="00CF72EC" w:rsidRDefault="00CF72EC" w:rsidP="00F87CF9">
      <w:pPr>
        <w:pStyle w:val="PlainText"/>
        <w:rPr>
          <w:rFonts w:ascii="Courier New" w:hAnsi="Courier New" w:cs="Courier New"/>
        </w:rPr>
      </w:pPr>
      <w:r>
        <w:rPr>
          <w:rFonts w:ascii="Courier New" w:hAnsi="Courier New" w:cs="Courier New"/>
        </w:rPr>
        <w:t>|   |   |       NormalGame.cs</w:t>
      </w:r>
    </w:p>
    <w:p w14:paraId="520DBCF8" w14:textId="1A4B26BE" w:rsidR="00F87CF9" w:rsidRDefault="00F87CF9" w:rsidP="00F87CF9">
      <w:pPr>
        <w:pStyle w:val="PlainText"/>
        <w:rPr>
          <w:rFonts w:ascii="Courier New" w:hAnsi="Courier New" w:cs="Courier New"/>
        </w:rPr>
      </w:pPr>
      <w:r>
        <w:rPr>
          <w:rFonts w:ascii="Courier New" w:hAnsi="Courier New" w:cs="Courier New"/>
        </w:rPr>
        <w:t>|   |   |</w:t>
      </w:r>
    </w:p>
    <w:p w14:paraId="50136637" w14:textId="4542E2B6" w:rsidR="00F87CF9" w:rsidRDefault="00F87CF9" w:rsidP="0082775C">
      <w:pPr>
        <w:pStyle w:val="PlainText"/>
        <w:rPr>
          <w:rFonts w:ascii="Courier New" w:hAnsi="Courier New" w:cs="Courier New"/>
        </w:rPr>
      </w:pPr>
      <w:r>
        <w:rPr>
          <w:rFonts w:ascii="Courier New" w:hAnsi="Courier New" w:cs="Courier New"/>
        </w:rPr>
        <w:t>|   |   \---Managers</w:t>
      </w:r>
    </w:p>
    <w:p w14:paraId="3AD13C04" w14:textId="03FEEC34" w:rsidR="00CF72EC" w:rsidRDefault="00CF72EC" w:rsidP="0082775C">
      <w:pPr>
        <w:pStyle w:val="PlainText"/>
        <w:rPr>
          <w:rFonts w:ascii="Courier New" w:hAnsi="Courier New" w:cs="Courier New"/>
        </w:rPr>
      </w:pPr>
      <w:r>
        <w:rPr>
          <w:rFonts w:ascii="Courier New" w:hAnsi="Courier New" w:cs="Courier New"/>
        </w:rPr>
        <w:lastRenderedPageBreak/>
        <w:t>|   |          |</w:t>
      </w:r>
    </w:p>
    <w:p w14:paraId="32002B45" w14:textId="6AFCB72F"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GameManager.cs</w:t>
      </w:r>
    </w:p>
    <w:p w14:paraId="5D2A14D9" w14:textId="4B4EAA74"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UIManager.cs</w:t>
      </w:r>
    </w:p>
    <w:p w14:paraId="6176DA53" w14:textId="54695637" w:rsidR="007817B5" w:rsidRDefault="007817B5" w:rsidP="0082775C">
      <w:pPr>
        <w:pStyle w:val="PlainText"/>
        <w:rPr>
          <w:rFonts w:ascii="Courier New" w:hAnsi="Courier New" w:cs="Courier New"/>
        </w:rPr>
      </w:pPr>
      <w:r>
        <w:rPr>
          <w:rFonts w:ascii="Courier New" w:hAnsi="Courier New" w:cs="Courier New"/>
        </w:rPr>
        <w:t>|   |</w:t>
      </w:r>
      <w:r w:rsidR="00CF72EC">
        <w:rPr>
          <w:rFonts w:ascii="Courier New" w:hAnsi="Courier New" w:cs="Courier New"/>
        </w:rPr>
        <w:t xml:space="preserve">          \---SubManagers</w:t>
      </w:r>
    </w:p>
    <w:p w14:paraId="0C16D891" w14:textId="22F118C4" w:rsidR="00CF72EC" w:rsidRDefault="00CF72EC" w:rsidP="0082775C">
      <w:pPr>
        <w:pStyle w:val="PlainText"/>
        <w:rPr>
          <w:rFonts w:ascii="Courier New" w:hAnsi="Courier New" w:cs="Courier New"/>
        </w:rPr>
      </w:pPr>
      <w:r>
        <w:rPr>
          <w:rFonts w:ascii="Courier New" w:hAnsi="Courier New" w:cs="Courier New"/>
        </w:rPr>
        <w:t>|   |                 BorderHelper.cs</w:t>
      </w:r>
    </w:p>
    <w:p w14:paraId="4D98E193" w14:textId="3D2F6FD2" w:rsidR="00CF72EC" w:rsidRDefault="00CF72EC" w:rsidP="0082775C">
      <w:pPr>
        <w:pStyle w:val="PlainText"/>
        <w:rPr>
          <w:rFonts w:ascii="Courier New" w:hAnsi="Courier New" w:cs="Courier New"/>
        </w:rPr>
      </w:pPr>
      <w:r>
        <w:rPr>
          <w:rFonts w:ascii="Courier New" w:hAnsi="Courier New" w:cs="Courier New"/>
        </w:rPr>
        <w:t>|   |                 DebugManager.cs</w:t>
      </w:r>
    </w:p>
    <w:p w14:paraId="5066DF61" w14:textId="069C584A" w:rsidR="00CF72EC" w:rsidRDefault="00CF72EC" w:rsidP="0082775C">
      <w:pPr>
        <w:pStyle w:val="PlainText"/>
        <w:rPr>
          <w:rFonts w:ascii="Courier New" w:hAnsi="Courier New" w:cs="Courier New"/>
        </w:rPr>
      </w:pPr>
      <w:r>
        <w:rPr>
          <w:rFonts w:ascii="Courier New" w:hAnsi="Courier New" w:cs="Courier New"/>
        </w:rPr>
        <w:t>|   |                 FileHandler.cs</w:t>
      </w:r>
    </w:p>
    <w:p w14:paraId="358AE241" w14:textId="213A2BEC" w:rsidR="00CF72EC" w:rsidRDefault="00CF72EC" w:rsidP="0082775C">
      <w:pPr>
        <w:pStyle w:val="PlainText"/>
        <w:rPr>
          <w:rFonts w:ascii="Courier New" w:hAnsi="Courier New" w:cs="Courier New"/>
        </w:rPr>
      </w:pPr>
      <w:r>
        <w:rPr>
          <w:rFonts w:ascii="Courier New" w:hAnsi="Courier New" w:cs="Courier New"/>
        </w:rPr>
        <w:t>|   |</w:t>
      </w:r>
    </w:p>
    <w:p w14:paraId="0157AA33" w14:textId="0A7BA9B5" w:rsidR="007817B5" w:rsidRDefault="007817B5" w:rsidP="0082775C">
      <w:pPr>
        <w:pStyle w:val="PlainText"/>
        <w:rPr>
          <w:rFonts w:ascii="Courier New" w:hAnsi="Courier New" w:cs="Courier New"/>
        </w:rPr>
      </w:pPr>
      <w:r>
        <w:rPr>
          <w:rFonts w:ascii="Courier New" w:hAnsi="Courier New" w:cs="Courier New"/>
        </w:rPr>
        <w:t>|   +---TextMesh Pro</w:t>
      </w:r>
    </w:p>
    <w:p w14:paraId="7F0CA8FE" w14:textId="77777777" w:rsidR="007817B5" w:rsidRDefault="007817B5" w:rsidP="007817B5">
      <w:pPr>
        <w:pStyle w:val="PlainText"/>
        <w:rPr>
          <w:rFonts w:ascii="Courier New" w:hAnsi="Courier New" w:cs="Courier New"/>
        </w:rPr>
      </w:pPr>
      <w:r>
        <w:rPr>
          <w:rFonts w:ascii="Courier New" w:hAnsi="Courier New" w:cs="Courier New"/>
        </w:rPr>
        <w:t>|   |</w:t>
      </w:r>
    </w:p>
    <w:p w14:paraId="23BC06DF" w14:textId="558E541C" w:rsidR="007817B5" w:rsidRDefault="007817B5" w:rsidP="007817B5">
      <w:pPr>
        <w:pStyle w:val="PlainText"/>
        <w:rPr>
          <w:rFonts w:ascii="Courier New" w:hAnsi="Courier New" w:cs="Courier New"/>
        </w:rPr>
      </w:pPr>
      <w:r>
        <w:rPr>
          <w:rFonts w:ascii="Courier New" w:hAnsi="Courier New" w:cs="Courier New"/>
        </w:rPr>
        <w:t>|   +---Textures</w:t>
      </w:r>
    </w:p>
    <w:p w14:paraId="503DA13E" w14:textId="7CDA1AD6" w:rsidR="00F87CF9" w:rsidRDefault="00F87CF9" w:rsidP="007817B5">
      <w:pPr>
        <w:pStyle w:val="PlainText"/>
        <w:rPr>
          <w:rFonts w:ascii="Courier New" w:hAnsi="Courier New" w:cs="Courier New"/>
        </w:rPr>
      </w:pPr>
      <w:r>
        <w:rPr>
          <w:rFonts w:ascii="Courier New" w:hAnsi="Courier New" w:cs="Courier New"/>
        </w:rPr>
        <w:t>|   |       Grid_Light_512x512.png</w:t>
      </w:r>
    </w:p>
    <w:p w14:paraId="3339304A" w14:textId="4DC58A26" w:rsidR="007817B5" w:rsidRDefault="007817B5" w:rsidP="007817B5">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p>
    <w:p w14:paraId="33FE6718" w14:textId="71215114" w:rsidR="007817B5" w:rsidRDefault="007817B5" w:rsidP="007817B5">
      <w:pPr>
        <w:pStyle w:val="PlainText"/>
        <w:rPr>
          <w:rFonts w:ascii="Courier New" w:hAnsi="Courier New" w:cs="Courier New"/>
        </w:rPr>
      </w:pPr>
      <w:r>
        <w:rPr>
          <w:rFonts w:ascii="Courier New" w:hAnsi="Courier New" w:cs="Courier New"/>
        </w:rPr>
        <w:t xml:space="preserve">|   </w:t>
      </w:r>
      <w:r w:rsidR="00291A4A">
        <w:rPr>
          <w:rFonts w:ascii="Courier New" w:hAnsi="Courier New" w:cs="Courier New"/>
        </w:rPr>
        <w:t>+</w:t>
      </w:r>
      <w:r>
        <w:rPr>
          <w:rFonts w:ascii="Courier New" w:hAnsi="Courier New" w:cs="Courier New"/>
        </w:rPr>
        <w:t>---XR</w:t>
      </w:r>
    </w:p>
    <w:p w14:paraId="56876F84" w14:textId="77777777" w:rsidR="00291A4A" w:rsidRDefault="00291A4A" w:rsidP="00291A4A">
      <w:pPr>
        <w:pStyle w:val="PlainText"/>
        <w:rPr>
          <w:rFonts w:ascii="Courier New" w:hAnsi="Courier New" w:cs="Courier New"/>
        </w:rPr>
      </w:pPr>
      <w:r>
        <w:rPr>
          <w:rFonts w:ascii="Courier New" w:hAnsi="Courier New" w:cs="Courier New"/>
        </w:rPr>
        <w:t>|   |</w:t>
      </w:r>
    </w:p>
    <w:p w14:paraId="378DD093" w14:textId="736C619A" w:rsidR="00291A4A" w:rsidRDefault="00291A4A" w:rsidP="007817B5">
      <w:pPr>
        <w:pStyle w:val="PlainText"/>
        <w:rPr>
          <w:rFonts w:ascii="Courier New" w:hAnsi="Courier New" w:cs="Courier New"/>
        </w:rPr>
      </w:pPr>
      <w:r>
        <w:rPr>
          <w:rFonts w:ascii="Courier New" w:hAnsi="Courier New" w:cs="Courier New"/>
        </w:rPr>
        <w:t>|   \---XRI</w:t>
      </w:r>
    </w:p>
    <w:p w14:paraId="452A33A9" w14:textId="4360218E" w:rsidR="007817B5" w:rsidRDefault="007817B5" w:rsidP="0082775C">
      <w:pPr>
        <w:pStyle w:val="PlainText"/>
        <w:rPr>
          <w:rFonts w:ascii="Courier New" w:hAnsi="Courier New" w:cs="Courier New"/>
        </w:rPr>
      </w:pPr>
      <w:r>
        <w:rPr>
          <w:rFonts w:ascii="Courier New" w:hAnsi="Courier New" w:cs="Courier New"/>
        </w:rPr>
        <w:t>|</w:t>
      </w:r>
    </w:p>
    <w:p w14:paraId="3060CA07" w14:textId="5340BC26" w:rsidR="0082775C" w:rsidRDefault="0082775C" w:rsidP="0082775C">
      <w:pPr>
        <w:pStyle w:val="PlainText"/>
        <w:rPr>
          <w:rFonts w:ascii="Courier New" w:hAnsi="Courier New" w:cs="Courier New"/>
        </w:rPr>
      </w:pPr>
      <w:r>
        <w:rPr>
          <w:rFonts w:ascii="Courier New" w:hAnsi="Courier New" w:cs="Courier New"/>
        </w:rPr>
        <w:t>+---</w:t>
      </w:r>
      <w:r w:rsidR="007817B5">
        <w:rPr>
          <w:rFonts w:ascii="Courier New" w:hAnsi="Courier New" w:cs="Courier New"/>
        </w:rPr>
        <w:t>Documents</w:t>
      </w:r>
    </w:p>
    <w:p w14:paraId="5BE326C6" w14:textId="5541A20C" w:rsidR="0082775C" w:rsidRDefault="0082775C" w:rsidP="007817B5">
      <w:pPr>
        <w:pStyle w:val="PlainText"/>
        <w:rPr>
          <w:rFonts w:ascii="Courier New" w:hAnsi="Courier New" w:cs="Courier New"/>
        </w:rPr>
      </w:pPr>
      <w:r>
        <w:rPr>
          <w:rFonts w:ascii="Courier New" w:hAnsi="Courier New" w:cs="Courier New"/>
        </w:rPr>
        <w:t xml:space="preserve">|   </w:t>
      </w:r>
      <w:r w:rsidR="007817B5">
        <w:rPr>
          <w:rFonts w:ascii="Courier New" w:hAnsi="Courier New" w:cs="Courier New"/>
        </w:rPr>
        <w:t xml:space="preserve"> </w:t>
      </w:r>
      <w:r>
        <w:rPr>
          <w:rFonts w:ascii="Courier New" w:hAnsi="Courier New" w:cs="Courier New"/>
        </w:rPr>
        <w:t xml:space="preserve">   </w:t>
      </w:r>
      <w:r w:rsidR="007817B5">
        <w:rPr>
          <w:rFonts w:ascii="Courier New" w:hAnsi="Courier New" w:cs="Courier New"/>
        </w:rPr>
        <w:t>ClassHierarchy.drawio</w:t>
      </w:r>
    </w:p>
    <w:p w14:paraId="34535199" w14:textId="77777777" w:rsidR="0082775C" w:rsidRDefault="0082775C" w:rsidP="0082775C">
      <w:pPr>
        <w:pStyle w:val="PlainText"/>
        <w:rPr>
          <w:rFonts w:ascii="Courier New" w:hAnsi="Courier New" w:cs="Courier New"/>
        </w:rPr>
      </w:pPr>
      <w:r>
        <w:rPr>
          <w:rFonts w:ascii="Courier New" w:hAnsi="Courier New" w:cs="Courier New"/>
        </w:rPr>
        <w:t xml:space="preserve">|           </w:t>
      </w:r>
    </w:p>
    <w:p w14:paraId="41559A19" w14:textId="0464E50A" w:rsidR="0082775C" w:rsidRDefault="0082775C" w:rsidP="00D06209">
      <w:pPr>
        <w:pStyle w:val="PlainText"/>
        <w:rPr>
          <w:rFonts w:ascii="Courier New" w:hAnsi="Courier New" w:cs="Courier New"/>
        </w:rPr>
      </w:pPr>
      <w:r>
        <w:rPr>
          <w:rFonts w:ascii="Courier New" w:hAnsi="Courier New" w:cs="Courier New"/>
        </w:rPr>
        <w:t>+---</w:t>
      </w:r>
      <w:r w:rsidR="007817B5">
        <w:rPr>
          <w:rFonts w:ascii="Courier New" w:hAnsi="Courier New" w:cs="Courier New"/>
        </w:rPr>
        <w:t>Library</w:t>
      </w:r>
    </w:p>
    <w:p w14:paraId="2CD5E960"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2566D86D" w14:textId="71E0C5FE" w:rsidR="007817B5" w:rsidRDefault="007817B5" w:rsidP="007817B5">
      <w:pPr>
        <w:pStyle w:val="PlainText"/>
        <w:rPr>
          <w:rFonts w:ascii="Courier New" w:hAnsi="Courier New" w:cs="Courier New"/>
        </w:rPr>
      </w:pPr>
      <w:r>
        <w:rPr>
          <w:rFonts w:ascii="Courier New" w:hAnsi="Courier New" w:cs="Courier New"/>
        </w:rPr>
        <w:t>+---Logs</w:t>
      </w:r>
    </w:p>
    <w:p w14:paraId="1409759F"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49F1FFD8" w14:textId="4D595E34" w:rsidR="007817B5" w:rsidRPr="00D06209" w:rsidRDefault="007817B5" w:rsidP="007817B5">
      <w:pPr>
        <w:pStyle w:val="PlainText"/>
        <w:rPr>
          <w:rFonts w:ascii="Courier New" w:hAnsi="Courier New" w:cs="Courier New"/>
        </w:rPr>
      </w:pPr>
      <w:r>
        <w:rPr>
          <w:rFonts w:ascii="Courier New" w:hAnsi="Courier New" w:cs="Courier New"/>
        </w:rPr>
        <w:t>+---obj</w:t>
      </w:r>
    </w:p>
    <w:p w14:paraId="19258B71"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506323B3" w14:textId="1746A5BE" w:rsidR="007817B5" w:rsidRPr="00D06209" w:rsidRDefault="007817B5" w:rsidP="007817B5">
      <w:pPr>
        <w:pStyle w:val="PlainText"/>
        <w:rPr>
          <w:rFonts w:ascii="Courier New" w:hAnsi="Courier New" w:cs="Courier New"/>
        </w:rPr>
      </w:pPr>
      <w:r>
        <w:rPr>
          <w:rFonts w:ascii="Courier New" w:hAnsi="Courier New" w:cs="Courier New"/>
        </w:rPr>
        <w:t>+---Packages</w:t>
      </w:r>
    </w:p>
    <w:p w14:paraId="416C0FFC"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69AE1EC5" w14:textId="5C0DB980" w:rsidR="007817B5" w:rsidRPr="00D06209" w:rsidRDefault="007817B5" w:rsidP="007817B5">
      <w:pPr>
        <w:pStyle w:val="PlainText"/>
        <w:rPr>
          <w:rFonts w:ascii="Courier New" w:hAnsi="Courier New" w:cs="Courier New"/>
        </w:rPr>
      </w:pPr>
      <w:r>
        <w:rPr>
          <w:rFonts w:ascii="Courier New" w:hAnsi="Courier New" w:cs="Courier New"/>
        </w:rPr>
        <w:t>+---ProjectSettings</w:t>
      </w:r>
    </w:p>
    <w:p w14:paraId="6C19C7B4"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1AC9051D" w14:textId="5CA644C5" w:rsidR="007817B5" w:rsidRPr="00D06209" w:rsidRDefault="007817B5" w:rsidP="00D06209">
      <w:pPr>
        <w:pStyle w:val="PlainText"/>
        <w:rPr>
          <w:rFonts w:ascii="Courier New" w:hAnsi="Courier New" w:cs="Courier New"/>
        </w:rPr>
      </w:pPr>
      <w:r>
        <w:rPr>
          <w:rFonts w:ascii="Courier New" w:hAnsi="Courier New" w:cs="Courier New"/>
        </w:rPr>
        <w:t>\---UserSettings</w:t>
      </w:r>
    </w:p>
    <w:p w14:paraId="0C058215" w14:textId="77777777" w:rsidR="00B36958" w:rsidRPr="006E4100" w:rsidRDefault="00B36958" w:rsidP="00771B5F">
      <w:pPr>
        <w:pStyle w:val="Cmsor1-szmozatlan"/>
      </w:pPr>
      <w:bookmarkStart w:id="127" w:name="_Toc134462328"/>
      <w:r w:rsidRPr="006E4100">
        <w:lastRenderedPageBreak/>
        <w:t>Ábrajegyzék</w:t>
      </w:r>
      <w:bookmarkEnd w:id="127"/>
    </w:p>
    <w:p w14:paraId="72582B5A" w14:textId="5B55A58E" w:rsidR="00BC108D" w:rsidRDefault="00A927DF">
      <w:pPr>
        <w:pStyle w:val="TableofFigures"/>
        <w:tabs>
          <w:tab w:val="right" w:leader="dot" w:pos="8493"/>
        </w:tabs>
        <w:rPr>
          <w:rFonts w:asciiTheme="minorHAnsi" w:eastAsiaTheme="minorEastAsia" w:hAnsiTheme="minorHAnsi"/>
          <w:noProof/>
          <w:kern w:val="2"/>
          <w:sz w:val="22"/>
          <w:lang w:eastAsia="hu-HU"/>
          <w14:ligatures w14:val="standardContextual"/>
        </w:rPr>
      </w:pPr>
      <w:r>
        <w:fldChar w:fldCharType="begin"/>
      </w:r>
      <w:r>
        <w:instrText xml:space="preserve"> TOC \h \z \c "ábra" </w:instrText>
      </w:r>
      <w:r>
        <w:fldChar w:fldCharType="separate"/>
      </w:r>
      <w:hyperlink r:id="rId57" w:anchor="_Toc134465904" w:history="1">
        <w:r w:rsidR="00BC108D" w:rsidRPr="009000EF">
          <w:rPr>
            <w:rStyle w:val="Hyperlink"/>
            <w:noProof/>
          </w:rPr>
          <w:t>1. ábra: PokémonGO AR játék</w:t>
        </w:r>
        <w:r w:rsidR="00BC108D">
          <w:rPr>
            <w:noProof/>
            <w:webHidden/>
          </w:rPr>
          <w:tab/>
        </w:r>
        <w:r w:rsidR="00BC108D">
          <w:rPr>
            <w:noProof/>
            <w:webHidden/>
          </w:rPr>
          <w:fldChar w:fldCharType="begin"/>
        </w:r>
        <w:r w:rsidR="00BC108D">
          <w:rPr>
            <w:noProof/>
            <w:webHidden/>
          </w:rPr>
          <w:instrText xml:space="preserve"> PAGEREF _Toc134465904 \h </w:instrText>
        </w:r>
        <w:r w:rsidR="00BC108D">
          <w:rPr>
            <w:noProof/>
            <w:webHidden/>
          </w:rPr>
        </w:r>
        <w:r w:rsidR="00BC108D">
          <w:rPr>
            <w:noProof/>
            <w:webHidden/>
          </w:rPr>
          <w:fldChar w:fldCharType="separate"/>
        </w:r>
        <w:r w:rsidR="00597BCD">
          <w:rPr>
            <w:noProof/>
            <w:webHidden/>
          </w:rPr>
          <w:t>10</w:t>
        </w:r>
        <w:r w:rsidR="00BC108D">
          <w:rPr>
            <w:noProof/>
            <w:webHidden/>
          </w:rPr>
          <w:fldChar w:fldCharType="end"/>
        </w:r>
      </w:hyperlink>
    </w:p>
    <w:p w14:paraId="3B8416A7" w14:textId="1763E423"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8" w:anchor="_Toc134465905" w:history="1">
        <w:r w:rsidR="00BC108D" w:rsidRPr="009000EF">
          <w:rPr>
            <w:rStyle w:val="Hyperlink"/>
            <w:noProof/>
          </w:rPr>
          <w:t xml:space="preserve">2. ábra: Microsoft HoloLens használata műtéthez való felkészüléshez </w:t>
        </w:r>
        <w:r w:rsidR="00BC108D" w:rsidRPr="009000EF">
          <w:rPr>
            <w:rStyle w:val="Hyperlink"/>
            <w:noProof/>
            <w:lang w:val="en-US"/>
          </w:rPr>
          <w:t>[6]</w:t>
        </w:r>
        <w:r w:rsidR="00BC108D">
          <w:rPr>
            <w:noProof/>
            <w:webHidden/>
          </w:rPr>
          <w:tab/>
        </w:r>
        <w:r w:rsidR="00BC108D">
          <w:rPr>
            <w:noProof/>
            <w:webHidden/>
          </w:rPr>
          <w:fldChar w:fldCharType="begin"/>
        </w:r>
        <w:r w:rsidR="00BC108D">
          <w:rPr>
            <w:noProof/>
            <w:webHidden/>
          </w:rPr>
          <w:instrText xml:space="preserve"> PAGEREF _Toc134465905 \h </w:instrText>
        </w:r>
        <w:r w:rsidR="00BC108D">
          <w:rPr>
            <w:noProof/>
            <w:webHidden/>
          </w:rPr>
        </w:r>
        <w:r w:rsidR="00BC108D">
          <w:rPr>
            <w:noProof/>
            <w:webHidden/>
          </w:rPr>
          <w:fldChar w:fldCharType="separate"/>
        </w:r>
        <w:r w:rsidR="00597BCD">
          <w:rPr>
            <w:noProof/>
            <w:webHidden/>
          </w:rPr>
          <w:t>11</w:t>
        </w:r>
        <w:r w:rsidR="00BC108D">
          <w:rPr>
            <w:noProof/>
            <w:webHidden/>
          </w:rPr>
          <w:fldChar w:fldCharType="end"/>
        </w:r>
      </w:hyperlink>
    </w:p>
    <w:p w14:paraId="5565E15A" w14:textId="5626F65D"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9" w:anchor="_Toc134465906" w:history="1">
        <w:r w:rsidR="00BC108D" w:rsidRPr="009000EF">
          <w:rPr>
            <w:rStyle w:val="Hyperlink"/>
            <w:noProof/>
          </w:rPr>
          <w:t xml:space="preserve">3. ábra: Bázis állomások elhelyezése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_Toc134465906 \h </w:instrText>
        </w:r>
        <w:r w:rsidR="00BC108D">
          <w:rPr>
            <w:noProof/>
            <w:webHidden/>
          </w:rPr>
        </w:r>
        <w:r w:rsidR="00BC108D">
          <w:rPr>
            <w:noProof/>
            <w:webHidden/>
          </w:rPr>
          <w:fldChar w:fldCharType="separate"/>
        </w:r>
        <w:r w:rsidR="00597BCD">
          <w:rPr>
            <w:noProof/>
            <w:webHidden/>
          </w:rPr>
          <w:t>12</w:t>
        </w:r>
        <w:r w:rsidR="00BC108D">
          <w:rPr>
            <w:noProof/>
            <w:webHidden/>
          </w:rPr>
          <w:fldChar w:fldCharType="end"/>
        </w:r>
      </w:hyperlink>
    </w:p>
    <w:p w14:paraId="40832DFC" w14:textId="62BF5634"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0" w:anchor="_Toc134465907" w:history="1">
        <w:r w:rsidR="00BC108D" w:rsidRPr="009000EF">
          <w:rPr>
            <w:rStyle w:val="Hyperlink"/>
            <w:noProof/>
          </w:rPr>
          <w:t xml:space="preserve">4. ábra: Orvoshallgató VR környezetben gyakorol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_Toc134465907 \h </w:instrText>
        </w:r>
        <w:r w:rsidR="00BC108D">
          <w:rPr>
            <w:noProof/>
            <w:webHidden/>
          </w:rPr>
        </w:r>
        <w:r w:rsidR="00BC108D">
          <w:rPr>
            <w:noProof/>
            <w:webHidden/>
          </w:rPr>
          <w:fldChar w:fldCharType="separate"/>
        </w:r>
        <w:r w:rsidR="00597BCD">
          <w:rPr>
            <w:noProof/>
            <w:webHidden/>
          </w:rPr>
          <w:t>13</w:t>
        </w:r>
        <w:r w:rsidR="00BC108D">
          <w:rPr>
            <w:noProof/>
            <w:webHidden/>
          </w:rPr>
          <w:fldChar w:fldCharType="end"/>
        </w:r>
      </w:hyperlink>
    </w:p>
    <w:p w14:paraId="0387F2CB" w14:textId="7BFFF4D2"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1" w:anchor="_Toc134465908" w:history="1">
        <w:r w:rsidR="00BC108D" w:rsidRPr="009000EF">
          <w:rPr>
            <w:rStyle w:val="Hyperlink"/>
            <w:noProof/>
          </w:rPr>
          <w:t xml:space="preserve">5. ábra: Fájdalomérzet VR kezeléssel és nélkül </w:t>
        </w:r>
        <w:r w:rsidR="00BC108D" w:rsidRPr="009000EF">
          <w:rPr>
            <w:rStyle w:val="Hyperlink"/>
            <w:noProof/>
            <w:lang w:val="en-US"/>
          </w:rPr>
          <w:t>[32]</w:t>
        </w:r>
        <w:r w:rsidR="00BC108D">
          <w:rPr>
            <w:noProof/>
            <w:webHidden/>
          </w:rPr>
          <w:tab/>
        </w:r>
        <w:r w:rsidR="00BC108D">
          <w:rPr>
            <w:noProof/>
            <w:webHidden/>
          </w:rPr>
          <w:fldChar w:fldCharType="begin"/>
        </w:r>
        <w:r w:rsidR="00BC108D">
          <w:rPr>
            <w:noProof/>
            <w:webHidden/>
          </w:rPr>
          <w:instrText xml:space="preserve"> PAGEREF _Toc134465908 \h </w:instrText>
        </w:r>
        <w:r w:rsidR="00BC108D">
          <w:rPr>
            <w:noProof/>
            <w:webHidden/>
          </w:rPr>
        </w:r>
        <w:r w:rsidR="00BC108D">
          <w:rPr>
            <w:noProof/>
            <w:webHidden/>
          </w:rPr>
          <w:fldChar w:fldCharType="separate"/>
        </w:r>
        <w:r w:rsidR="00597BCD">
          <w:rPr>
            <w:noProof/>
            <w:webHidden/>
          </w:rPr>
          <w:t>14</w:t>
        </w:r>
        <w:r w:rsidR="00BC108D">
          <w:rPr>
            <w:noProof/>
            <w:webHidden/>
          </w:rPr>
          <w:fldChar w:fldCharType="end"/>
        </w:r>
      </w:hyperlink>
    </w:p>
    <w:p w14:paraId="117A0BD9" w14:textId="705200A0"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2" w:anchor="_Toc134465909" w:history="1">
        <w:r w:rsidR="00BC108D" w:rsidRPr="009000EF">
          <w:rPr>
            <w:rStyle w:val="Hyperlink"/>
            <w:noProof/>
          </w:rPr>
          <w:t>6. á</w:t>
        </w:r>
        <w:r w:rsidR="00BC108D" w:rsidRPr="009000EF">
          <w:rPr>
            <w:rStyle w:val="Hyperlink"/>
            <w:noProof/>
          </w:rPr>
          <w:t>b</w:t>
        </w:r>
        <w:r w:rsidR="00BC108D" w:rsidRPr="009000EF">
          <w:rPr>
            <w:rStyle w:val="Hyperlink"/>
            <w:noProof/>
          </w:rPr>
          <w:t xml:space="preserve">ra: Tériszony kezelés VR megoldással és kontrol csoport összehasonlítása. 0, 2, és 4 hét után </w:t>
        </w:r>
        <w:r w:rsidR="00BC108D" w:rsidRPr="009000EF">
          <w:rPr>
            <w:rStyle w:val="Hyperlink"/>
            <w:noProof/>
            <w:lang w:val="en-US"/>
          </w:rPr>
          <w:t>[28]</w:t>
        </w:r>
        <w:r w:rsidR="00BC108D">
          <w:rPr>
            <w:noProof/>
            <w:webHidden/>
          </w:rPr>
          <w:tab/>
        </w:r>
        <w:r w:rsidR="00BC108D">
          <w:rPr>
            <w:noProof/>
            <w:webHidden/>
          </w:rPr>
          <w:fldChar w:fldCharType="begin"/>
        </w:r>
        <w:r w:rsidR="00BC108D">
          <w:rPr>
            <w:noProof/>
            <w:webHidden/>
          </w:rPr>
          <w:instrText xml:space="preserve"> PAGEREF _Toc134465909 \h </w:instrText>
        </w:r>
        <w:r w:rsidR="00BC108D">
          <w:rPr>
            <w:noProof/>
            <w:webHidden/>
          </w:rPr>
        </w:r>
        <w:r w:rsidR="00BC108D">
          <w:rPr>
            <w:noProof/>
            <w:webHidden/>
          </w:rPr>
          <w:fldChar w:fldCharType="separate"/>
        </w:r>
        <w:r w:rsidR="00597BCD">
          <w:rPr>
            <w:noProof/>
            <w:webHidden/>
          </w:rPr>
          <w:t>15</w:t>
        </w:r>
        <w:r w:rsidR="00BC108D">
          <w:rPr>
            <w:noProof/>
            <w:webHidden/>
          </w:rPr>
          <w:fldChar w:fldCharType="end"/>
        </w:r>
      </w:hyperlink>
    </w:p>
    <w:p w14:paraId="12253CDB" w14:textId="2D207032"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3" w:anchor="_Toc134465910" w:history="1">
        <w:r w:rsidR="00BC108D" w:rsidRPr="009000EF">
          <w:rPr>
            <w:rStyle w:val="Hyperlink"/>
            <w:noProof/>
          </w:rPr>
          <w:t xml:space="preserve">7. ábra: XRHealth Rotate használat közben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_Toc134465910 \h </w:instrText>
        </w:r>
        <w:r w:rsidR="00BC108D">
          <w:rPr>
            <w:noProof/>
            <w:webHidden/>
          </w:rPr>
        </w:r>
        <w:r w:rsidR="00BC108D">
          <w:rPr>
            <w:noProof/>
            <w:webHidden/>
          </w:rPr>
          <w:fldChar w:fldCharType="separate"/>
        </w:r>
        <w:r w:rsidR="00597BCD">
          <w:rPr>
            <w:noProof/>
            <w:webHidden/>
          </w:rPr>
          <w:t>16</w:t>
        </w:r>
        <w:r w:rsidR="00BC108D">
          <w:rPr>
            <w:noProof/>
            <w:webHidden/>
          </w:rPr>
          <w:fldChar w:fldCharType="end"/>
        </w:r>
      </w:hyperlink>
    </w:p>
    <w:p w14:paraId="399C59CD" w14:textId="64D1A0C1"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4" w:anchor="_Toc134465911" w:history="1">
        <w:r w:rsidR="00BC108D" w:rsidRPr="009000EF">
          <w:rPr>
            <w:rStyle w:val="Hyperlink"/>
            <w:noProof/>
          </w:rPr>
          <w:t>8. ábra: Gyakorlat menete</w:t>
        </w:r>
        <w:r w:rsidR="00BC108D">
          <w:rPr>
            <w:noProof/>
            <w:webHidden/>
          </w:rPr>
          <w:tab/>
        </w:r>
        <w:r w:rsidR="00BC108D">
          <w:rPr>
            <w:noProof/>
            <w:webHidden/>
          </w:rPr>
          <w:fldChar w:fldCharType="begin"/>
        </w:r>
        <w:r w:rsidR="00BC108D">
          <w:rPr>
            <w:noProof/>
            <w:webHidden/>
          </w:rPr>
          <w:instrText xml:space="preserve"> PAGEREF _Toc134465911 \h </w:instrText>
        </w:r>
        <w:r w:rsidR="00BC108D">
          <w:rPr>
            <w:noProof/>
            <w:webHidden/>
          </w:rPr>
        </w:r>
        <w:r w:rsidR="00BC108D">
          <w:rPr>
            <w:noProof/>
            <w:webHidden/>
          </w:rPr>
          <w:fldChar w:fldCharType="separate"/>
        </w:r>
        <w:r w:rsidR="00597BCD">
          <w:rPr>
            <w:noProof/>
            <w:webHidden/>
          </w:rPr>
          <w:t>17</w:t>
        </w:r>
        <w:r w:rsidR="00BC108D">
          <w:rPr>
            <w:noProof/>
            <w:webHidden/>
          </w:rPr>
          <w:fldChar w:fldCharType="end"/>
        </w:r>
      </w:hyperlink>
    </w:p>
    <w:p w14:paraId="3E2DE8D0" w14:textId="7946E851"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5" w:anchor="_Toc134465912" w:history="1">
        <w:r w:rsidR="00BC108D" w:rsidRPr="009000EF">
          <w:rPr>
            <w:rStyle w:val="Hyperlink"/>
            <w:noProof/>
          </w:rPr>
          <w:t>9. ábra: Gyakorlat készítés menete</w:t>
        </w:r>
        <w:r w:rsidR="00BC108D">
          <w:rPr>
            <w:noProof/>
            <w:webHidden/>
          </w:rPr>
          <w:tab/>
        </w:r>
        <w:r w:rsidR="00BC108D">
          <w:rPr>
            <w:noProof/>
            <w:webHidden/>
          </w:rPr>
          <w:fldChar w:fldCharType="begin"/>
        </w:r>
        <w:r w:rsidR="00BC108D">
          <w:rPr>
            <w:noProof/>
            <w:webHidden/>
          </w:rPr>
          <w:instrText xml:space="preserve"> PAGEREF _Toc134465912 \h </w:instrText>
        </w:r>
        <w:r w:rsidR="00BC108D">
          <w:rPr>
            <w:noProof/>
            <w:webHidden/>
          </w:rPr>
        </w:r>
        <w:r w:rsidR="00BC108D">
          <w:rPr>
            <w:noProof/>
            <w:webHidden/>
          </w:rPr>
          <w:fldChar w:fldCharType="separate"/>
        </w:r>
        <w:r w:rsidR="00597BCD">
          <w:rPr>
            <w:noProof/>
            <w:webHidden/>
          </w:rPr>
          <w:t>18</w:t>
        </w:r>
        <w:r w:rsidR="00BC108D">
          <w:rPr>
            <w:noProof/>
            <w:webHidden/>
          </w:rPr>
          <w:fldChar w:fldCharType="end"/>
        </w:r>
      </w:hyperlink>
    </w:p>
    <w:p w14:paraId="02493727" w14:textId="579AFAC0"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6" w:anchor="_Toc134465913" w:history="1">
        <w:r w:rsidR="00BC108D" w:rsidRPr="009000EF">
          <w:rPr>
            <w:rStyle w:val="Hyperlink"/>
            <w:noProof/>
          </w:rPr>
          <w:t>10. ábra: Samsung GearVR szemüveg és okostelefon</w:t>
        </w:r>
        <w:r w:rsidR="00BC108D">
          <w:rPr>
            <w:noProof/>
            <w:webHidden/>
          </w:rPr>
          <w:tab/>
        </w:r>
        <w:r w:rsidR="00BC108D">
          <w:rPr>
            <w:noProof/>
            <w:webHidden/>
          </w:rPr>
          <w:fldChar w:fldCharType="begin"/>
        </w:r>
        <w:r w:rsidR="00BC108D">
          <w:rPr>
            <w:noProof/>
            <w:webHidden/>
          </w:rPr>
          <w:instrText xml:space="preserve"> PAGEREF _Toc134465913 \h </w:instrText>
        </w:r>
        <w:r w:rsidR="00BC108D">
          <w:rPr>
            <w:noProof/>
            <w:webHidden/>
          </w:rPr>
        </w:r>
        <w:r w:rsidR="00BC108D">
          <w:rPr>
            <w:noProof/>
            <w:webHidden/>
          </w:rPr>
          <w:fldChar w:fldCharType="separate"/>
        </w:r>
        <w:r w:rsidR="00597BCD">
          <w:rPr>
            <w:noProof/>
            <w:webHidden/>
          </w:rPr>
          <w:t>19</w:t>
        </w:r>
        <w:r w:rsidR="00BC108D">
          <w:rPr>
            <w:noProof/>
            <w:webHidden/>
          </w:rPr>
          <w:fldChar w:fldCharType="end"/>
        </w:r>
      </w:hyperlink>
    </w:p>
    <w:p w14:paraId="4DD58080" w14:textId="613912B9"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7" w:anchor="_Toc134465914" w:history="1">
        <w:r w:rsidR="00BC108D" w:rsidRPr="009000EF">
          <w:rPr>
            <w:rStyle w:val="Hyperlink"/>
            <w:noProof/>
          </w:rPr>
          <w:t xml:space="preserve">11. ábra: Unity által támogatott platformok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_Toc134465914 \h </w:instrText>
        </w:r>
        <w:r w:rsidR="00BC108D">
          <w:rPr>
            <w:noProof/>
            <w:webHidden/>
          </w:rPr>
        </w:r>
        <w:r w:rsidR="00BC108D">
          <w:rPr>
            <w:noProof/>
            <w:webHidden/>
          </w:rPr>
          <w:fldChar w:fldCharType="separate"/>
        </w:r>
        <w:r w:rsidR="00597BCD">
          <w:rPr>
            <w:noProof/>
            <w:webHidden/>
          </w:rPr>
          <w:t>20</w:t>
        </w:r>
        <w:r w:rsidR="00BC108D">
          <w:rPr>
            <w:noProof/>
            <w:webHidden/>
          </w:rPr>
          <w:fldChar w:fldCharType="end"/>
        </w:r>
      </w:hyperlink>
    </w:p>
    <w:p w14:paraId="12AF8439" w14:textId="66C24F7E"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8" w:anchor="_Toc134465915" w:history="1">
        <w:r w:rsidR="00BC108D" w:rsidRPr="009000EF">
          <w:rPr>
            <w:rStyle w:val="Hyperlink"/>
            <w:noProof/>
          </w:rPr>
          <w:t>12. ábra: A szakdolgozat feladat megoldása közben létrehozott változtatások (commit) GitHub online felületen</w:t>
        </w:r>
        <w:r w:rsidR="00BC108D">
          <w:rPr>
            <w:noProof/>
            <w:webHidden/>
          </w:rPr>
          <w:tab/>
        </w:r>
        <w:r w:rsidR="00BC108D">
          <w:rPr>
            <w:noProof/>
            <w:webHidden/>
          </w:rPr>
          <w:fldChar w:fldCharType="begin"/>
        </w:r>
        <w:r w:rsidR="00BC108D">
          <w:rPr>
            <w:noProof/>
            <w:webHidden/>
          </w:rPr>
          <w:instrText xml:space="preserve"> PAGEREF _Toc134465915 \h </w:instrText>
        </w:r>
        <w:r w:rsidR="00BC108D">
          <w:rPr>
            <w:noProof/>
            <w:webHidden/>
          </w:rPr>
        </w:r>
        <w:r w:rsidR="00BC108D">
          <w:rPr>
            <w:noProof/>
            <w:webHidden/>
          </w:rPr>
          <w:fldChar w:fldCharType="separate"/>
        </w:r>
        <w:r w:rsidR="00597BCD">
          <w:rPr>
            <w:noProof/>
            <w:webHidden/>
          </w:rPr>
          <w:t>21</w:t>
        </w:r>
        <w:r w:rsidR="00BC108D">
          <w:rPr>
            <w:noProof/>
            <w:webHidden/>
          </w:rPr>
          <w:fldChar w:fldCharType="end"/>
        </w:r>
      </w:hyperlink>
    </w:p>
    <w:p w14:paraId="72704164" w14:textId="41D431BD"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9" w:anchor="_Toc134465916" w:history="1">
        <w:r w:rsidR="00BC108D" w:rsidRPr="009000EF">
          <w:rPr>
            <w:rStyle w:val="Hyperlink"/>
            <w:noProof/>
          </w:rPr>
          <w:t xml:space="preserve">13. ábra: Módosítások kezelése GIT tárolóval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_Toc134465916 \h </w:instrText>
        </w:r>
        <w:r w:rsidR="00BC108D">
          <w:rPr>
            <w:noProof/>
            <w:webHidden/>
          </w:rPr>
        </w:r>
        <w:r w:rsidR="00BC108D">
          <w:rPr>
            <w:noProof/>
            <w:webHidden/>
          </w:rPr>
          <w:fldChar w:fldCharType="separate"/>
        </w:r>
        <w:r w:rsidR="00597BCD">
          <w:rPr>
            <w:noProof/>
            <w:webHidden/>
          </w:rPr>
          <w:t>22</w:t>
        </w:r>
        <w:r w:rsidR="00BC108D">
          <w:rPr>
            <w:noProof/>
            <w:webHidden/>
          </w:rPr>
          <w:fldChar w:fldCharType="end"/>
        </w:r>
      </w:hyperlink>
    </w:p>
    <w:p w14:paraId="57898C7E" w14:textId="7BF73A15"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0" w:anchor="_Toc134465917" w:history="1">
        <w:r w:rsidR="00BC108D" w:rsidRPr="009000EF">
          <w:rPr>
            <w:rStyle w:val="Hyperlink"/>
            <w:noProof/>
          </w:rPr>
          <w:t>14. ábra: JetBrains Rider beágyazott Unity irányítópult</w:t>
        </w:r>
        <w:r w:rsidR="00BC108D">
          <w:rPr>
            <w:noProof/>
            <w:webHidden/>
          </w:rPr>
          <w:tab/>
        </w:r>
        <w:r w:rsidR="00BC108D">
          <w:rPr>
            <w:noProof/>
            <w:webHidden/>
          </w:rPr>
          <w:fldChar w:fldCharType="begin"/>
        </w:r>
        <w:r w:rsidR="00BC108D">
          <w:rPr>
            <w:noProof/>
            <w:webHidden/>
          </w:rPr>
          <w:instrText xml:space="preserve"> PAGEREF _Toc134465917 \h </w:instrText>
        </w:r>
        <w:r w:rsidR="00BC108D">
          <w:rPr>
            <w:noProof/>
            <w:webHidden/>
          </w:rPr>
        </w:r>
        <w:r w:rsidR="00BC108D">
          <w:rPr>
            <w:noProof/>
            <w:webHidden/>
          </w:rPr>
          <w:fldChar w:fldCharType="separate"/>
        </w:r>
        <w:r w:rsidR="00597BCD">
          <w:rPr>
            <w:noProof/>
            <w:webHidden/>
          </w:rPr>
          <w:t>23</w:t>
        </w:r>
        <w:r w:rsidR="00BC108D">
          <w:rPr>
            <w:noProof/>
            <w:webHidden/>
          </w:rPr>
          <w:fldChar w:fldCharType="end"/>
        </w:r>
      </w:hyperlink>
    </w:p>
    <w:p w14:paraId="52DF9EA8" w14:textId="76DE3378"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1" w:anchor="_Toc134465918" w:history="1">
        <w:r w:rsidR="00BC108D" w:rsidRPr="009000EF">
          <w:rPr>
            <w:rStyle w:val="Hyperlink"/>
            <w:noProof/>
          </w:rPr>
          <w:t>15. ábra: Android azonosító és API szint beállítások</w:t>
        </w:r>
        <w:r w:rsidR="00BC108D">
          <w:rPr>
            <w:noProof/>
            <w:webHidden/>
          </w:rPr>
          <w:tab/>
        </w:r>
        <w:r w:rsidR="00BC108D">
          <w:rPr>
            <w:noProof/>
            <w:webHidden/>
          </w:rPr>
          <w:fldChar w:fldCharType="begin"/>
        </w:r>
        <w:r w:rsidR="00BC108D">
          <w:rPr>
            <w:noProof/>
            <w:webHidden/>
          </w:rPr>
          <w:instrText xml:space="preserve"> PAGEREF _Toc134465918 \h </w:instrText>
        </w:r>
        <w:r w:rsidR="00BC108D">
          <w:rPr>
            <w:noProof/>
            <w:webHidden/>
          </w:rPr>
        </w:r>
        <w:r w:rsidR="00BC108D">
          <w:rPr>
            <w:noProof/>
            <w:webHidden/>
          </w:rPr>
          <w:fldChar w:fldCharType="separate"/>
        </w:r>
        <w:r w:rsidR="00597BCD">
          <w:rPr>
            <w:noProof/>
            <w:webHidden/>
          </w:rPr>
          <w:t>24</w:t>
        </w:r>
        <w:r w:rsidR="00BC108D">
          <w:rPr>
            <w:noProof/>
            <w:webHidden/>
          </w:rPr>
          <w:fldChar w:fldCharType="end"/>
        </w:r>
      </w:hyperlink>
    </w:p>
    <w:p w14:paraId="67D6678C" w14:textId="77C96C19"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2" w:anchor="_Toc134465919" w:history="1">
        <w:r w:rsidR="00BC108D" w:rsidRPr="009000EF">
          <w:rPr>
            <w:rStyle w:val="Hyperlink"/>
            <w:noProof/>
          </w:rPr>
          <w:t>16. ábra: A szakdolgozat feladat megvalósításához használt Unity csomagok</w:t>
        </w:r>
        <w:r w:rsidR="00BC108D">
          <w:rPr>
            <w:noProof/>
            <w:webHidden/>
          </w:rPr>
          <w:tab/>
        </w:r>
        <w:r w:rsidR="00BC108D">
          <w:rPr>
            <w:noProof/>
            <w:webHidden/>
          </w:rPr>
          <w:fldChar w:fldCharType="begin"/>
        </w:r>
        <w:r w:rsidR="00BC108D">
          <w:rPr>
            <w:noProof/>
            <w:webHidden/>
          </w:rPr>
          <w:instrText xml:space="preserve"> PAGEREF _Toc134465919 \h </w:instrText>
        </w:r>
        <w:r w:rsidR="00BC108D">
          <w:rPr>
            <w:noProof/>
            <w:webHidden/>
          </w:rPr>
        </w:r>
        <w:r w:rsidR="00BC108D">
          <w:rPr>
            <w:noProof/>
            <w:webHidden/>
          </w:rPr>
          <w:fldChar w:fldCharType="separate"/>
        </w:r>
        <w:r w:rsidR="00597BCD">
          <w:rPr>
            <w:noProof/>
            <w:webHidden/>
          </w:rPr>
          <w:t>25</w:t>
        </w:r>
        <w:r w:rsidR="00BC108D">
          <w:rPr>
            <w:noProof/>
            <w:webHidden/>
          </w:rPr>
          <w:fldChar w:fldCharType="end"/>
        </w:r>
      </w:hyperlink>
    </w:p>
    <w:p w14:paraId="274F61DE" w14:textId="40B12521"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3" w:anchor="_Toc134465920" w:history="1">
        <w:r w:rsidR="00BC108D" w:rsidRPr="009000EF">
          <w:rPr>
            <w:rStyle w:val="Hyperlink"/>
            <w:noProof/>
          </w:rPr>
          <w:t>17. ábra: Unity virtuális térben elhelyezhető játék objektumok</w:t>
        </w:r>
        <w:r w:rsidR="00BC108D">
          <w:rPr>
            <w:noProof/>
            <w:webHidden/>
          </w:rPr>
          <w:tab/>
        </w:r>
        <w:r w:rsidR="00BC108D">
          <w:rPr>
            <w:noProof/>
            <w:webHidden/>
          </w:rPr>
          <w:fldChar w:fldCharType="begin"/>
        </w:r>
        <w:r w:rsidR="00BC108D">
          <w:rPr>
            <w:noProof/>
            <w:webHidden/>
          </w:rPr>
          <w:instrText xml:space="preserve"> PAGEREF _Toc134465920 \h </w:instrText>
        </w:r>
        <w:r w:rsidR="00BC108D">
          <w:rPr>
            <w:noProof/>
            <w:webHidden/>
          </w:rPr>
        </w:r>
        <w:r w:rsidR="00BC108D">
          <w:rPr>
            <w:noProof/>
            <w:webHidden/>
          </w:rPr>
          <w:fldChar w:fldCharType="separate"/>
        </w:r>
        <w:r w:rsidR="00597BCD">
          <w:rPr>
            <w:noProof/>
            <w:webHidden/>
          </w:rPr>
          <w:t>26</w:t>
        </w:r>
        <w:r w:rsidR="00BC108D">
          <w:rPr>
            <w:noProof/>
            <w:webHidden/>
          </w:rPr>
          <w:fldChar w:fldCharType="end"/>
        </w:r>
      </w:hyperlink>
    </w:p>
    <w:p w14:paraId="2B6A4CBA" w14:textId="41F310C9"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4" w:anchor="_Toc134465921" w:history="1">
        <w:r w:rsidR="00BC108D" w:rsidRPr="009000EF">
          <w:rPr>
            <w:rStyle w:val="Hyperlink"/>
            <w:noProof/>
          </w:rPr>
          <w:t>18. ábra: A virtuális tér indítás előtt üres, mivel majdnem minden játék objektumot kódból hozunk létre</w:t>
        </w:r>
        <w:r w:rsidR="00BC108D">
          <w:rPr>
            <w:noProof/>
            <w:webHidden/>
          </w:rPr>
          <w:tab/>
        </w:r>
        <w:r w:rsidR="00BC108D">
          <w:rPr>
            <w:noProof/>
            <w:webHidden/>
          </w:rPr>
          <w:fldChar w:fldCharType="begin"/>
        </w:r>
        <w:r w:rsidR="00BC108D">
          <w:rPr>
            <w:noProof/>
            <w:webHidden/>
          </w:rPr>
          <w:instrText xml:space="preserve"> PAGEREF _Toc134465921 \h </w:instrText>
        </w:r>
        <w:r w:rsidR="00BC108D">
          <w:rPr>
            <w:noProof/>
            <w:webHidden/>
          </w:rPr>
        </w:r>
        <w:r w:rsidR="00BC108D">
          <w:rPr>
            <w:noProof/>
            <w:webHidden/>
          </w:rPr>
          <w:fldChar w:fldCharType="separate"/>
        </w:r>
        <w:r w:rsidR="00597BCD">
          <w:rPr>
            <w:noProof/>
            <w:webHidden/>
          </w:rPr>
          <w:t>27</w:t>
        </w:r>
        <w:r w:rsidR="00BC108D">
          <w:rPr>
            <w:noProof/>
            <w:webHidden/>
          </w:rPr>
          <w:fldChar w:fldCharType="end"/>
        </w:r>
      </w:hyperlink>
    </w:p>
    <w:p w14:paraId="280E5590" w14:textId="0383E5A5"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5" w:anchor="_Toc134465922" w:history="1">
        <w:r w:rsidR="00BC108D" w:rsidRPr="009000EF">
          <w:rPr>
            <w:rStyle w:val="Hyperlink"/>
            <w:noProof/>
          </w:rPr>
          <w:t>19. ábra: A statikus játékobjektumok hierarchiája</w:t>
        </w:r>
        <w:r w:rsidR="00BC108D">
          <w:rPr>
            <w:noProof/>
            <w:webHidden/>
          </w:rPr>
          <w:tab/>
        </w:r>
        <w:r w:rsidR="00BC108D">
          <w:rPr>
            <w:noProof/>
            <w:webHidden/>
          </w:rPr>
          <w:fldChar w:fldCharType="begin"/>
        </w:r>
        <w:r w:rsidR="00BC108D">
          <w:rPr>
            <w:noProof/>
            <w:webHidden/>
          </w:rPr>
          <w:instrText xml:space="preserve"> PAGEREF _Toc134465922 \h </w:instrText>
        </w:r>
        <w:r w:rsidR="00BC108D">
          <w:rPr>
            <w:noProof/>
            <w:webHidden/>
          </w:rPr>
        </w:r>
        <w:r w:rsidR="00BC108D">
          <w:rPr>
            <w:noProof/>
            <w:webHidden/>
          </w:rPr>
          <w:fldChar w:fldCharType="separate"/>
        </w:r>
        <w:r w:rsidR="00597BCD">
          <w:rPr>
            <w:noProof/>
            <w:webHidden/>
          </w:rPr>
          <w:t>28</w:t>
        </w:r>
        <w:r w:rsidR="00BC108D">
          <w:rPr>
            <w:noProof/>
            <w:webHidden/>
          </w:rPr>
          <w:fldChar w:fldCharType="end"/>
        </w:r>
      </w:hyperlink>
    </w:p>
    <w:p w14:paraId="48F52E8F" w14:textId="016F7879"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6" w:anchor="_Toc134465923" w:history="1">
        <w:r w:rsidR="00BC108D" w:rsidRPr="009000EF">
          <w:rPr>
            <w:rStyle w:val="Hyperlink"/>
            <w:noProof/>
          </w:rPr>
          <w:t>20. ábra: A felhasználói interfészt képző Canvas objektum és elemei, középen a célkereszttel</w:t>
        </w:r>
        <w:r w:rsidR="00BC108D">
          <w:rPr>
            <w:noProof/>
            <w:webHidden/>
          </w:rPr>
          <w:tab/>
        </w:r>
        <w:r w:rsidR="00BC108D">
          <w:rPr>
            <w:noProof/>
            <w:webHidden/>
          </w:rPr>
          <w:fldChar w:fldCharType="begin"/>
        </w:r>
        <w:r w:rsidR="00BC108D">
          <w:rPr>
            <w:noProof/>
            <w:webHidden/>
          </w:rPr>
          <w:instrText xml:space="preserve"> PAGEREF _Toc134465923 \h </w:instrText>
        </w:r>
        <w:r w:rsidR="00BC108D">
          <w:rPr>
            <w:noProof/>
            <w:webHidden/>
          </w:rPr>
        </w:r>
        <w:r w:rsidR="00BC108D">
          <w:rPr>
            <w:noProof/>
            <w:webHidden/>
          </w:rPr>
          <w:fldChar w:fldCharType="separate"/>
        </w:r>
        <w:r w:rsidR="00597BCD">
          <w:rPr>
            <w:noProof/>
            <w:webHidden/>
          </w:rPr>
          <w:t>29</w:t>
        </w:r>
        <w:r w:rsidR="00BC108D">
          <w:rPr>
            <w:noProof/>
            <w:webHidden/>
          </w:rPr>
          <w:fldChar w:fldCharType="end"/>
        </w:r>
      </w:hyperlink>
    </w:p>
    <w:p w14:paraId="0107F51A" w14:textId="7C42D60C"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7" w:anchor="_Toc134465924" w:history="1">
        <w:r w:rsidR="00BC108D" w:rsidRPr="009000EF">
          <w:rPr>
            <w:rStyle w:val="Hyperlink"/>
            <w:noProof/>
          </w:rPr>
          <w:t>21. ábra: A virtuális térben lévő Camera objektum beállításai és komponensei</w:t>
        </w:r>
        <w:r w:rsidR="00BC108D">
          <w:rPr>
            <w:noProof/>
            <w:webHidden/>
          </w:rPr>
          <w:tab/>
        </w:r>
        <w:r w:rsidR="00BC108D">
          <w:rPr>
            <w:noProof/>
            <w:webHidden/>
          </w:rPr>
          <w:fldChar w:fldCharType="begin"/>
        </w:r>
        <w:r w:rsidR="00BC108D">
          <w:rPr>
            <w:noProof/>
            <w:webHidden/>
          </w:rPr>
          <w:instrText xml:space="preserve"> PAGEREF _Toc134465924 \h </w:instrText>
        </w:r>
        <w:r w:rsidR="00BC108D">
          <w:rPr>
            <w:noProof/>
            <w:webHidden/>
          </w:rPr>
        </w:r>
        <w:r w:rsidR="00BC108D">
          <w:rPr>
            <w:noProof/>
            <w:webHidden/>
          </w:rPr>
          <w:fldChar w:fldCharType="separate"/>
        </w:r>
        <w:r w:rsidR="00597BCD">
          <w:rPr>
            <w:noProof/>
            <w:webHidden/>
          </w:rPr>
          <w:t>30</w:t>
        </w:r>
        <w:r w:rsidR="00BC108D">
          <w:rPr>
            <w:noProof/>
            <w:webHidden/>
          </w:rPr>
          <w:fldChar w:fldCharType="end"/>
        </w:r>
      </w:hyperlink>
    </w:p>
    <w:p w14:paraId="29528F0F" w14:textId="332764D6"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8" w:anchor="_Toc134465925" w:history="1">
        <w:r w:rsidR="00BC108D" w:rsidRPr="009000EF">
          <w:rPr>
            <w:rStyle w:val="Hyperlink"/>
            <w:noProof/>
          </w:rPr>
          <w:t>22. ábra: A PlayerObj objektum komponensei</w:t>
        </w:r>
        <w:r w:rsidR="00BC108D">
          <w:rPr>
            <w:noProof/>
            <w:webHidden/>
          </w:rPr>
          <w:tab/>
        </w:r>
        <w:r w:rsidR="00BC108D">
          <w:rPr>
            <w:noProof/>
            <w:webHidden/>
          </w:rPr>
          <w:fldChar w:fldCharType="begin"/>
        </w:r>
        <w:r w:rsidR="00BC108D">
          <w:rPr>
            <w:noProof/>
            <w:webHidden/>
          </w:rPr>
          <w:instrText xml:space="preserve"> PAGEREF _Toc134465925 \h </w:instrText>
        </w:r>
        <w:r w:rsidR="00BC108D">
          <w:rPr>
            <w:noProof/>
            <w:webHidden/>
          </w:rPr>
        </w:r>
        <w:r w:rsidR="00BC108D">
          <w:rPr>
            <w:noProof/>
            <w:webHidden/>
          </w:rPr>
          <w:fldChar w:fldCharType="separate"/>
        </w:r>
        <w:r w:rsidR="00597BCD">
          <w:rPr>
            <w:noProof/>
            <w:webHidden/>
          </w:rPr>
          <w:t>31</w:t>
        </w:r>
        <w:r w:rsidR="00BC108D">
          <w:rPr>
            <w:noProof/>
            <w:webHidden/>
          </w:rPr>
          <w:fldChar w:fldCharType="end"/>
        </w:r>
      </w:hyperlink>
    </w:p>
    <w:p w14:paraId="5F46F728" w14:textId="7F2F3346"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9" w:anchor="_Toc134465926" w:history="1">
        <w:r w:rsidR="00BC108D" w:rsidRPr="009000EF">
          <w:rPr>
            <w:rStyle w:val="Hyperlink"/>
            <w:noProof/>
          </w:rPr>
          <w:t>23. ábra: Menü prefabból létrehozott játék objektumok és hierarchiájuk</w:t>
        </w:r>
        <w:r w:rsidR="00BC108D">
          <w:rPr>
            <w:noProof/>
            <w:webHidden/>
          </w:rPr>
          <w:tab/>
        </w:r>
        <w:r w:rsidR="00BC108D">
          <w:rPr>
            <w:noProof/>
            <w:webHidden/>
          </w:rPr>
          <w:fldChar w:fldCharType="begin"/>
        </w:r>
        <w:r w:rsidR="00BC108D">
          <w:rPr>
            <w:noProof/>
            <w:webHidden/>
          </w:rPr>
          <w:instrText xml:space="preserve"> PAGEREF _Toc134465926 \h </w:instrText>
        </w:r>
        <w:r w:rsidR="00BC108D">
          <w:rPr>
            <w:noProof/>
            <w:webHidden/>
          </w:rPr>
        </w:r>
        <w:r w:rsidR="00BC108D">
          <w:rPr>
            <w:noProof/>
            <w:webHidden/>
          </w:rPr>
          <w:fldChar w:fldCharType="separate"/>
        </w:r>
        <w:r w:rsidR="00597BCD">
          <w:rPr>
            <w:noProof/>
            <w:webHidden/>
          </w:rPr>
          <w:t>32</w:t>
        </w:r>
        <w:r w:rsidR="00BC108D">
          <w:rPr>
            <w:noProof/>
            <w:webHidden/>
          </w:rPr>
          <w:fldChar w:fldCharType="end"/>
        </w:r>
      </w:hyperlink>
    </w:p>
    <w:p w14:paraId="4084B487" w14:textId="2F288116"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0" w:anchor="_Toc134465927" w:history="1">
        <w:r w:rsidR="00BC108D" w:rsidRPr="009000EF">
          <w:rPr>
            <w:rStyle w:val="Hyperlink"/>
            <w:noProof/>
          </w:rPr>
          <w:t>24. ábra: Gyakorlat választó menü játék objektumai és hierarchiája</w:t>
        </w:r>
        <w:r w:rsidR="00BC108D">
          <w:rPr>
            <w:noProof/>
            <w:webHidden/>
          </w:rPr>
          <w:tab/>
        </w:r>
        <w:r w:rsidR="00BC108D">
          <w:rPr>
            <w:noProof/>
            <w:webHidden/>
          </w:rPr>
          <w:fldChar w:fldCharType="begin"/>
        </w:r>
        <w:r w:rsidR="00BC108D">
          <w:rPr>
            <w:noProof/>
            <w:webHidden/>
          </w:rPr>
          <w:instrText xml:space="preserve"> PAGEREF _Toc134465927 \h </w:instrText>
        </w:r>
        <w:r w:rsidR="00BC108D">
          <w:rPr>
            <w:noProof/>
            <w:webHidden/>
          </w:rPr>
        </w:r>
        <w:r w:rsidR="00BC108D">
          <w:rPr>
            <w:noProof/>
            <w:webHidden/>
          </w:rPr>
          <w:fldChar w:fldCharType="separate"/>
        </w:r>
        <w:r w:rsidR="00597BCD">
          <w:rPr>
            <w:noProof/>
            <w:webHidden/>
          </w:rPr>
          <w:t>33</w:t>
        </w:r>
        <w:r w:rsidR="00BC108D">
          <w:rPr>
            <w:noProof/>
            <w:webHidden/>
          </w:rPr>
          <w:fldChar w:fldCharType="end"/>
        </w:r>
      </w:hyperlink>
    </w:p>
    <w:p w14:paraId="3E0E6BEB" w14:textId="02F71287"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1" w:anchor="_Toc134465928" w:history="1">
        <w:r w:rsidR="00BC108D" w:rsidRPr="009000EF">
          <w:rPr>
            <w:rStyle w:val="Hyperlink"/>
            <w:noProof/>
          </w:rPr>
          <w:t>25. ábra: Ray casting segítségével állapítjuk meg, mire néz a felhasználó</w:t>
        </w:r>
        <w:r w:rsidR="00BC108D">
          <w:rPr>
            <w:noProof/>
            <w:webHidden/>
          </w:rPr>
          <w:tab/>
        </w:r>
        <w:r w:rsidR="00BC108D">
          <w:rPr>
            <w:noProof/>
            <w:webHidden/>
          </w:rPr>
          <w:fldChar w:fldCharType="begin"/>
        </w:r>
        <w:r w:rsidR="00BC108D">
          <w:rPr>
            <w:noProof/>
            <w:webHidden/>
          </w:rPr>
          <w:instrText xml:space="preserve"> PAGEREF _Toc134465928 \h </w:instrText>
        </w:r>
        <w:r w:rsidR="00BC108D">
          <w:rPr>
            <w:noProof/>
            <w:webHidden/>
          </w:rPr>
        </w:r>
        <w:r w:rsidR="00BC108D">
          <w:rPr>
            <w:noProof/>
            <w:webHidden/>
          </w:rPr>
          <w:fldChar w:fldCharType="separate"/>
        </w:r>
        <w:r w:rsidR="00597BCD">
          <w:rPr>
            <w:noProof/>
            <w:webHidden/>
          </w:rPr>
          <w:t>34</w:t>
        </w:r>
        <w:r w:rsidR="00BC108D">
          <w:rPr>
            <w:noProof/>
            <w:webHidden/>
          </w:rPr>
          <w:fldChar w:fldCharType="end"/>
        </w:r>
      </w:hyperlink>
    </w:p>
    <w:p w14:paraId="4A4EFE25" w14:textId="0502A8DD"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2" w:anchor="_Toc134465929" w:history="1">
        <w:r w:rsidR="00BC108D" w:rsidRPr="009000EF">
          <w:rPr>
            <w:rStyle w:val="Hyperlink"/>
            <w:noProof/>
          </w:rPr>
          <w:t>26. ábra: Ray casting implementálása a Menü navigálásához</w:t>
        </w:r>
        <w:r w:rsidR="00BC108D">
          <w:rPr>
            <w:noProof/>
            <w:webHidden/>
          </w:rPr>
          <w:tab/>
        </w:r>
        <w:r w:rsidR="00BC108D">
          <w:rPr>
            <w:noProof/>
            <w:webHidden/>
          </w:rPr>
          <w:fldChar w:fldCharType="begin"/>
        </w:r>
        <w:r w:rsidR="00BC108D">
          <w:rPr>
            <w:noProof/>
            <w:webHidden/>
          </w:rPr>
          <w:instrText xml:space="preserve"> PAGEREF _Toc134465929 \h </w:instrText>
        </w:r>
        <w:r w:rsidR="00BC108D">
          <w:rPr>
            <w:noProof/>
            <w:webHidden/>
          </w:rPr>
        </w:r>
        <w:r w:rsidR="00BC108D">
          <w:rPr>
            <w:noProof/>
            <w:webHidden/>
          </w:rPr>
          <w:fldChar w:fldCharType="separate"/>
        </w:r>
        <w:r w:rsidR="00597BCD">
          <w:rPr>
            <w:noProof/>
            <w:webHidden/>
          </w:rPr>
          <w:t>35</w:t>
        </w:r>
        <w:r w:rsidR="00BC108D">
          <w:rPr>
            <w:noProof/>
            <w:webHidden/>
          </w:rPr>
          <w:fldChar w:fldCharType="end"/>
        </w:r>
      </w:hyperlink>
    </w:p>
    <w:p w14:paraId="5378C13C" w14:textId="050F9E39"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3" w:anchor="_Toc134465930" w:history="1">
        <w:r w:rsidR="00BC108D" w:rsidRPr="009000EF">
          <w:rPr>
            <w:rStyle w:val="Hyperlink"/>
            <w:noProof/>
          </w:rPr>
          <w:t xml:space="preserve">27. ábra: JSON felépítése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_Toc134465930 \h </w:instrText>
        </w:r>
        <w:r w:rsidR="00BC108D">
          <w:rPr>
            <w:noProof/>
            <w:webHidden/>
          </w:rPr>
        </w:r>
        <w:r w:rsidR="00BC108D">
          <w:rPr>
            <w:noProof/>
            <w:webHidden/>
          </w:rPr>
          <w:fldChar w:fldCharType="separate"/>
        </w:r>
        <w:r w:rsidR="00597BCD">
          <w:rPr>
            <w:noProof/>
            <w:webHidden/>
          </w:rPr>
          <w:t>36</w:t>
        </w:r>
        <w:r w:rsidR="00BC108D">
          <w:rPr>
            <w:noProof/>
            <w:webHidden/>
          </w:rPr>
          <w:fldChar w:fldCharType="end"/>
        </w:r>
      </w:hyperlink>
    </w:p>
    <w:p w14:paraId="5A99F4EF" w14:textId="7B69F66F"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4" w:anchor="_Toc134465931" w:history="1">
        <w:r w:rsidR="00BC108D" w:rsidRPr="009000EF">
          <w:rPr>
            <w:rStyle w:val="Hyperlink"/>
            <w:noProof/>
          </w:rPr>
          <w:t xml:space="preserve">28. ábra: JSON érték felépítése </w:t>
        </w:r>
        <w:r w:rsidR="00BC108D" w:rsidRPr="009000EF">
          <w:rPr>
            <w:rStyle w:val="Hyperlink"/>
            <w:noProof/>
            <w:lang w:val="en-US"/>
          </w:rPr>
          <w:t>[36]</w:t>
        </w:r>
        <w:r w:rsidR="00BC108D">
          <w:rPr>
            <w:noProof/>
            <w:webHidden/>
          </w:rPr>
          <w:tab/>
        </w:r>
        <w:r w:rsidR="00BC108D">
          <w:rPr>
            <w:noProof/>
            <w:webHidden/>
          </w:rPr>
          <w:fldChar w:fldCharType="begin"/>
        </w:r>
        <w:r w:rsidR="00BC108D">
          <w:rPr>
            <w:noProof/>
            <w:webHidden/>
          </w:rPr>
          <w:instrText xml:space="preserve"> PAGEREF _Toc134465931 \h </w:instrText>
        </w:r>
        <w:r w:rsidR="00BC108D">
          <w:rPr>
            <w:noProof/>
            <w:webHidden/>
          </w:rPr>
        </w:r>
        <w:r w:rsidR="00BC108D">
          <w:rPr>
            <w:noProof/>
            <w:webHidden/>
          </w:rPr>
          <w:fldChar w:fldCharType="separate"/>
        </w:r>
        <w:r w:rsidR="00597BCD">
          <w:rPr>
            <w:noProof/>
            <w:webHidden/>
          </w:rPr>
          <w:t>37</w:t>
        </w:r>
        <w:r w:rsidR="00BC108D">
          <w:rPr>
            <w:noProof/>
            <w:webHidden/>
          </w:rPr>
          <w:fldChar w:fldCharType="end"/>
        </w:r>
      </w:hyperlink>
    </w:p>
    <w:p w14:paraId="5F56625E" w14:textId="041D5FAD"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5" w:anchor="_Toc134465932" w:history="1">
        <w:r w:rsidR="00BC108D" w:rsidRPr="009000EF">
          <w:rPr>
            <w:rStyle w:val="Hyperlink"/>
            <w:noProof/>
          </w:rPr>
          <w:t>29. ábra: Vektor lista JSON formátumba szerializáló függvény implementációja</w:t>
        </w:r>
        <w:r w:rsidR="00BC108D">
          <w:rPr>
            <w:noProof/>
            <w:webHidden/>
          </w:rPr>
          <w:tab/>
        </w:r>
        <w:r w:rsidR="00BC108D">
          <w:rPr>
            <w:noProof/>
            <w:webHidden/>
          </w:rPr>
          <w:fldChar w:fldCharType="begin"/>
        </w:r>
        <w:r w:rsidR="00BC108D">
          <w:rPr>
            <w:noProof/>
            <w:webHidden/>
          </w:rPr>
          <w:instrText xml:space="preserve"> PAGEREF _Toc134465932 \h </w:instrText>
        </w:r>
        <w:r w:rsidR="00BC108D">
          <w:rPr>
            <w:noProof/>
            <w:webHidden/>
          </w:rPr>
        </w:r>
        <w:r w:rsidR="00BC108D">
          <w:rPr>
            <w:noProof/>
            <w:webHidden/>
          </w:rPr>
          <w:fldChar w:fldCharType="separate"/>
        </w:r>
        <w:r w:rsidR="00597BCD">
          <w:rPr>
            <w:noProof/>
            <w:webHidden/>
          </w:rPr>
          <w:t>38</w:t>
        </w:r>
        <w:r w:rsidR="00BC108D">
          <w:rPr>
            <w:noProof/>
            <w:webHidden/>
          </w:rPr>
          <w:fldChar w:fldCharType="end"/>
        </w:r>
      </w:hyperlink>
    </w:p>
    <w:p w14:paraId="10089F6C" w14:textId="7E3C6285"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6" w:anchor="_Toc134465933" w:history="1">
        <w:r w:rsidR="00BC108D" w:rsidRPr="009000EF">
          <w:rPr>
            <w:rStyle w:val="Hyperlink"/>
            <w:noProof/>
          </w:rPr>
          <w:t>30. ábra: JSON deszerializálása vektor listává LINQ segítségével</w:t>
        </w:r>
        <w:r w:rsidR="00BC108D">
          <w:rPr>
            <w:noProof/>
            <w:webHidden/>
          </w:rPr>
          <w:tab/>
        </w:r>
        <w:r w:rsidR="00BC108D">
          <w:rPr>
            <w:noProof/>
            <w:webHidden/>
          </w:rPr>
          <w:fldChar w:fldCharType="begin"/>
        </w:r>
        <w:r w:rsidR="00BC108D">
          <w:rPr>
            <w:noProof/>
            <w:webHidden/>
          </w:rPr>
          <w:instrText xml:space="preserve"> PAGEREF _Toc134465933 \h </w:instrText>
        </w:r>
        <w:r w:rsidR="00BC108D">
          <w:rPr>
            <w:noProof/>
            <w:webHidden/>
          </w:rPr>
        </w:r>
        <w:r w:rsidR="00BC108D">
          <w:rPr>
            <w:noProof/>
            <w:webHidden/>
          </w:rPr>
          <w:fldChar w:fldCharType="separate"/>
        </w:r>
        <w:r w:rsidR="00597BCD">
          <w:rPr>
            <w:noProof/>
            <w:webHidden/>
          </w:rPr>
          <w:t>39</w:t>
        </w:r>
        <w:r w:rsidR="00BC108D">
          <w:rPr>
            <w:noProof/>
            <w:webHidden/>
          </w:rPr>
          <w:fldChar w:fldCharType="end"/>
        </w:r>
      </w:hyperlink>
    </w:p>
    <w:p w14:paraId="35D89B99" w14:textId="297324F6"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7" w:anchor="_Toc134465934" w:history="1">
        <w:r w:rsidR="00BC108D" w:rsidRPr="009000EF">
          <w:rPr>
            <w:rStyle w:val="Hyperlink"/>
            <w:noProof/>
          </w:rPr>
          <w:t>31. ábra: A játéktér határának megállapítása a felhasználótól balra</w:t>
        </w:r>
        <w:r w:rsidR="00BC108D">
          <w:rPr>
            <w:noProof/>
            <w:webHidden/>
          </w:rPr>
          <w:tab/>
        </w:r>
        <w:r w:rsidR="00BC108D">
          <w:rPr>
            <w:noProof/>
            <w:webHidden/>
          </w:rPr>
          <w:fldChar w:fldCharType="begin"/>
        </w:r>
        <w:r w:rsidR="00BC108D">
          <w:rPr>
            <w:noProof/>
            <w:webHidden/>
          </w:rPr>
          <w:instrText xml:space="preserve"> PAGEREF _Toc134465934 \h </w:instrText>
        </w:r>
        <w:r w:rsidR="00BC108D">
          <w:rPr>
            <w:noProof/>
            <w:webHidden/>
          </w:rPr>
        </w:r>
        <w:r w:rsidR="00BC108D">
          <w:rPr>
            <w:noProof/>
            <w:webHidden/>
          </w:rPr>
          <w:fldChar w:fldCharType="separate"/>
        </w:r>
        <w:r w:rsidR="00597BCD">
          <w:rPr>
            <w:noProof/>
            <w:webHidden/>
          </w:rPr>
          <w:t>40</w:t>
        </w:r>
        <w:r w:rsidR="00BC108D">
          <w:rPr>
            <w:noProof/>
            <w:webHidden/>
          </w:rPr>
          <w:fldChar w:fldCharType="end"/>
        </w:r>
      </w:hyperlink>
    </w:p>
    <w:p w14:paraId="51D5FA3F" w14:textId="43F39CD3"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8" w:anchor="_Toc134465935" w:history="1">
        <w:r w:rsidR="00BC108D" w:rsidRPr="009000EF">
          <w:rPr>
            <w:rStyle w:val="Hyperlink"/>
            <w:noProof/>
          </w:rPr>
          <w:t>32. ábra: Bal határ térbeli pozíciójának kiszámolása a kamera forgásszögéből</w:t>
        </w:r>
        <w:r w:rsidR="00BC108D">
          <w:rPr>
            <w:noProof/>
            <w:webHidden/>
          </w:rPr>
          <w:tab/>
        </w:r>
        <w:r w:rsidR="00BC108D">
          <w:rPr>
            <w:noProof/>
            <w:webHidden/>
          </w:rPr>
          <w:fldChar w:fldCharType="begin"/>
        </w:r>
        <w:r w:rsidR="00BC108D">
          <w:rPr>
            <w:noProof/>
            <w:webHidden/>
          </w:rPr>
          <w:instrText xml:space="preserve"> PAGEREF _Toc134465935 \h </w:instrText>
        </w:r>
        <w:r w:rsidR="00BC108D">
          <w:rPr>
            <w:noProof/>
            <w:webHidden/>
          </w:rPr>
        </w:r>
        <w:r w:rsidR="00BC108D">
          <w:rPr>
            <w:noProof/>
            <w:webHidden/>
          </w:rPr>
          <w:fldChar w:fldCharType="separate"/>
        </w:r>
        <w:r w:rsidR="00597BCD">
          <w:rPr>
            <w:noProof/>
            <w:webHidden/>
          </w:rPr>
          <w:t>41</w:t>
        </w:r>
        <w:r w:rsidR="00BC108D">
          <w:rPr>
            <w:noProof/>
            <w:webHidden/>
          </w:rPr>
          <w:fldChar w:fldCharType="end"/>
        </w:r>
      </w:hyperlink>
    </w:p>
    <w:p w14:paraId="18EE2F89" w14:textId="2E717176"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9" w:anchor="_Toc134465936" w:history="1">
        <w:r w:rsidR="00BC108D" w:rsidRPr="009000EF">
          <w:rPr>
            <w:rStyle w:val="Hyperlink"/>
            <w:rFonts w:cs="Times New Roman"/>
            <w:noProof/>
          </w:rPr>
          <w:t>33</w:t>
        </w:r>
        <w:r w:rsidR="00BC108D" w:rsidRPr="009000EF">
          <w:rPr>
            <w:rStyle w:val="Hyperlink"/>
            <w:noProof/>
          </w:rPr>
          <w:t>. ábra: A felhasználótól balra lévő pozíciók igazítása a játéktérhez</w:t>
        </w:r>
        <w:r w:rsidR="00BC108D">
          <w:rPr>
            <w:noProof/>
            <w:webHidden/>
          </w:rPr>
          <w:tab/>
        </w:r>
        <w:r w:rsidR="00BC108D">
          <w:rPr>
            <w:noProof/>
            <w:webHidden/>
          </w:rPr>
          <w:fldChar w:fldCharType="begin"/>
        </w:r>
        <w:r w:rsidR="00BC108D">
          <w:rPr>
            <w:noProof/>
            <w:webHidden/>
          </w:rPr>
          <w:instrText xml:space="preserve"> PAGEREF _Toc134465936 \h </w:instrText>
        </w:r>
        <w:r w:rsidR="00BC108D">
          <w:rPr>
            <w:noProof/>
            <w:webHidden/>
          </w:rPr>
        </w:r>
        <w:r w:rsidR="00BC108D">
          <w:rPr>
            <w:noProof/>
            <w:webHidden/>
          </w:rPr>
          <w:fldChar w:fldCharType="separate"/>
        </w:r>
        <w:r w:rsidR="00597BCD">
          <w:rPr>
            <w:noProof/>
            <w:webHidden/>
          </w:rPr>
          <w:t>42</w:t>
        </w:r>
        <w:r w:rsidR="00BC108D">
          <w:rPr>
            <w:noProof/>
            <w:webHidden/>
          </w:rPr>
          <w:fldChar w:fldCharType="end"/>
        </w:r>
      </w:hyperlink>
    </w:p>
    <w:p w14:paraId="04A25CC9" w14:textId="025BA489"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0" w:anchor="_Toc134465937" w:history="1">
        <w:r w:rsidR="00BC108D" w:rsidRPr="009000EF">
          <w:rPr>
            <w:rStyle w:val="Hyperlink"/>
            <w:rFonts w:cs="Times New Roman"/>
            <w:noProof/>
          </w:rPr>
          <w:t>34</w:t>
        </w:r>
        <w:r w:rsidR="00BC108D" w:rsidRPr="009000EF">
          <w:rPr>
            <w:rStyle w:val="Hyperlink"/>
            <w:noProof/>
          </w:rPr>
          <w:t>. ábra: A játéktérre átszámolt pozíciók esztétikai módosítása, így minden pozíció 60 egységes helyezkedik el a felhasználótól</w:t>
        </w:r>
        <w:r w:rsidR="00BC108D">
          <w:rPr>
            <w:noProof/>
            <w:webHidden/>
          </w:rPr>
          <w:tab/>
        </w:r>
        <w:r w:rsidR="00BC108D">
          <w:rPr>
            <w:noProof/>
            <w:webHidden/>
          </w:rPr>
          <w:fldChar w:fldCharType="begin"/>
        </w:r>
        <w:r w:rsidR="00BC108D">
          <w:rPr>
            <w:noProof/>
            <w:webHidden/>
          </w:rPr>
          <w:instrText xml:space="preserve"> PAGEREF _Toc134465937 \h </w:instrText>
        </w:r>
        <w:r w:rsidR="00BC108D">
          <w:rPr>
            <w:noProof/>
            <w:webHidden/>
          </w:rPr>
        </w:r>
        <w:r w:rsidR="00BC108D">
          <w:rPr>
            <w:noProof/>
            <w:webHidden/>
          </w:rPr>
          <w:fldChar w:fldCharType="separate"/>
        </w:r>
        <w:r w:rsidR="00597BCD">
          <w:rPr>
            <w:noProof/>
            <w:webHidden/>
          </w:rPr>
          <w:t>43</w:t>
        </w:r>
        <w:r w:rsidR="00BC108D">
          <w:rPr>
            <w:noProof/>
            <w:webHidden/>
          </w:rPr>
          <w:fldChar w:fldCharType="end"/>
        </w:r>
      </w:hyperlink>
    </w:p>
    <w:p w14:paraId="63CE3F78" w14:textId="431AB3C0"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1" w:anchor="_Toc134465938" w:history="1">
        <w:r w:rsidR="00BC108D" w:rsidRPr="009000EF">
          <w:rPr>
            <w:rStyle w:val="Hyperlink"/>
            <w:noProof/>
          </w:rPr>
          <w:t>35. ábra: Singleton implementáció</w:t>
        </w:r>
        <w:r w:rsidR="00BC108D">
          <w:rPr>
            <w:noProof/>
            <w:webHidden/>
          </w:rPr>
          <w:tab/>
        </w:r>
        <w:r w:rsidR="00BC108D">
          <w:rPr>
            <w:noProof/>
            <w:webHidden/>
          </w:rPr>
          <w:fldChar w:fldCharType="begin"/>
        </w:r>
        <w:r w:rsidR="00BC108D">
          <w:rPr>
            <w:noProof/>
            <w:webHidden/>
          </w:rPr>
          <w:instrText xml:space="preserve"> PAGEREF _Toc134465938 \h </w:instrText>
        </w:r>
        <w:r w:rsidR="00BC108D">
          <w:rPr>
            <w:noProof/>
            <w:webHidden/>
          </w:rPr>
        </w:r>
        <w:r w:rsidR="00BC108D">
          <w:rPr>
            <w:noProof/>
            <w:webHidden/>
          </w:rPr>
          <w:fldChar w:fldCharType="separate"/>
        </w:r>
        <w:r w:rsidR="00597BCD">
          <w:rPr>
            <w:noProof/>
            <w:webHidden/>
          </w:rPr>
          <w:t>44</w:t>
        </w:r>
        <w:r w:rsidR="00BC108D">
          <w:rPr>
            <w:noProof/>
            <w:webHidden/>
          </w:rPr>
          <w:fldChar w:fldCharType="end"/>
        </w:r>
      </w:hyperlink>
    </w:p>
    <w:p w14:paraId="7A65BE20" w14:textId="1A755AF8"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2" w:anchor="_Toc134465939" w:history="1">
        <w:r w:rsidR="00BC108D" w:rsidRPr="009000EF">
          <w:rPr>
            <w:rStyle w:val="Hyperlink"/>
            <w:noProof/>
          </w:rPr>
          <w:t>36. ábra: Kamera forgását számoló függvény</w:t>
        </w:r>
        <w:r w:rsidR="00BC108D">
          <w:rPr>
            <w:noProof/>
            <w:webHidden/>
          </w:rPr>
          <w:tab/>
        </w:r>
        <w:r w:rsidR="00BC108D">
          <w:rPr>
            <w:noProof/>
            <w:webHidden/>
          </w:rPr>
          <w:fldChar w:fldCharType="begin"/>
        </w:r>
        <w:r w:rsidR="00BC108D">
          <w:rPr>
            <w:noProof/>
            <w:webHidden/>
          </w:rPr>
          <w:instrText xml:space="preserve"> PAGEREF _Toc134465939 \h </w:instrText>
        </w:r>
        <w:r w:rsidR="00BC108D">
          <w:rPr>
            <w:noProof/>
            <w:webHidden/>
          </w:rPr>
        </w:r>
        <w:r w:rsidR="00BC108D">
          <w:rPr>
            <w:noProof/>
            <w:webHidden/>
          </w:rPr>
          <w:fldChar w:fldCharType="separate"/>
        </w:r>
        <w:r w:rsidR="00597BCD">
          <w:rPr>
            <w:noProof/>
            <w:webHidden/>
          </w:rPr>
          <w:t>45</w:t>
        </w:r>
        <w:r w:rsidR="00BC108D">
          <w:rPr>
            <w:noProof/>
            <w:webHidden/>
          </w:rPr>
          <w:fldChar w:fldCharType="end"/>
        </w:r>
      </w:hyperlink>
    </w:p>
    <w:p w14:paraId="2C3BC22B" w14:textId="74C5CD23"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3" w:anchor="_Toc134465940" w:history="1">
        <w:r w:rsidR="00BC108D" w:rsidRPr="009000EF">
          <w:rPr>
            <w:rStyle w:val="Hyperlink"/>
            <w:noProof/>
          </w:rPr>
          <w:t>37. ábra: A Camera objektumhoz tartozó irányvektor, forgásszög, és pozíció lekérését segítő Property-k</w:t>
        </w:r>
        <w:r w:rsidR="00BC108D">
          <w:rPr>
            <w:noProof/>
            <w:webHidden/>
          </w:rPr>
          <w:tab/>
        </w:r>
        <w:r w:rsidR="00BC108D">
          <w:rPr>
            <w:noProof/>
            <w:webHidden/>
          </w:rPr>
          <w:fldChar w:fldCharType="begin"/>
        </w:r>
        <w:r w:rsidR="00BC108D">
          <w:rPr>
            <w:noProof/>
            <w:webHidden/>
          </w:rPr>
          <w:instrText xml:space="preserve"> PAGEREF _Toc134465940 \h </w:instrText>
        </w:r>
        <w:r w:rsidR="00BC108D">
          <w:rPr>
            <w:noProof/>
            <w:webHidden/>
          </w:rPr>
        </w:r>
        <w:r w:rsidR="00BC108D">
          <w:rPr>
            <w:noProof/>
            <w:webHidden/>
          </w:rPr>
          <w:fldChar w:fldCharType="separate"/>
        </w:r>
        <w:r w:rsidR="00597BCD">
          <w:rPr>
            <w:noProof/>
            <w:webHidden/>
          </w:rPr>
          <w:t>46</w:t>
        </w:r>
        <w:r w:rsidR="00BC108D">
          <w:rPr>
            <w:noProof/>
            <w:webHidden/>
          </w:rPr>
          <w:fldChar w:fldCharType="end"/>
        </w:r>
      </w:hyperlink>
    </w:p>
    <w:p w14:paraId="0B94BEDF" w14:textId="4E3EA00D"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4" w:anchor="_Toc134465941" w:history="1">
        <w:r w:rsidR="00BC108D" w:rsidRPr="009000EF">
          <w:rPr>
            <w:rStyle w:val="Hyperlink"/>
            <w:noProof/>
          </w:rPr>
          <w:t>38. ábra: Függvény a gyakorlatok betöltéséhez a program indulásakor</w:t>
        </w:r>
        <w:r w:rsidR="00BC108D">
          <w:rPr>
            <w:noProof/>
            <w:webHidden/>
          </w:rPr>
          <w:tab/>
        </w:r>
        <w:r w:rsidR="00BC108D">
          <w:rPr>
            <w:noProof/>
            <w:webHidden/>
          </w:rPr>
          <w:fldChar w:fldCharType="begin"/>
        </w:r>
        <w:r w:rsidR="00BC108D">
          <w:rPr>
            <w:noProof/>
            <w:webHidden/>
          </w:rPr>
          <w:instrText xml:space="preserve"> PAGEREF _Toc134465941 \h </w:instrText>
        </w:r>
        <w:r w:rsidR="00BC108D">
          <w:rPr>
            <w:noProof/>
            <w:webHidden/>
          </w:rPr>
        </w:r>
        <w:r w:rsidR="00BC108D">
          <w:rPr>
            <w:noProof/>
            <w:webHidden/>
          </w:rPr>
          <w:fldChar w:fldCharType="separate"/>
        </w:r>
        <w:r w:rsidR="00597BCD">
          <w:rPr>
            <w:noProof/>
            <w:webHidden/>
          </w:rPr>
          <w:t>48</w:t>
        </w:r>
        <w:r w:rsidR="00BC108D">
          <w:rPr>
            <w:noProof/>
            <w:webHidden/>
          </w:rPr>
          <w:fldChar w:fldCharType="end"/>
        </w:r>
      </w:hyperlink>
    </w:p>
    <w:p w14:paraId="646B1CEB" w14:textId="2F3B2949"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5" w:anchor="_Toc134465942" w:history="1">
        <w:r w:rsidR="00BC108D" w:rsidRPr="009000EF">
          <w:rPr>
            <w:rStyle w:val="Hyperlink"/>
            <w:noProof/>
          </w:rPr>
          <w:t>39. ábra: Gyakorlatválasztó menü gombokat megjelenítő függvény</w:t>
        </w:r>
        <w:r w:rsidR="00BC108D">
          <w:rPr>
            <w:noProof/>
            <w:webHidden/>
          </w:rPr>
          <w:tab/>
        </w:r>
        <w:r w:rsidR="00BC108D">
          <w:rPr>
            <w:noProof/>
            <w:webHidden/>
          </w:rPr>
          <w:fldChar w:fldCharType="begin"/>
        </w:r>
        <w:r w:rsidR="00BC108D">
          <w:rPr>
            <w:noProof/>
            <w:webHidden/>
          </w:rPr>
          <w:instrText xml:space="preserve"> PAGEREF _Toc134465942 \h </w:instrText>
        </w:r>
        <w:r w:rsidR="00BC108D">
          <w:rPr>
            <w:noProof/>
            <w:webHidden/>
          </w:rPr>
        </w:r>
        <w:r w:rsidR="00BC108D">
          <w:rPr>
            <w:noProof/>
            <w:webHidden/>
          </w:rPr>
          <w:fldChar w:fldCharType="separate"/>
        </w:r>
        <w:r w:rsidR="00597BCD">
          <w:rPr>
            <w:noProof/>
            <w:webHidden/>
          </w:rPr>
          <w:t>49</w:t>
        </w:r>
        <w:r w:rsidR="00BC108D">
          <w:rPr>
            <w:noProof/>
            <w:webHidden/>
          </w:rPr>
          <w:fldChar w:fldCharType="end"/>
        </w:r>
      </w:hyperlink>
    </w:p>
    <w:p w14:paraId="7C414E24" w14:textId="51683124" w:rsidR="00BC108D" w:rsidRDefault="00000000">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6" w:anchor="_Toc134465943" w:history="1">
        <w:r w:rsidR="00BC108D" w:rsidRPr="009000EF">
          <w:rPr>
            <w:rStyle w:val="Hyperlink"/>
            <w:noProof/>
          </w:rPr>
          <w:t>40. ábra: Gyakorlat betöltéséért és menetéért felelő függvény</w:t>
        </w:r>
        <w:r w:rsidR="00BC108D">
          <w:rPr>
            <w:noProof/>
            <w:webHidden/>
          </w:rPr>
          <w:tab/>
        </w:r>
        <w:r w:rsidR="00BC108D">
          <w:rPr>
            <w:noProof/>
            <w:webHidden/>
          </w:rPr>
          <w:fldChar w:fldCharType="begin"/>
        </w:r>
        <w:r w:rsidR="00BC108D">
          <w:rPr>
            <w:noProof/>
            <w:webHidden/>
          </w:rPr>
          <w:instrText xml:space="preserve"> PAGEREF _Toc134465943 \h </w:instrText>
        </w:r>
        <w:r w:rsidR="00BC108D">
          <w:rPr>
            <w:noProof/>
            <w:webHidden/>
          </w:rPr>
        </w:r>
        <w:r w:rsidR="00BC108D">
          <w:rPr>
            <w:noProof/>
            <w:webHidden/>
          </w:rPr>
          <w:fldChar w:fldCharType="separate"/>
        </w:r>
        <w:r w:rsidR="00597BCD">
          <w:rPr>
            <w:noProof/>
            <w:webHidden/>
          </w:rPr>
          <w:t>50</w:t>
        </w:r>
        <w:r w:rsidR="00BC108D">
          <w:rPr>
            <w:noProof/>
            <w:webHidden/>
          </w:rPr>
          <w:fldChar w:fldCharType="end"/>
        </w:r>
      </w:hyperlink>
    </w:p>
    <w:p w14:paraId="09C80A9C" w14:textId="705FB50F" w:rsidR="004C4C4A" w:rsidRPr="004C4C4A" w:rsidRDefault="00A927DF" w:rsidP="007E161D">
      <w:pPr>
        <w:tabs>
          <w:tab w:val="left" w:pos="1220"/>
        </w:tabs>
        <w:ind w:firstLine="0"/>
      </w:pPr>
      <w:r>
        <w:fldChar w:fldCharType="end"/>
      </w:r>
    </w:p>
    <w:sectPr w:rsidR="004C4C4A" w:rsidRPr="004C4C4A" w:rsidSect="008E3A41">
      <w:headerReference w:type="default" r:id="rId97"/>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16267" w14:textId="77777777" w:rsidR="007B4A8E" w:rsidRDefault="007B4A8E" w:rsidP="003101D0">
      <w:pPr>
        <w:spacing w:line="240" w:lineRule="auto"/>
      </w:pPr>
      <w:r>
        <w:separator/>
      </w:r>
    </w:p>
  </w:endnote>
  <w:endnote w:type="continuationSeparator" w:id="0">
    <w:p w14:paraId="6E883418" w14:textId="77777777" w:rsidR="007B4A8E" w:rsidRDefault="007B4A8E"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564F" w14:textId="77777777" w:rsidR="00034CA0" w:rsidRDefault="00034CA0" w:rsidP="00FD106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199365"/>
      <w:docPartObj>
        <w:docPartGallery w:val="Page Numbers (Bottom of Page)"/>
        <w:docPartUnique/>
      </w:docPartObj>
    </w:sdtPr>
    <w:sdtContent>
      <w:p w14:paraId="7FB01F34" w14:textId="77777777" w:rsidR="00842554" w:rsidRDefault="00842554">
        <w:pPr>
          <w:pStyle w:val="Footer"/>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D3824" w14:textId="77777777" w:rsidR="007B4A8E" w:rsidRDefault="007B4A8E" w:rsidP="003101D0">
      <w:pPr>
        <w:spacing w:line="240" w:lineRule="auto"/>
      </w:pPr>
      <w:r>
        <w:separator/>
      </w:r>
    </w:p>
  </w:footnote>
  <w:footnote w:type="continuationSeparator" w:id="0">
    <w:p w14:paraId="600C929C" w14:textId="77777777" w:rsidR="007B4A8E" w:rsidRDefault="007B4A8E" w:rsidP="00310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2A8E" w14:textId="77777777" w:rsidR="00034CA0" w:rsidRPr="004F5C1D" w:rsidRDefault="00034CA0" w:rsidP="004F5C1D">
    <w:pPr>
      <w:pStyle w:val="Header"/>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0342" w14:textId="77777777" w:rsidR="00842554" w:rsidRDefault="00842554" w:rsidP="008E3A41">
    <w:pPr>
      <w:pStyle w:val="Header"/>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4388" w14:textId="5355AB3D" w:rsidR="0061744A" w:rsidRDefault="006B7395" w:rsidP="008E3A41">
    <w:pPr>
      <w:pStyle w:val="Header"/>
      <w:pBdr>
        <w:bottom w:val="single" w:sz="6" w:space="1" w:color="auto"/>
      </w:pBdr>
      <w:spacing w:line="360" w:lineRule="auto"/>
      <w:ind w:firstLine="0"/>
      <w:jc w:val="center"/>
      <w:rPr>
        <w:rFonts w:cs="Times New Roman"/>
        <w:szCs w:val="24"/>
      </w:rPr>
    </w:pPr>
    <w:r>
      <w:rPr>
        <w:rFonts w:cs="Times New Roman"/>
        <w:szCs w:val="24"/>
      </w:rPr>
      <w:fldChar w:fldCharType="begin"/>
    </w:r>
    <w:r>
      <w:rPr>
        <w:rFonts w:cs="Times New Roman"/>
        <w:szCs w:val="24"/>
      </w:rPr>
      <w:instrText xml:space="preserve"> STYLEREF  "Heading 1"  \* MERGEFORMAT </w:instrText>
    </w:r>
    <w:r>
      <w:rPr>
        <w:rFonts w:cs="Times New Roman"/>
        <w:szCs w:val="24"/>
      </w:rPr>
      <w:fldChar w:fldCharType="separate"/>
    </w:r>
    <w:r w:rsidR="00597BCD">
      <w:rPr>
        <w:rFonts w:cs="Times New Roman"/>
        <w:noProof/>
        <w:szCs w:val="24"/>
      </w:rPr>
      <w:t>Funkcionális követelmények</w:t>
    </w:r>
    <w:r>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513178CE"/>
    <w:multiLevelType w:val="hybridMultilevel"/>
    <w:tmpl w:val="AC40A064"/>
    <w:lvl w:ilvl="0" w:tplc="3A5425F6">
      <w:start w:val="1"/>
      <w:numFmt w:val="bullet"/>
      <w:pStyle w:val="ListParagraph"/>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 w15:restartNumberingAfterBreak="0">
    <w:nsid w:val="61CB723B"/>
    <w:multiLevelType w:val="multilevel"/>
    <w:tmpl w:val="A5EE2D18"/>
    <w:lvl w:ilvl="0">
      <w:start w:val="1"/>
      <w:numFmt w:val="decimal"/>
      <w:pStyle w:val="Heading1"/>
      <w:lvlText w:val="%1."/>
      <w:lvlJc w:val="left"/>
      <w:pPr>
        <w:ind w:left="360" w:hanging="360"/>
      </w:pPr>
      <w:rPr>
        <w:rFonts w:ascii="Arial" w:hAnsi="Arial" w:hint="default"/>
        <w:b/>
        <w:i w:val="0"/>
        <w:sz w:val="24"/>
        <w:szCs w:val="24"/>
      </w:rPr>
    </w:lvl>
    <w:lvl w:ilvl="1">
      <w:start w:val="1"/>
      <w:numFmt w:val="decimal"/>
      <w:pStyle w:val="Heading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i w:val="0"/>
        <w:sz w:val="24"/>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7"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8"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1709641337">
    <w:abstractNumId w:val="4"/>
  </w:num>
  <w:num w:numId="2" w16cid:durableId="17065603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7222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28927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73657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7163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569567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7251324">
    <w:abstractNumId w:val="7"/>
  </w:num>
  <w:num w:numId="9" w16cid:durableId="219900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75599102">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8322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7302029">
    <w:abstractNumId w:val="5"/>
  </w:num>
  <w:num w:numId="13" w16cid:durableId="870263391">
    <w:abstractNumId w:val="3"/>
  </w:num>
  <w:num w:numId="14" w16cid:durableId="777144570">
    <w:abstractNumId w:val="6"/>
  </w:num>
  <w:num w:numId="15" w16cid:durableId="2047481873">
    <w:abstractNumId w:val="2"/>
  </w:num>
  <w:num w:numId="16" w16cid:durableId="1866678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62768555">
    <w:abstractNumId w:val="1"/>
  </w:num>
  <w:num w:numId="18" w16cid:durableId="1747192073">
    <w:abstractNumId w:val="8"/>
  </w:num>
  <w:num w:numId="19" w16cid:durableId="381175309">
    <w:abstractNumId w:val="0"/>
  </w:num>
  <w:num w:numId="20" w16cid:durableId="1663324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0BE0"/>
    <w:rsid w:val="00000CA3"/>
    <w:rsid w:val="00001F53"/>
    <w:rsid w:val="00002147"/>
    <w:rsid w:val="00003405"/>
    <w:rsid w:val="000047DF"/>
    <w:rsid w:val="00007E45"/>
    <w:rsid w:val="00010065"/>
    <w:rsid w:val="000130CF"/>
    <w:rsid w:val="00015BCB"/>
    <w:rsid w:val="00020427"/>
    <w:rsid w:val="00022F3E"/>
    <w:rsid w:val="0002401E"/>
    <w:rsid w:val="000240C3"/>
    <w:rsid w:val="00025022"/>
    <w:rsid w:val="000268C0"/>
    <w:rsid w:val="00032369"/>
    <w:rsid w:val="000325C8"/>
    <w:rsid w:val="00034766"/>
    <w:rsid w:val="00034CA0"/>
    <w:rsid w:val="0003713F"/>
    <w:rsid w:val="00037D0C"/>
    <w:rsid w:val="00040044"/>
    <w:rsid w:val="000400E3"/>
    <w:rsid w:val="000419AA"/>
    <w:rsid w:val="00042B01"/>
    <w:rsid w:val="000437CF"/>
    <w:rsid w:val="00047387"/>
    <w:rsid w:val="00055F49"/>
    <w:rsid w:val="00062ABB"/>
    <w:rsid w:val="00063703"/>
    <w:rsid w:val="00066CC8"/>
    <w:rsid w:val="0006785B"/>
    <w:rsid w:val="00067B87"/>
    <w:rsid w:val="00070A85"/>
    <w:rsid w:val="00073A9D"/>
    <w:rsid w:val="000836AC"/>
    <w:rsid w:val="000840B5"/>
    <w:rsid w:val="00085E4D"/>
    <w:rsid w:val="00087915"/>
    <w:rsid w:val="00087FF8"/>
    <w:rsid w:val="00095C47"/>
    <w:rsid w:val="000A02B1"/>
    <w:rsid w:val="000A36CC"/>
    <w:rsid w:val="000A735E"/>
    <w:rsid w:val="000A798C"/>
    <w:rsid w:val="000B016E"/>
    <w:rsid w:val="000B1787"/>
    <w:rsid w:val="000B3866"/>
    <w:rsid w:val="000B570C"/>
    <w:rsid w:val="000B5823"/>
    <w:rsid w:val="000B656A"/>
    <w:rsid w:val="000B7B9F"/>
    <w:rsid w:val="000C01B9"/>
    <w:rsid w:val="000C2AAF"/>
    <w:rsid w:val="000C336C"/>
    <w:rsid w:val="000C3675"/>
    <w:rsid w:val="000D09DC"/>
    <w:rsid w:val="000D2F68"/>
    <w:rsid w:val="000E0C4A"/>
    <w:rsid w:val="000E0CA8"/>
    <w:rsid w:val="000E588E"/>
    <w:rsid w:val="000E6785"/>
    <w:rsid w:val="000E75A5"/>
    <w:rsid w:val="000F1BEC"/>
    <w:rsid w:val="000F3DC9"/>
    <w:rsid w:val="000F52DE"/>
    <w:rsid w:val="000F5390"/>
    <w:rsid w:val="000F7C00"/>
    <w:rsid w:val="001035A2"/>
    <w:rsid w:val="00107FC7"/>
    <w:rsid w:val="00111677"/>
    <w:rsid w:val="00111760"/>
    <w:rsid w:val="001147BF"/>
    <w:rsid w:val="001154D3"/>
    <w:rsid w:val="0011609F"/>
    <w:rsid w:val="00117662"/>
    <w:rsid w:val="00120501"/>
    <w:rsid w:val="00124731"/>
    <w:rsid w:val="00130D03"/>
    <w:rsid w:val="0014008A"/>
    <w:rsid w:val="001421CF"/>
    <w:rsid w:val="0014313F"/>
    <w:rsid w:val="001435DC"/>
    <w:rsid w:val="00145993"/>
    <w:rsid w:val="00150EA8"/>
    <w:rsid w:val="00151591"/>
    <w:rsid w:val="00152E13"/>
    <w:rsid w:val="00153C2F"/>
    <w:rsid w:val="00154111"/>
    <w:rsid w:val="0015439F"/>
    <w:rsid w:val="001554DB"/>
    <w:rsid w:val="00155878"/>
    <w:rsid w:val="00155FEB"/>
    <w:rsid w:val="00157293"/>
    <w:rsid w:val="001572C0"/>
    <w:rsid w:val="00167166"/>
    <w:rsid w:val="001674AE"/>
    <w:rsid w:val="00175587"/>
    <w:rsid w:val="00180733"/>
    <w:rsid w:val="00181314"/>
    <w:rsid w:val="001821FE"/>
    <w:rsid w:val="00182CFD"/>
    <w:rsid w:val="00185E08"/>
    <w:rsid w:val="00191193"/>
    <w:rsid w:val="00191D29"/>
    <w:rsid w:val="001A0EE4"/>
    <w:rsid w:val="001A1143"/>
    <w:rsid w:val="001A5660"/>
    <w:rsid w:val="001A611A"/>
    <w:rsid w:val="001A7988"/>
    <w:rsid w:val="001B143D"/>
    <w:rsid w:val="001B5117"/>
    <w:rsid w:val="001B7581"/>
    <w:rsid w:val="001C0AA4"/>
    <w:rsid w:val="001C26D6"/>
    <w:rsid w:val="001C49DA"/>
    <w:rsid w:val="001C6B54"/>
    <w:rsid w:val="001D07DD"/>
    <w:rsid w:val="001D4024"/>
    <w:rsid w:val="001D79DC"/>
    <w:rsid w:val="001E1CE5"/>
    <w:rsid w:val="001E1CEF"/>
    <w:rsid w:val="001E47DB"/>
    <w:rsid w:val="001E7A59"/>
    <w:rsid w:val="001F1695"/>
    <w:rsid w:val="001F3603"/>
    <w:rsid w:val="001F4070"/>
    <w:rsid w:val="001F414E"/>
    <w:rsid w:val="00200611"/>
    <w:rsid w:val="0020291A"/>
    <w:rsid w:val="00202FE2"/>
    <w:rsid w:val="002058A4"/>
    <w:rsid w:val="00206697"/>
    <w:rsid w:val="00207EC1"/>
    <w:rsid w:val="00210FED"/>
    <w:rsid w:val="002115D5"/>
    <w:rsid w:val="00214887"/>
    <w:rsid w:val="002200AE"/>
    <w:rsid w:val="002207FB"/>
    <w:rsid w:val="00222D0E"/>
    <w:rsid w:val="002273BF"/>
    <w:rsid w:val="00227D65"/>
    <w:rsid w:val="00236F24"/>
    <w:rsid w:val="00237FAA"/>
    <w:rsid w:val="002400BB"/>
    <w:rsid w:val="00244E3C"/>
    <w:rsid w:val="00247D65"/>
    <w:rsid w:val="00250DAD"/>
    <w:rsid w:val="00252700"/>
    <w:rsid w:val="00252F4F"/>
    <w:rsid w:val="00253447"/>
    <w:rsid w:val="00265486"/>
    <w:rsid w:val="002671D5"/>
    <w:rsid w:val="00267D87"/>
    <w:rsid w:val="0027470B"/>
    <w:rsid w:val="002773E2"/>
    <w:rsid w:val="002778E4"/>
    <w:rsid w:val="002816DB"/>
    <w:rsid w:val="00282ACF"/>
    <w:rsid w:val="00283D22"/>
    <w:rsid w:val="002844C3"/>
    <w:rsid w:val="00284B29"/>
    <w:rsid w:val="00286E14"/>
    <w:rsid w:val="002905E4"/>
    <w:rsid w:val="00291A15"/>
    <w:rsid w:val="00291A4A"/>
    <w:rsid w:val="002A338B"/>
    <w:rsid w:val="002A5EF6"/>
    <w:rsid w:val="002A61FD"/>
    <w:rsid w:val="002B0F75"/>
    <w:rsid w:val="002B1A2A"/>
    <w:rsid w:val="002B7358"/>
    <w:rsid w:val="002C00D3"/>
    <w:rsid w:val="002C145E"/>
    <w:rsid w:val="002C3117"/>
    <w:rsid w:val="002C7918"/>
    <w:rsid w:val="002D0A15"/>
    <w:rsid w:val="002D3C94"/>
    <w:rsid w:val="002D566A"/>
    <w:rsid w:val="002E1A1B"/>
    <w:rsid w:val="002E2494"/>
    <w:rsid w:val="002F016A"/>
    <w:rsid w:val="002F1935"/>
    <w:rsid w:val="002F3931"/>
    <w:rsid w:val="002F656C"/>
    <w:rsid w:val="002F745D"/>
    <w:rsid w:val="003011AD"/>
    <w:rsid w:val="003101D0"/>
    <w:rsid w:val="00313026"/>
    <w:rsid w:val="00314659"/>
    <w:rsid w:val="0031548F"/>
    <w:rsid w:val="003163FB"/>
    <w:rsid w:val="00317F72"/>
    <w:rsid w:val="00320651"/>
    <w:rsid w:val="003247F5"/>
    <w:rsid w:val="00324C38"/>
    <w:rsid w:val="00325220"/>
    <w:rsid w:val="00325938"/>
    <w:rsid w:val="00326CEF"/>
    <w:rsid w:val="0033258A"/>
    <w:rsid w:val="00337F97"/>
    <w:rsid w:val="00344A0B"/>
    <w:rsid w:val="0034555B"/>
    <w:rsid w:val="00347737"/>
    <w:rsid w:val="00354085"/>
    <w:rsid w:val="00354817"/>
    <w:rsid w:val="003601AC"/>
    <w:rsid w:val="00360BD6"/>
    <w:rsid w:val="003628B1"/>
    <w:rsid w:val="0036775F"/>
    <w:rsid w:val="00367924"/>
    <w:rsid w:val="00367AFA"/>
    <w:rsid w:val="00375E02"/>
    <w:rsid w:val="0038044F"/>
    <w:rsid w:val="003820B2"/>
    <w:rsid w:val="00383ABA"/>
    <w:rsid w:val="00383B84"/>
    <w:rsid w:val="00384496"/>
    <w:rsid w:val="0038616D"/>
    <w:rsid w:val="0038751C"/>
    <w:rsid w:val="0039051D"/>
    <w:rsid w:val="003936A0"/>
    <w:rsid w:val="00393F49"/>
    <w:rsid w:val="003942A7"/>
    <w:rsid w:val="00395857"/>
    <w:rsid w:val="00395FFF"/>
    <w:rsid w:val="00396E51"/>
    <w:rsid w:val="00397125"/>
    <w:rsid w:val="003A3F06"/>
    <w:rsid w:val="003A47C7"/>
    <w:rsid w:val="003A5EC2"/>
    <w:rsid w:val="003B1DBC"/>
    <w:rsid w:val="003B5C87"/>
    <w:rsid w:val="003B71D8"/>
    <w:rsid w:val="003B7FA8"/>
    <w:rsid w:val="003C1B6F"/>
    <w:rsid w:val="003C269A"/>
    <w:rsid w:val="003C37A9"/>
    <w:rsid w:val="003C544B"/>
    <w:rsid w:val="003C6342"/>
    <w:rsid w:val="003D1D9F"/>
    <w:rsid w:val="003D3289"/>
    <w:rsid w:val="003D3872"/>
    <w:rsid w:val="003D53CC"/>
    <w:rsid w:val="003D644A"/>
    <w:rsid w:val="003E1EED"/>
    <w:rsid w:val="003E5356"/>
    <w:rsid w:val="003F098B"/>
    <w:rsid w:val="003F1513"/>
    <w:rsid w:val="003F2121"/>
    <w:rsid w:val="003F575C"/>
    <w:rsid w:val="004006C4"/>
    <w:rsid w:val="00401B01"/>
    <w:rsid w:val="00403AE4"/>
    <w:rsid w:val="0040445F"/>
    <w:rsid w:val="004103E2"/>
    <w:rsid w:val="00411266"/>
    <w:rsid w:val="004136E9"/>
    <w:rsid w:val="004157C3"/>
    <w:rsid w:val="004174C5"/>
    <w:rsid w:val="00421386"/>
    <w:rsid w:val="00421E3D"/>
    <w:rsid w:val="004236AD"/>
    <w:rsid w:val="00424889"/>
    <w:rsid w:val="00425990"/>
    <w:rsid w:val="00426A5A"/>
    <w:rsid w:val="0043111C"/>
    <w:rsid w:val="0043471A"/>
    <w:rsid w:val="00446124"/>
    <w:rsid w:val="0045047B"/>
    <w:rsid w:val="004507B0"/>
    <w:rsid w:val="00450BA4"/>
    <w:rsid w:val="00457C1F"/>
    <w:rsid w:val="00463C24"/>
    <w:rsid w:val="00467F90"/>
    <w:rsid w:val="00480348"/>
    <w:rsid w:val="004834BE"/>
    <w:rsid w:val="0048383C"/>
    <w:rsid w:val="0048745E"/>
    <w:rsid w:val="00492E1E"/>
    <w:rsid w:val="004955A1"/>
    <w:rsid w:val="00496501"/>
    <w:rsid w:val="004A1E2D"/>
    <w:rsid w:val="004A1FA9"/>
    <w:rsid w:val="004A2289"/>
    <w:rsid w:val="004A3624"/>
    <w:rsid w:val="004A6D7C"/>
    <w:rsid w:val="004B05C5"/>
    <w:rsid w:val="004B0761"/>
    <w:rsid w:val="004B0EFB"/>
    <w:rsid w:val="004B43CF"/>
    <w:rsid w:val="004B56E6"/>
    <w:rsid w:val="004C0DD6"/>
    <w:rsid w:val="004C1F4A"/>
    <w:rsid w:val="004C4C4A"/>
    <w:rsid w:val="004D07BA"/>
    <w:rsid w:val="004D4C4C"/>
    <w:rsid w:val="004E0302"/>
    <w:rsid w:val="004E3206"/>
    <w:rsid w:val="004E4A49"/>
    <w:rsid w:val="004F085A"/>
    <w:rsid w:val="004F0CE1"/>
    <w:rsid w:val="004F25C3"/>
    <w:rsid w:val="004F5025"/>
    <w:rsid w:val="004F5C1D"/>
    <w:rsid w:val="004F5F4D"/>
    <w:rsid w:val="004F6B12"/>
    <w:rsid w:val="004F6CFF"/>
    <w:rsid w:val="004F72FF"/>
    <w:rsid w:val="0050128E"/>
    <w:rsid w:val="0050315B"/>
    <w:rsid w:val="00511E3A"/>
    <w:rsid w:val="00524338"/>
    <w:rsid w:val="005246A6"/>
    <w:rsid w:val="00527543"/>
    <w:rsid w:val="0053584A"/>
    <w:rsid w:val="0053734B"/>
    <w:rsid w:val="0053769E"/>
    <w:rsid w:val="00550331"/>
    <w:rsid w:val="005506D0"/>
    <w:rsid w:val="00550882"/>
    <w:rsid w:val="00550A2D"/>
    <w:rsid w:val="005537AC"/>
    <w:rsid w:val="00553A07"/>
    <w:rsid w:val="00561F74"/>
    <w:rsid w:val="00562170"/>
    <w:rsid w:val="005629CE"/>
    <w:rsid w:val="00562D11"/>
    <w:rsid w:val="00563FAC"/>
    <w:rsid w:val="0056566F"/>
    <w:rsid w:val="00570665"/>
    <w:rsid w:val="00572DF2"/>
    <w:rsid w:val="00576D7A"/>
    <w:rsid w:val="0058135A"/>
    <w:rsid w:val="00582F85"/>
    <w:rsid w:val="00583CAA"/>
    <w:rsid w:val="00583D5E"/>
    <w:rsid w:val="00583D76"/>
    <w:rsid w:val="00584BCF"/>
    <w:rsid w:val="0058706F"/>
    <w:rsid w:val="00587BE5"/>
    <w:rsid w:val="00592D5F"/>
    <w:rsid w:val="005956DE"/>
    <w:rsid w:val="005959B0"/>
    <w:rsid w:val="00597BCD"/>
    <w:rsid w:val="005A15E9"/>
    <w:rsid w:val="005A2570"/>
    <w:rsid w:val="005A2A99"/>
    <w:rsid w:val="005A3746"/>
    <w:rsid w:val="005A7F10"/>
    <w:rsid w:val="005B1345"/>
    <w:rsid w:val="005B3316"/>
    <w:rsid w:val="005B7048"/>
    <w:rsid w:val="005B7B80"/>
    <w:rsid w:val="005C1886"/>
    <w:rsid w:val="005C1FA9"/>
    <w:rsid w:val="005C3234"/>
    <w:rsid w:val="005C367A"/>
    <w:rsid w:val="005C52C1"/>
    <w:rsid w:val="005C7C7A"/>
    <w:rsid w:val="005E2835"/>
    <w:rsid w:val="005E3250"/>
    <w:rsid w:val="005E5D69"/>
    <w:rsid w:val="005E5E64"/>
    <w:rsid w:val="005F1CD9"/>
    <w:rsid w:val="005F7EAF"/>
    <w:rsid w:val="00601092"/>
    <w:rsid w:val="006012E6"/>
    <w:rsid w:val="00603F86"/>
    <w:rsid w:val="006050C2"/>
    <w:rsid w:val="0060531A"/>
    <w:rsid w:val="0060637E"/>
    <w:rsid w:val="00607032"/>
    <w:rsid w:val="006077A3"/>
    <w:rsid w:val="0061041C"/>
    <w:rsid w:val="006120CC"/>
    <w:rsid w:val="0061744A"/>
    <w:rsid w:val="00621455"/>
    <w:rsid w:val="006256D4"/>
    <w:rsid w:val="006258E7"/>
    <w:rsid w:val="00632BC7"/>
    <w:rsid w:val="00632D14"/>
    <w:rsid w:val="00633B30"/>
    <w:rsid w:val="00633E0D"/>
    <w:rsid w:val="00635CB9"/>
    <w:rsid w:val="00641971"/>
    <w:rsid w:val="006446D3"/>
    <w:rsid w:val="006465F0"/>
    <w:rsid w:val="00647126"/>
    <w:rsid w:val="00647545"/>
    <w:rsid w:val="00650D7F"/>
    <w:rsid w:val="00653834"/>
    <w:rsid w:val="00653C50"/>
    <w:rsid w:val="00655654"/>
    <w:rsid w:val="0065611E"/>
    <w:rsid w:val="00656F90"/>
    <w:rsid w:val="0066291D"/>
    <w:rsid w:val="00666D1F"/>
    <w:rsid w:val="00666F02"/>
    <w:rsid w:val="00673F75"/>
    <w:rsid w:val="00674F6E"/>
    <w:rsid w:val="006751E1"/>
    <w:rsid w:val="00675AB8"/>
    <w:rsid w:val="006810A2"/>
    <w:rsid w:val="00687DF0"/>
    <w:rsid w:val="00690423"/>
    <w:rsid w:val="0069259D"/>
    <w:rsid w:val="0069555B"/>
    <w:rsid w:val="00695E86"/>
    <w:rsid w:val="00696BE4"/>
    <w:rsid w:val="006A5863"/>
    <w:rsid w:val="006B08E7"/>
    <w:rsid w:val="006B25C5"/>
    <w:rsid w:val="006B3EC9"/>
    <w:rsid w:val="006B5F68"/>
    <w:rsid w:val="006B7395"/>
    <w:rsid w:val="006C5581"/>
    <w:rsid w:val="006C5CD1"/>
    <w:rsid w:val="006C686C"/>
    <w:rsid w:val="006C7AE9"/>
    <w:rsid w:val="006D050F"/>
    <w:rsid w:val="006D08A0"/>
    <w:rsid w:val="006D484D"/>
    <w:rsid w:val="006D49A3"/>
    <w:rsid w:val="006D4D3F"/>
    <w:rsid w:val="006D4E84"/>
    <w:rsid w:val="006D68A0"/>
    <w:rsid w:val="006D7977"/>
    <w:rsid w:val="006E00EB"/>
    <w:rsid w:val="006E17E0"/>
    <w:rsid w:val="006E2696"/>
    <w:rsid w:val="006E4100"/>
    <w:rsid w:val="006F2BAB"/>
    <w:rsid w:val="006F53AC"/>
    <w:rsid w:val="006F62FC"/>
    <w:rsid w:val="007075DD"/>
    <w:rsid w:val="0070776F"/>
    <w:rsid w:val="00711AF5"/>
    <w:rsid w:val="00712E95"/>
    <w:rsid w:val="007136F1"/>
    <w:rsid w:val="0071420A"/>
    <w:rsid w:val="00720CF6"/>
    <w:rsid w:val="007244A0"/>
    <w:rsid w:val="00725D55"/>
    <w:rsid w:val="00727020"/>
    <w:rsid w:val="00727754"/>
    <w:rsid w:val="00730D44"/>
    <w:rsid w:val="007335A8"/>
    <w:rsid w:val="00733714"/>
    <w:rsid w:val="00735B88"/>
    <w:rsid w:val="007374C7"/>
    <w:rsid w:val="007411F2"/>
    <w:rsid w:val="00741B68"/>
    <w:rsid w:val="0074214C"/>
    <w:rsid w:val="00747F34"/>
    <w:rsid w:val="00750D1C"/>
    <w:rsid w:val="00761FB3"/>
    <w:rsid w:val="00762899"/>
    <w:rsid w:val="00762E8C"/>
    <w:rsid w:val="00764FF6"/>
    <w:rsid w:val="00766717"/>
    <w:rsid w:val="00766E7C"/>
    <w:rsid w:val="00767930"/>
    <w:rsid w:val="007717EE"/>
    <w:rsid w:val="00771B5F"/>
    <w:rsid w:val="007817B5"/>
    <w:rsid w:val="0078200F"/>
    <w:rsid w:val="00783019"/>
    <w:rsid w:val="0078604B"/>
    <w:rsid w:val="007900DE"/>
    <w:rsid w:val="00790E54"/>
    <w:rsid w:val="007914CC"/>
    <w:rsid w:val="00791A38"/>
    <w:rsid w:val="00791D1B"/>
    <w:rsid w:val="007928D2"/>
    <w:rsid w:val="00793798"/>
    <w:rsid w:val="00793DD4"/>
    <w:rsid w:val="0079735D"/>
    <w:rsid w:val="0079770B"/>
    <w:rsid w:val="007A2E79"/>
    <w:rsid w:val="007A3A8D"/>
    <w:rsid w:val="007A3E9A"/>
    <w:rsid w:val="007A5D64"/>
    <w:rsid w:val="007B1C3C"/>
    <w:rsid w:val="007B3D26"/>
    <w:rsid w:val="007B4A8E"/>
    <w:rsid w:val="007B5519"/>
    <w:rsid w:val="007B555F"/>
    <w:rsid w:val="007C0EF4"/>
    <w:rsid w:val="007D0031"/>
    <w:rsid w:val="007D3C88"/>
    <w:rsid w:val="007E061E"/>
    <w:rsid w:val="007E161D"/>
    <w:rsid w:val="007E31B0"/>
    <w:rsid w:val="007E7C40"/>
    <w:rsid w:val="007F7534"/>
    <w:rsid w:val="00800BE9"/>
    <w:rsid w:val="008021BA"/>
    <w:rsid w:val="0080326B"/>
    <w:rsid w:val="008050F3"/>
    <w:rsid w:val="0080562E"/>
    <w:rsid w:val="008058B6"/>
    <w:rsid w:val="00807CF0"/>
    <w:rsid w:val="00811ADF"/>
    <w:rsid w:val="00814CDB"/>
    <w:rsid w:val="0082090D"/>
    <w:rsid w:val="008228F7"/>
    <w:rsid w:val="008240D6"/>
    <w:rsid w:val="00824FEF"/>
    <w:rsid w:val="008251C7"/>
    <w:rsid w:val="00826963"/>
    <w:rsid w:val="0082775C"/>
    <w:rsid w:val="00827F3B"/>
    <w:rsid w:val="0083004D"/>
    <w:rsid w:val="00837A23"/>
    <w:rsid w:val="00842554"/>
    <w:rsid w:val="00843525"/>
    <w:rsid w:val="00844EBF"/>
    <w:rsid w:val="00845F19"/>
    <w:rsid w:val="00846A29"/>
    <w:rsid w:val="008478FF"/>
    <w:rsid w:val="0085127A"/>
    <w:rsid w:val="00851FD5"/>
    <w:rsid w:val="00854825"/>
    <w:rsid w:val="008554DC"/>
    <w:rsid w:val="00855A43"/>
    <w:rsid w:val="00856A01"/>
    <w:rsid w:val="00856DE0"/>
    <w:rsid w:val="0086173E"/>
    <w:rsid w:val="00862195"/>
    <w:rsid w:val="008639CE"/>
    <w:rsid w:val="00863BCB"/>
    <w:rsid w:val="00866549"/>
    <w:rsid w:val="008721A9"/>
    <w:rsid w:val="00872F03"/>
    <w:rsid w:val="00874294"/>
    <w:rsid w:val="00877E34"/>
    <w:rsid w:val="008805BD"/>
    <w:rsid w:val="008808AD"/>
    <w:rsid w:val="00883C24"/>
    <w:rsid w:val="00891071"/>
    <w:rsid w:val="00892413"/>
    <w:rsid w:val="008925CD"/>
    <w:rsid w:val="00893295"/>
    <w:rsid w:val="00895B09"/>
    <w:rsid w:val="00896520"/>
    <w:rsid w:val="00896D68"/>
    <w:rsid w:val="008A362A"/>
    <w:rsid w:val="008A7020"/>
    <w:rsid w:val="008A7C69"/>
    <w:rsid w:val="008B2567"/>
    <w:rsid w:val="008B2B6F"/>
    <w:rsid w:val="008B7EA5"/>
    <w:rsid w:val="008C6477"/>
    <w:rsid w:val="008D24E0"/>
    <w:rsid w:val="008D3589"/>
    <w:rsid w:val="008D4150"/>
    <w:rsid w:val="008D4836"/>
    <w:rsid w:val="008D7904"/>
    <w:rsid w:val="008E1524"/>
    <w:rsid w:val="008E3105"/>
    <w:rsid w:val="008E3A41"/>
    <w:rsid w:val="008E5BBC"/>
    <w:rsid w:val="008F2A06"/>
    <w:rsid w:val="008F4D99"/>
    <w:rsid w:val="008F621C"/>
    <w:rsid w:val="008F6E7A"/>
    <w:rsid w:val="008F71AE"/>
    <w:rsid w:val="00903116"/>
    <w:rsid w:val="0090608F"/>
    <w:rsid w:val="00906D47"/>
    <w:rsid w:val="00910A8E"/>
    <w:rsid w:val="00912784"/>
    <w:rsid w:val="0091475E"/>
    <w:rsid w:val="009152BE"/>
    <w:rsid w:val="00923090"/>
    <w:rsid w:val="00924292"/>
    <w:rsid w:val="00926C7C"/>
    <w:rsid w:val="00933CB3"/>
    <w:rsid w:val="0093454A"/>
    <w:rsid w:val="009347ED"/>
    <w:rsid w:val="00934D00"/>
    <w:rsid w:val="00935315"/>
    <w:rsid w:val="00935465"/>
    <w:rsid w:val="00937A66"/>
    <w:rsid w:val="00941164"/>
    <w:rsid w:val="00942557"/>
    <w:rsid w:val="009436A7"/>
    <w:rsid w:val="00953AC4"/>
    <w:rsid w:val="00955398"/>
    <w:rsid w:val="009560D3"/>
    <w:rsid w:val="00962460"/>
    <w:rsid w:val="009659FA"/>
    <w:rsid w:val="009706DF"/>
    <w:rsid w:val="00974452"/>
    <w:rsid w:val="0097638D"/>
    <w:rsid w:val="009823AA"/>
    <w:rsid w:val="00991B72"/>
    <w:rsid w:val="00991BDE"/>
    <w:rsid w:val="00991C34"/>
    <w:rsid w:val="009944F1"/>
    <w:rsid w:val="009945E3"/>
    <w:rsid w:val="00997359"/>
    <w:rsid w:val="009A23B0"/>
    <w:rsid w:val="009A2490"/>
    <w:rsid w:val="009A2EEA"/>
    <w:rsid w:val="009A30DC"/>
    <w:rsid w:val="009A5EEE"/>
    <w:rsid w:val="009A7B29"/>
    <w:rsid w:val="009B3F65"/>
    <w:rsid w:val="009B5BCE"/>
    <w:rsid w:val="009B669C"/>
    <w:rsid w:val="009C1B73"/>
    <w:rsid w:val="009C42CB"/>
    <w:rsid w:val="009C7A4F"/>
    <w:rsid w:val="009D1946"/>
    <w:rsid w:val="009D2E35"/>
    <w:rsid w:val="009D41C2"/>
    <w:rsid w:val="009D4E9B"/>
    <w:rsid w:val="009D6460"/>
    <w:rsid w:val="009D73BC"/>
    <w:rsid w:val="009E028B"/>
    <w:rsid w:val="009E09B3"/>
    <w:rsid w:val="009E282F"/>
    <w:rsid w:val="009E5FA0"/>
    <w:rsid w:val="009E6550"/>
    <w:rsid w:val="009E6668"/>
    <w:rsid w:val="009E744C"/>
    <w:rsid w:val="009F025B"/>
    <w:rsid w:val="009F084A"/>
    <w:rsid w:val="009F2398"/>
    <w:rsid w:val="009F3C5B"/>
    <w:rsid w:val="009F4BA3"/>
    <w:rsid w:val="009F7A81"/>
    <w:rsid w:val="00A02AD6"/>
    <w:rsid w:val="00A02FEA"/>
    <w:rsid w:val="00A06149"/>
    <w:rsid w:val="00A0731D"/>
    <w:rsid w:val="00A07EA1"/>
    <w:rsid w:val="00A1129F"/>
    <w:rsid w:val="00A12C5E"/>
    <w:rsid w:val="00A15BBD"/>
    <w:rsid w:val="00A15CAA"/>
    <w:rsid w:val="00A17111"/>
    <w:rsid w:val="00A20A67"/>
    <w:rsid w:val="00A239CA"/>
    <w:rsid w:val="00A30E60"/>
    <w:rsid w:val="00A3234C"/>
    <w:rsid w:val="00A3285D"/>
    <w:rsid w:val="00A3331D"/>
    <w:rsid w:val="00A35F03"/>
    <w:rsid w:val="00A37901"/>
    <w:rsid w:val="00A40F6B"/>
    <w:rsid w:val="00A47A51"/>
    <w:rsid w:val="00A52B3F"/>
    <w:rsid w:val="00A552A4"/>
    <w:rsid w:val="00A564BA"/>
    <w:rsid w:val="00A62B10"/>
    <w:rsid w:val="00A65442"/>
    <w:rsid w:val="00A661D1"/>
    <w:rsid w:val="00A67131"/>
    <w:rsid w:val="00A70D45"/>
    <w:rsid w:val="00A75AB2"/>
    <w:rsid w:val="00A76AA2"/>
    <w:rsid w:val="00A778C3"/>
    <w:rsid w:val="00A869AC"/>
    <w:rsid w:val="00A87344"/>
    <w:rsid w:val="00A919C0"/>
    <w:rsid w:val="00A927DF"/>
    <w:rsid w:val="00AA4306"/>
    <w:rsid w:val="00AA7CEA"/>
    <w:rsid w:val="00AB22BA"/>
    <w:rsid w:val="00AB2AA8"/>
    <w:rsid w:val="00AB6FDE"/>
    <w:rsid w:val="00AC474A"/>
    <w:rsid w:val="00AD1F13"/>
    <w:rsid w:val="00AD2E35"/>
    <w:rsid w:val="00AD3886"/>
    <w:rsid w:val="00AE14AD"/>
    <w:rsid w:val="00AE4DAA"/>
    <w:rsid w:val="00AF32E9"/>
    <w:rsid w:val="00AF3B2F"/>
    <w:rsid w:val="00AF422F"/>
    <w:rsid w:val="00B0030E"/>
    <w:rsid w:val="00B01C70"/>
    <w:rsid w:val="00B04A67"/>
    <w:rsid w:val="00B06638"/>
    <w:rsid w:val="00B1348F"/>
    <w:rsid w:val="00B1501F"/>
    <w:rsid w:val="00B2065F"/>
    <w:rsid w:val="00B25CD4"/>
    <w:rsid w:val="00B26C88"/>
    <w:rsid w:val="00B26F86"/>
    <w:rsid w:val="00B272F6"/>
    <w:rsid w:val="00B3287F"/>
    <w:rsid w:val="00B35A4D"/>
    <w:rsid w:val="00B35F00"/>
    <w:rsid w:val="00B36958"/>
    <w:rsid w:val="00B40645"/>
    <w:rsid w:val="00B429E8"/>
    <w:rsid w:val="00B45CAE"/>
    <w:rsid w:val="00B472A7"/>
    <w:rsid w:val="00B504BD"/>
    <w:rsid w:val="00B52FFD"/>
    <w:rsid w:val="00B54CEC"/>
    <w:rsid w:val="00B564A3"/>
    <w:rsid w:val="00B56703"/>
    <w:rsid w:val="00B57DEF"/>
    <w:rsid w:val="00B602A8"/>
    <w:rsid w:val="00B622FE"/>
    <w:rsid w:val="00B64A04"/>
    <w:rsid w:val="00B64CCC"/>
    <w:rsid w:val="00B65105"/>
    <w:rsid w:val="00B66B8E"/>
    <w:rsid w:val="00B67836"/>
    <w:rsid w:val="00B714E8"/>
    <w:rsid w:val="00B750A7"/>
    <w:rsid w:val="00B76A60"/>
    <w:rsid w:val="00B7768F"/>
    <w:rsid w:val="00B83600"/>
    <w:rsid w:val="00B83979"/>
    <w:rsid w:val="00B83DDE"/>
    <w:rsid w:val="00B84CB4"/>
    <w:rsid w:val="00B85814"/>
    <w:rsid w:val="00B86C1A"/>
    <w:rsid w:val="00B875C2"/>
    <w:rsid w:val="00B91755"/>
    <w:rsid w:val="00B93FC8"/>
    <w:rsid w:val="00B94F23"/>
    <w:rsid w:val="00BA1159"/>
    <w:rsid w:val="00BA1832"/>
    <w:rsid w:val="00BA29C3"/>
    <w:rsid w:val="00BA4DFB"/>
    <w:rsid w:val="00BA52A9"/>
    <w:rsid w:val="00BA7D91"/>
    <w:rsid w:val="00BB096A"/>
    <w:rsid w:val="00BB4B23"/>
    <w:rsid w:val="00BB5F68"/>
    <w:rsid w:val="00BB7F78"/>
    <w:rsid w:val="00BC0CB0"/>
    <w:rsid w:val="00BC108D"/>
    <w:rsid w:val="00BC27AE"/>
    <w:rsid w:val="00BC3440"/>
    <w:rsid w:val="00BC5926"/>
    <w:rsid w:val="00BC7E19"/>
    <w:rsid w:val="00BD14AC"/>
    <w:rsid w:val="00BD17B4"/>
    <w:rsid w:val="00BD324D"/>
    <w:rsid w:val="00BD4A5C"/>
    <w:rsid w:val="00BE5F9D"/>
    <w:rsid w:val="00BE765A"/>
    <w:rsid w:val="00BF2685"/>
    <w:rsid w:val="00BF459C"/>
    <w:rsid w:val="00BF4F3B"/>
    <w:rsid w:val="00C0063E"/>
    <w:rsid w:val="00C023DC"/>
    <w:rsid w:val="00C02E02"/>
    <w:rsid w:val="00C10542"/>
    <w:rsid w:val="00C118EE"/>
    <w:rsid w:val="00C23A3D"/>
    <w:rsid w:val="00C23A7F"/>
    <w:rsid w:val="00C26EB3"/>
    <w:rsid w:val="00C3217B"/>
    <w:rsid w:val="00C364DE"/>
    <w:rsid w:val="00C44D58"/>
    <w:rsid w:val="00C474AA"/>
    <w:rsid w:val="00C51804"/>
    <w:rsid w:val="00C546D7"/>
    <w:rsid w:val="00C54B06"/>
    <w:rsid w:val="00C57EDF"/>
    <w:rsid w:val="00C741A3"/>
    <w:rsid w:val="00C77E82"/>
    <w:rsid w:val="00C77F55"/>
    <w:rsid w:val="00C80D81"/>
    <w:rsid w:val="00C82660"/>
    <w:rsid w:val="00C84D01"/>
    <w:rsid w:val="00C8677E"/>
    <w:rsid w:val="00C87680"/>
    <w:rsid w:val="00C90DD1"/>
    <w:rsid w:val="00C94D9B"/>
    <w:rsid w:val="00CA3046"/>
    <w:rsid w:val="00CA5B32"/>
    <w:rsid w:val="00CA5F8B"/>
    <w:rsid w:val="00CB1451"/>
    <w:rsid w:val="00CB2667"/>
    <w:rsid w:val="00CB4375"/>
    <w:rsid w:val="00CB4663"/>
    <w:rsid w:val="00CB4B92"/>
    <w:rsid w:val="00CB55DA"/>
    <w:rsid w:val="00CB582A"/>
    <w:rsid w:val="00CB67EC"/>
    <w:rsid w:val="00CB6EAE"/>
    <w:rsid w:val="00CC1035"/>
    <w:rsid w:val="00CC3EF8"/>
    <w:rsid w:val="00CD327F"/>
    <w:rsid w:val="00CE1C25"/>
    <w:rsid w:val="00CE3AE0"/>
    <w:rsid w:val="00CE4C23"/>
    <w:rsid w:val="00CE58FF"/>
    <w:rsid w:val="00CE73D9"/>
    <w:rsid w:val="00CF2B73"/>
    <w:rsid w:val="00CF2C39"/>
    <w:rsid w:val="00CF499E"/>
    <w:rsid w:val="00CF5104"/>
    <w:rsid w:val="00CF72EC"/>
    <w:rsid w:val="00D0099B"/>
    <w:rsid w:val="00D016C3"/>
    <w:rsid w:val="00D01D5E"/>
    <w:rsid w:val="00D02435"/>
    <w:rsid w:val="00D03594"/>
    <w:rsid w:val="00D05B7E"/>
    <w:rsid w:val="00D06209"/>
    <w:rsid w:val="00D16903"/>
    <w:rsid w:val="00D17A82"/>
    <w:rsid w:val="00D209FE"/>
    <w:rsid w:val="00D211D5"/>
    <w:rsid w:val="00D23FAA"/>
    <w:rsid w:val="00D25CC2"/>
    <w:rsid w:val="00D304D0"/>
    <w:rsid w:val="00D40241"/>
    <w:rsid w:val="00D41BAC"/>
    <w:rsid w:val="00D43411"/>
    <w:rsid w:val="00D50BCB"/>
    <w:rsid w:val="00D542A0"/>
    <w:rsid w:val="00D61DC8"/>
    <w:rsid w:val="00D65CF8"/>
    <w:rsid w:val="00D72E24"/>
    <w:rsid w:val="00D80AF4"/>
    <w:rsid w:val="00D81DC2"/>
    <w:rsid w:val="00D84B58"/>
    <w:rsid w:val="00D878FE"/>
    <w:rsid w:val="00D908C1"/>
    <w:rsid w:val="00D952DA"/>
    <w:rsid w:val="00DA2C20"/>
    <w:rsid w:val="00DA2C88"/>
    <w:rsid w:val="00DA3A0B"/>
    <w:rsid w:val="00DA4CFC"/>
    <w:rsid w:val="00DA5898"/>
    <w:rsid w:val="00DA5904"/>
    <w:rsid w:val="00DA6168"/>
    <w:rsid w:val="00DA74D0"/>
    <w:rsid w:val="00DB1F4E"/>
    <w:rsid w:val="00DB36A3"/>
    <w:rsid w:val="00DB6C4F"/>
    <w:rsid w:val="00DB6FAA"/>
    <w:rsid w:val="00DC044F"/>
    <w:rsid w:val="00DC3635"/>
    <w:rsid w:val="00DD5D06"/>
    <w:rsid w:val="00DD7B11"/>
    <w:rsid w:val="00DE0E1B"/>
    <w:rsid w:val="00DF1041"/>
    <w:rsid w:val="00DF2021"/>
    <w:rsid w:val="00DF2A55"/>
    <w:rsid w:val="00DF3D0D"/>
    <w:rsid w:val="00DF5B96"/>
    <w:rsid w:val="00DF61CE"/>
    <w:rsid w:val="00DF6AE8"/>
    <w:rsid w:val="00E00105"/>
    <w:rsid w:val="00E01D9D"/>
    <w:rsid w:val="00E05BF9"/>
    <w:rsid w:val="00E15962"/>
    <w:rsid w:val="00E179A3"/>
    <w:rsid w:val="00E208B2"/>
    <w:rsid w:val="00E237FB"/>
    <w:rsid w:val="00E35260"/>
    <w:rsid w:val="00E36E0A"/>
    <w:rsid w:val="00E44C57"/>
    <w:rsid w:val="00E452E4"/>
    <w:rsid w:val="00E45C10"/>
    <w:rsid w:val="00E465BC"/>
    <w:rsid w:val="00E46D4A"/>
    <w:rsid w:val="00E52AF8"/>
    <w:rsid w:val="00E54B9E"/>
    <w:rsid w:val="00E56FCE"/>
    <w:rsid w:val="00E60961"/>
    <w:rsid w:val="00E65C38"/>
    <w:rsid w:val="00E6602D"/>
    <w:rsid w:val="00E66DE0"/>
    <w:rsid w:val="00E678EB"/>
    <w:rsid w:val="00E67F8F"/>
    <w:rsid w:val="00E74325"/>
    <w:rsid w:val="00E75360"/>
    <w:rsid w:val="00E76FE1"/>
    <w:rsid w:val="00E7752E"/>
    <w:rsid w:val="00E83FB4"/>
    <w:rsid w:val="00E84513"/>
    <w:rsid w:val="00E84BB2"/>
    <w:rsid w:val="00E8569A"/>
    <w:rsid w:val="00E86AB1"/>
    <w:rsid w:val="00E87918"/>
    <w:rsid w:val="00E91A87"/>
    <w:rsid w:val="00E931D5"/>
    <w:rsid w:val="00E94F41"/>
    <w:rsid w:val="00E95693"/>
    <w:rsid w:val="00E961F8"/>
    <w:rsid w:val="00EA0CFD"/>
    <w:rsid w:val="00EA1695"/>
    <w:rsid w:val="00EA17E7"/>
    <w:rsid w:val="00EA3319"/>
    <w:rsid w:val="00EA5C25"/>
    <w:rsid w:val="00EA6667"/>
    <w:rsid w:val="00EA67B6"/>
    <w:rsid w:val="00EB1AB1"/>
    <w:rsid w:val="00EB1FB6"/>
    <w:rsid w:val="00EB296C"/>
    <w:rsid w:val="00EB399D"/>
    <w:rsid w:val="00EB71D7"/>
    <w:rsid w:val="00EB7737"/>
    <w:rsid w:val="00EC1AF6"/>
    <w:rsid w:val="00EC1BA3"/>
    <w:rsid w:val="00EC361D"/>
    <w:rsid w:val="00EC7547"/>
    <w:rsid w:val="00ED67FF"/>
    <w:rsid w:val="00EE0A23"/>
    <w:rsid w:val="00EE1223"/>
    <w:rsid w:val="00EE493C"/>
    <w:rsid w:val="00EE54DD"/>
    <w:rsid w:val="00EE7D99"/>
    <w:rsid w:val="00EF06CE"/>
    <w:rsid w:val="00EF6CAA"/>
    <w:rsid w:val="00F03587"/>
    <w:rsid w:val="00F06E9C"/>
    <w:rsid w:val="00F070C8"/>
    <w:rsid w:val="00F10725"/>
    <w:rsid w:val="00F128D5"/>
    <w:rsid w:val="00F1411D"/>
    <w:rsid w:val="00F17A71"/>
    <w:rsid w:val="00F22239"/>
    <w:rsid w:val="00F224D2"/>
    <w:rsid w:val="00F24CE8"/>
    <w:rsid w:val="00F30F5F"/>
    <w:rsid w:val="00F3306B"/>
    <w:rsid w:val="00F34C1F"/>
    <w:rsid w:val="00F34DF2"/>
    <w:rsid w:val="00F37487"/>
    <w:rsid w:val="00F40526"/>
    <w:rsid w:val="00F4153E"/>
    <w:rsid w:val="00F4569C"/>
    <w:rsid w:val="00F46A0B"/>
    <w:rsid w:val="00F46FD9"/>
    <w:rsid w:val="00F50816"/>
    <w:rsid w:val="00F50CAE"/>
    <w:rsid w:val="00F515D6"/>
    <w:rsid w:val="00F527EC"/>
    <w:rsid w:val="00F53608"/>
    <w:rsid w:val="00F5380E"/>
    <w:rsid w:val="00F54678"/>
    <w:rsid w:val="00F54B3F"/>
    <w:rsid w:val="00F60354"/>
    <w:rsid w:val="00F608D3"/>
    <w:rsid w:val="00F623A4"/>
    <w:rsid w:val="00F67808"/>
    <w:rsid w:val="00F706AB"/>
    <w:rsid w:val="00F76995"/>
    <w:rsid w:val="00F84D77"/>
    <w:rsid w:val="00F85208"/>
    <w:rsid w:val="00F853D5"/>
    <w:rsid w:val="00F87CF9"/>
    <w:rsid w:val="00F93E79"/>
    <w:rsid w:val="00F95E4E"/>
    <w:rsid w:val="00F95F34"/>
    <w:rsid w:val="00FA0601"/>
    <w:rsid w:val="00FA1347"/>
    <w:rsid w:val="00FA2D64"/>
    <w:rsid w:val="00FA3157"/>
    <w:rsid w:val="00FA4B8E"/>
    <w:rsid w:val="00FB125B"/>
    <w:rsid w:val="00FC0582"/>
    <w:rsid w:val="00FC3F9F"/>
    <w:rsid w:val="00FC5D9B"/>
    <w:rsid w:val="00FD106F"/>
    <w:rsid w:val="00FD15B7"/>
    <w:rsid w:val="00FD3037"/>
    <w:rsid w:val="00FD4A22"/>
    <w:rsid w:val="00FE2684"/>
    <w:rsid w:val="00FF0F87"/>
    <w:rsid w:val="00FF14E7"/>
    <w:rsid w:val="00FF305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587"/>
    <w:pPr>
      <w:spacing w:after="0" w:line="360" w:lineRule="auto"/>
      <w:ind w:firstLine="567"/>
      <w:jc w:val="both"/>
    </w:pPr>
    <w:rPr>
      <w:rFonts w:ascii="Times New Roman" w:hAnsi="Times New Roman"/>
      <w:sz w:val="24"/>
    </w:rPr>
  </w:style>
  <w:style w:type="paragraph" w:styleId="Heading1">
    <w:name w:val="heading 1"/>
    <w:basedOn w:val="Normal"/>
    <w:next w:val="Firstparagraph"/>
    <w:link w:val="Heading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Heading2">
    <w:name w:val="heading 2"/>
    <w:basedOn w:val="Normal"/>
    <w:next w:val="Firstparagraph"/>
    <w:link w:val="Heading2Char"/>
    <w:uiPriority w:val="9"/>
    <w:unhideWhenUsed/>
    <w:qFormat/>
    <w:rsid w:val="00690423"/>
    <w:pPr>
      <w:keepNext/>
      <w:keepLines/>
      <w:numPr>
        <w:ilvl w:val="1"/>
        <w:numId w:val="1"/>
      </w:numPr>
      <w:spacing w:before="480" w:after="240"/>
      <w:outlineLvl w:val="1"/>
    </w:pPr>
    <w:rPr>
      <w:rFonts w:eastAsiaTheme="majorEastAsia" w:cstheme="majorBidi"/>
      <w:b/>
      <w:color w:val="000000" w:themeColor="text1"/>
      <w:szCs w:val="26"/>
    </w:rPr>
  </w:style>
  <w:style w:type="paragraph" w:styleId="Heading3">
    <w:name w:val="heading 3"/>
    <w:basedOn w:val="Heading2"/>
    <w:next w:val="Firstparagraph"/>
    <w:link w:val="Heading3Char"/>
    <w:autoRedefine/>
    <w:uiPriority w:val="9"/>
    <w:unhideWhenUsed/>
    <w:qFormat/>
    <w:rsid w:val="001421CF"/>
    <w:pPr>
      <w:numPr>
        <w:ilvl w:val="2"/>
      </w:numPr>
      <w:ind w:left="930" w:hanging="505"/>
      <w:outlineLvl w:val="2"/>
    </w:pPr>
    <w:rPr>
      <w:szCs w:val="24"/>
    </w:rPr>
  </w:style>
  <w:style w:type="paragraph" w:styleId="Heading4">
    <w:name w:val="heading 4"/>
    <w:basedOn w:val="Heading3"/>
    <w:next w:val="Firstparagraph"/>
    <w:link w:val="Heading4Char"/>
    <w:uiPriority w:val="9"/>
    <w:unhideWhenUsed/>
    <w:qFormat/>
    <w:rsid w:val="00690423"/>
    <w:pPr>
      <w:numPr>
        <w:ilvl w:val="3"/>
      </w:numPr>
      <w:spacing w:before="40"/>
      <w:ind w:left="851" w:hanging="851"/>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42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9042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421CF"/>
    <w:rPr>
      <w:rFonts w:ascii="Times New Roman" w:eastAsiaTheme="majorEastAsia" w:hAnsi="Times New Roman" w:cstheme="majorBidi"/>
      <w:b/>
      <w:color w:val="000000" w:themeColor="text1"/>
      <w:sz w:val="24"/>
      <w:szCs w:val="24"/>
    </w:rPr>
  </w:style>
  <w:style w:type="paragraph" w:styleId="Footer">
    <w:name w:val="footer"/>
    <w:basedOn w:val="Normal"/>
    <w:link w:val="FooterChar"/>
    <w:uiPriority w:val="99"/>
    <w:unhideWhenUsed/>
    <w:rsid w:val="003101D0"/>
    <w:pPr>
      <w:tabs>
        <w:tab w:val="center" w:pos="4536"/>
        <w:tab w:val="right" w:pos="9072"/>
      </w:tabs>
      <w:spacing w:line="240" w:lineRule="auto"/>
    </w:pPr>
    <w:rPr>
      <w:rFonts w:cstheme="minorHAnsi"/>
    </w:rPr>
  </w:style>
  <w:style w:type="character" w:customStyle="1" w:styleId="FooterChar">
    <w:name w:val="Footer Char"/>
    <w:basedOn w:val="DefaultParagraphFont"/>
    <w:link w:val="Footer"/>
    <w:uiPriority w:val="99"/>
    <w:rsid w:val="003101D0"/>
    <w:rPr>
      <w:rFonts w:cstheme="minorHAnsi"/>
    </w:rPr>
  </w:style>
  <w:style w:type="paragraph" w:styleId="Caption">
    <w:name w:val="caption"/>
    <w:basedOn w:val="Normal"/>
    <w:next w:val="Normal"/>
    <w:uiPriority w:val="35"/>
    <w:unhideWhenUsed/>
    <w:qFormat/>
    <w:rsid w:val="00883C24"/>
    <w:pPr>
      <w:spacing w:after="200" w:line="240" w:lineRule="auto"/>
      <w:jc w:val="center"/>
    </w:pPr>
    <w:rPr>
      <w:rFonts w:cstheme="minorHAnsi"/>
      <w:i/>
      <w:iCs/>
      <w:szCs w:val="24"/>
    </w:rPr>
  </w:style>
  <w:style w:type="paragraph" w:styleId="Header">
    <w:name w:val="header"/>
    <w:basedOn w:val="Normal"/>
    <w:link w:val="HeaderChar"/>
    <w:uiPriority w:val="99"/>
    <w:unhideWhenUsed/>
    <w:rsid w:val="003101D0"/>
    <w:pPr>
      <w:tabs>
        <w:tab w:val="center" w:pos="4536"/>
        <w:tab w:val="right" w:pos="9072"/>
      </w:tabs>
      <w:spacing w:line="240" w:lineRule="auto"/>
    </w:pPr>
  </w:style>
  <w:style w:type="character" w:customStyle="1" w:styleId="HeaderChar">
    <w:name w:val="Header Char"/>
    <w:basedOn w:val="DefaultParagraphFont"/>
    <w:link w:val="Header"/>
    <w:uiPriority w:val="99"/>
    <w:rsid w:val="003101D0"/>
  </w:style>
  <w:style w:type="paragraph" w:styleId="TOC1">
    <w:name w:val="toc 1"/>
    <w:basedOn w:val="Normal"/>
    <w:next w:val="Normal"/>
    <w:link w:val="TOC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OC2">
    <w:name w:val="toc 2"/>
    <w:basedOn w:val="Normal"/>
    <w:next w:val="Normal"/>
    <w:autoRedefine/>
    <w:uiPriority w:val="39"/>
    <w:unhideWhenUsed/>
    <w:rsid w:val="00B36958"/>
    <w:pPr>
      <w:tabs>
        <w:tab w:val="left" w:pos="788"/>
        <w:tab w:val="right" w:leader="dot" w:pos="9016"/>
      </w:tabs>
      <w:ind w:left="221" w:firstLine="0"/>
    </w:pPr>
    <w:rPr>
      <w:rFonts w:cstheme="minorHAnsi"/>
      <w:szCs w:val="20"/>
    </w:rPr>
  </w:style>
  <w:style w:type="paragraph" w:styleId="TOC3">
    <w:name w:val="toc 3"/>
    <w:basedOn w:val="Normal"/>
    <w:next w:val="Normal"/>
    <w:autoRedefine/>
    <w:uiPriority w:val="39"/>
    <w:unhideWhenUsed/>
    <w:qFormat/>
    <w:rsid w:val="00BC3440"/>
    <w:pPr>
      <w:tabs>
        <w:tab w:val="left" w:pos="1276"/>
        <w:tab w:val="right" w:leader="dot" w:pos="9016"/>
      </w:tabs>
      <w:ind w:left="442" w:firstLine="0"/>
    </w:pPr>
    <w:rPr>
      <w:rFonts w:cs="Times New Roman"/>
      <w:iCs/>
      <w:noProof/>
      <w:szCs w:val="20"/>
    </w:rPr>
  </w:style>
  <w:style w:type="character" w:styleId="Hyperlink">
    <w:name w:val="Hyperlink"/>
    <w:basedOn w:val="DefaultParagraphFont"/>
    <w:uiPriority w:val="99"/>
    <w:unhideWhenUsed/>
    <w:rsid w:val="00FD106F"/>
    <w:rPr>
      <w:color w:val="0563C1" w:themeColor="hyperlink"/>
      <w:u w:val="single"/>
    </w:rPr>
  </w:style>
  <w:style w:type="paragraph" w:styleId="TOC4">
    <w:name w:val="toc 4"/>
    <w:basedOn w:val="Normal"/>
    <w:next w:val="Normal"/>
    <w:autoRedefine/>
    <w:uiPriority w:val="39"/>
    <w:unhideWhenUsed/>
    <w:rsid w:val="00337F97"/>
    <w:pPr>
      <w:tabs>
        <w:tab w:val="left" w:pos="1560"/>
        <w:tab w:val="right" w:leader="dot" w:pos="9016"/>
      </w:tabs>
      <w:ind w:left="658" w:firstLine="0"/>
    </w:pPr>
    <w:rPr>
      <w:rFonts w:cstheme="minorHAnsi"/>
      <w:szCs w:val="18"/>
    </w:rPr>
  </w:style>
  <w:style w:type="paragraph" w:styleId="TOC5">
    <w:name w:val="toc 5"/>
    <w:basedOn w:val="Normal"/>
    <w:next w:val="Normal"/>
    <w:autoRedefine/>
    <w:uiPriority w:val="39"/>
    <w:unhideWhenUsed/>
    <w:rsid w:val="002905E4"/>
    <w:pPr>
      <w:ind w:left="880"/>
    </w:pPr>
    <w:rPr>
      <w:rFonts w:cstheme="minorHAnsi"/>
      <w:sz w:val="18"/>
      <w:szCs w:val="18"/>
    </w:rPr>
  </w:style>
  <w:style w:type="paragraph" w:styleId="TOC6">
    <w:name w:val="toc 6"/>
    <w:basedOn w:val="Normal"/>
    <w:next w:val="Normal"/>
    <w:autoRedefine/>
    <w:uiPriority w:val="39"/>
    <w:unhideWhenUsed/>
    <w:rsid w:val="002905E4"/>
    <w:pPr>
      <w:ind w:left="1100"/>
    </w:pPr>
    <w:rPr>
      <w:rFonts w:cstheme="minorHAnsi"/>
      <w:sz w:val="18"/>
      <w:szCs w:val="18"/>
    </w:rPr>
  </w:style>
  <w:style w:type="paragraph" w:styleId="TOC7">
    <w:name w:val="toc 7"/>
    <w:basedOn w:val="Normal"/>
    <w:next w:val="Normal"/>
    <w:autoRedefine/>
    <w:uiPriority w:val="39"/>
    <w:unhideWhenUsed/>
    <w:rsid w:val="002905E4"/>
    <w:pPr>
      <w:ind w:left="1320"/>
    </w:pPr>
    <w:rPr>
      <w:rFonts w:cstheme="minorHAnsi"/>
      <w:sz w:val="18"/>
      <w:szCs w:val="18"/>
    </w:rPr>
  </w:style>
  <w:style w:type="paragraph" w:styleId="TOC8">
    <w:name w:val="toc 8"/>
    <w:basedOn w:val="Normal"/>
    <w:next w:val="Normal"/>
    <w:autoRedefine/>
    <w:uiPriority w:val="39"/>
    <w:unhideWhenUsed/>
    <w:rsid w:val="002905E4"/>
    <w:pPr>
      <w:ind w:left="1540"/>
    </w:pPr>
    <w:rPr>
      <w:rFonts w:cstheme="minorHAnsi"/>
      <w:sz w:val="18"/>
      <w:szCs w:val="18"/>
    </w:rPr>
  </w:style>
  <w:style w:type="paragraph" w:styleId="TOC9">
    <w:name w:val="toc 9"/>
    <w:basedOn w:val="Normal"/>
    <w:next w:val="Normal"/>
    <w:autoRedefine/>
    <w:uiPriority w:val="39"/>
    <w:unhideWhenUsed/>
    <w:rsid w:val="002905E4"/>
    <w:pPr>
      <w:ind w:left="1760"/>
    </w:pPr>
    <w:rPr>
      <w:rFonts w:cstheme="minorHAnsi"/>
      <w:sz w:val="18"/>
      <w:szCs w:val="18"/>
    </w:rPr>
  </w:style>
  <w:style w:type="paragraph" w:styleId="Bibliography">
    <w:name w:val="Bibliography"/>
    <w:basedOn w:val="Normal"/>
    <w:next w:val="Normal"/>
    <w:autoRedefine/>
    <w:uiPriority w:val="37"/>
    <w:unhideWhenUsed/>
    <w:rsid w:val="00690423"/>
    <w:pPr>
      <w:ind w:firstLine="0"/>
    </w:pPr>
  </w:style>
  <w:style w:type="paragraph" w:styleId="ListParagraph">
    <w:name w:val="List Paragraph"/>
    <w:basedOn w:val="Normal"/>
    <w:uiPriority w:val="34"/>
    <w:qFormat/>
    <w:rsid w:val="00367924"/>
    <w:pPr>
      <w:numPr>
        <w:numId w:val="15"/>
      </w:numPr>
      <w:contextualSpacing/>
    </w:pPr>
  </w:style>
  <w:style w:type="character" w:styleId="PlaceholderText">
    <w:name w:val="Placeholder Text"/>
    <w:basedOn w:val="DefaultParagraphFont"/>
    <w:uiPriority w:val="99"/>
    <w:semiHidden/>
    <w:rsid w:val="004F5C1D"/>
    <w:rPr>
      <w:color w:val="808080"/>
    </w:rPr>
  </w:style>
  <w:style w:type="paragraph" w:styleId="TableofFigures">
    <w:name w:val="table of figures"/>
    <w:basedOn w:val="Normal"/>
    <w:next w:val="Normal"/>
    <w:uiPriority w:val="99"/>
    <w:unhideWhenUsed/>
    <w:rsid w:val="00B36958"/>
    <w:pPr>
      <w:ind w:firstLine="0"/>
    </w:pPr>
  </w:style>
  <w:style w:type="paragraph" w:styleId="NoSpacing">
    <w:name w:val="No Spacing"/>
    <w:uiPriority w:val="1"/>
    <w:qFormat/>
    <w:rsid w:val="00AB2AA8"/>
    <w:pPr>
      <w:spacing w:after="0" w:line="240" w:lineRule="auto"/>
    </w:pPr>
    <w:rPr>
      <w:rFonts w:ascii="Times New Roman" w:hAnsi="Times New Roman"/>
      <w:sz w:val="24"/>
    </w:rPr>
  </w:style>
  <w:style w:type="paragraph" w:styleId="Title">
    <w:name w:val="Title"/>
    <w:basedOn w:val="Normal"/>
    <w:next w:val="Normal"/>
    <w:link w:val="Title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674F6E"/>
    <w:rPr>
      <w:rFonts w:ascii="Times New Roman" w:eastAsiaTheme="majorEastAsia" w:hAnsi="Times New Roman" w:cstheme="majorBidi"/>
      <w:b/>
      <w:kern w:val="28"/>
      <w:sz w:val="28"/>
      <w:szCs w:val="56"/>
    </w:rPr>
  </w:style>
  <w:style w:type="paragraph" w:customStyle="1" w:styleId="Title1">
    <w:name w:val="Title1"/>
    <w:basedOn w:val="Title"/>
    <w:next w:val="Firstparagraph"/>
    <w:link w:val="Title1Char"/>
    <w:autoRedefine/>
    <w:qFormat/>
    <w:rsid w:val="009F025B"/>
    <w:pPr>
      <w:spacing w:after="480" w:line="360" w:lineRule="auto"/>
    </w:pPr>
    <w:rPr>
      <w:lang w:val="en-GB"/>
    </w:rPr>
  </w:style>
  <w:style w:type="paragraph" w:customStyle="1" w:styleId="Contents">
    <w:name w:val="Contents"/>
    <w:basedOn w:val="TOC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DefaultParagraphFont"/>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al"/>
    <w:next w:val="Normal"/>
    <w:link w:val="FirstparagraphChar"/>
    <w:qFormat/>
    <w:rsid w:val="00674F6E"/>
    <w:pPr>
      <w:ind w:firstLine="0"/>
    </w:pPr>
  </w:style>
  <w:style w:type="character" w:customStyle="1" w:styleId="TOC1Char">
    <w:name w:val="TOC 1 Char"/>
    <w:basedOn w:val="DefaultParagraphFont"/>
    <w:link w:val="TOC1"/>
    <w:uiPriority w:val="39"/>
    <w:rsid w:val="00B36958"/>
    <w:rPr>
      <w:rFonts w:ascii="Times New Roman" w:hAnsi="Times New Roman" w:cstheme="minorHAnsi"/>
      <w:b/>
      <w:bCs/>
      <w:sz w:val="24"/>
      <w:szCs w:val="20"/>
    </w:rPr>
  </w:style>
  <w:style w:type="character" w:customStyle="1" w:styleId="ContentsChar">
    <w:name w:val="Contents Char"/>
    <w:basedOn w:val="TOC1Char"/>
    <w:link w:val="Contents"/>
    <w:rsid w:val="00B84CB4"/>
    <w:rPr>
      <w:rFonts w:ascii="Times New Roman" w:hAnsi="Times New Roman" w:cs="Times New Roman"/>
      <w:b w:val="0"/>
      <w:bCs/>
      <w:caps/>
      <w:sz w:val="24"/>
      <w:szCs w:val="24"/>
    </w:rPr>
  </w:style>
  <w:style w:type="character" w:customStyle="1" w:styleId="Heading4Char">
    <w:name w:val="Heading 4 Char"/>
    <w:basedOn w:val="DefaultParagraphFont"/>
    <w:link w:val="Heading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DefaultParagraphFont"/>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Subtitle">
    <w:name w:val="Subtitle"/>
    <w:basedOn w:val="Title"/>
    <w:next w:val="Normal"/>
    <w:link w:val="SubtitleChar"/>
    <w:uiPriority w:val="11"/>
    <w:qFormat/>
    <w:rsid w:val="0061744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61744A"/>
    <w:rPr>
      <w:rFonts w:ascii="Times New Roman" w:eastAsiaTheme="minorEastAsia" w:hAnsi="Times New Roman" w:cstheme="majorBidi"/>
      <w:b/>
      <w:spacing w:val="15"/>
      <w:kern w:val="28"/>
      <w:sz w:val="28"/>
      <w:szCs w:val="56"/>
    </w:rPr>
  </w:style>
  <w:style w:type="paragraph" w:styleId="PlainText">
    <w:name w:val="Plain Text"/>
    <w:basedOn w:val="Normal"/>
    <w:link w:val="PlainTextChar"/>
    <w:uiPriority w:val="99"/>
    <w:unhideWhenUsed/>
    <w:rsid w:val="0082775C"/>
    <w:pPr>
      <w:spacing w:line="240" w:lineRule="auto"/>
      <w:ind w:firstLine="0"/>
      <w:jc w:val="left"/>
    </w:pPr>
    <w:rPr>
      <w:rFonts w:ascii="Consolas" w:hAnsi="Consolas"/>
      <w:sz w:val="21"/>
      <w:szCs w:val="21"/>
    </w:rPr>
  </w:style>
  <w:style w:type="character" w:customStyle="1" w:styleId="PlainTextChar">
    <w:name w:val="Plain Text Char"/>
    <w:basedOn w:val="DefaultParagraphFont"/>
    <w:link w:val="PlainText"/>
    <w:uiPriority w:val="99"/>
    <w:rsid w:val="0082775C"/>
    <w:rPr>
      <w:rFonts w:ascii="Consolas" w:hAnsi="Consolas"/>
      <w:sz w:val="21"/>
      <w:szCs w:val="21"/>
    </w:rPr>
  </w:style>
  <w:style w:type="paragraph" w:styleId="TOCHeading">
    <w:name w:val="TOC Heading"/>
    <w:basedOn w:val="Heading1"/>
    <w:next w:val="Norma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FootnoteText">
    <w:name w:val="footnote text"/>
    <w:basedOn w:val="Normal"/>
    <w:link w:val="FootnoteTextChar"/>
    <w:uiPriority w:val="99"/>
    <w:semiHidden/>
    <w:unhideWhenUsed/>
    <w:rsid w:val="00690423"/>
    <w:pPr>
      <w:spacing w:line="240" w:lineRule="auto"/>
    </w:pPr>
    <w:rPr>
      <w:sz w:val="20"/>
      <w:szCs w:val="20"/>
    </w:rPr>
  </w:style>
  <w:style w:type="character" w:customStyle="1" w:styleId="FootnoteTextChar">
    <w:name w:val="Footnote Text Char"/>
    <w:basedOn w:val="DefaultParagraphFont"/>
    <w:link w:val="FootnoteText"/>
    <w:uiPriority w:val="99"/>
    <w:semiHidden/>
    <w:rsid w:val="00690423"/>
    <w:rPr>
      <w:rFonts w:ascii="Times New Roman" w:hAnsi="Times New Roman"/>
      <w:sz w:val="20"/>
      <w:szCs w:val="20"/>
    </w:rPr>
  </w:style>
  <w:style w:type="character" w:styleId="FootnoteReference">
    <w:name w:val="footnote reference"/>
    <w:basedOn w:val="DefaultParagraphFont"/>
    <w:uiPriority w:val="99"/>
    <w:semiHidden/>
    <w:unhideWhenUsed/>
    <w:rsid w:val="00690423"/>
    <w:rPr>
      <w:vertAlign w:val="superscript"/>
    </w:rPr>
  </w:style>
  <w:style w:type="paragraph" w:customStyle="1" w:styleId="Cmsor1-szmozatlan">
    <w:name w:val="Címsor 1 - számozatlan"/>
    <w:basedOn w:val="Heading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TableGrid0">
    <w:name w:val="Table Grid"/>
    <w:basedOn w:val="TableNormal"/>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forThesis">
    <w:name w:val="Custom for Thesis"/>
    <w:basedOn w:val="Normal"/>
    <w:qFormat/>
    <w:rsid w:val="00F527EC"/>
    <w:pPr>
      <w:spacing w:before="160" w:after="160" w:line="259" w:lineRule="auto"/>
      <w:ind w:firstLine="0"/>
      <w:jc w:val="left"/>
    </w:pPr>
    <w:rPr>
      <w:spacing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943">
      <w:bodyDiv w:val="1"/>
      <w:marLeft w:val="0"/>
      <w:marRight w:val="0"/>
      <w:marTop w:val="0"/>
      <w:marBottom w:val="0"/>
      <w:divBdr>
        <w:top w:val="none" w:sz="0" w:space="0" w:color="auto"/>
        <w:left w:val="none" w:sz="0" w:space="0" w:color="auto"/>
        <w:bottom w:val="none" w:sz="0" w:space="0" w:color="auto"/>
        <w:right w:val="none" w:sz="0" w:space="0" w:color="auto"/>
      </w:divBdr>
    </w:div>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3657466">
      <w:bodyDiv w:val="1"/>
      <w:marLeft w:val="0"/>
      <w:marRight w:val="0"/>
      <w:marTop w:val="0"/>
      <w:marBottom w:val="0"/>
      <w:divBdr>
        <w:top w:val="none" w:sz="0" w:space="0" w:color="auto"/>
        <w:left w:val="none" w:sz="0" w:space="0" w:color="auto"/>
        <w:bottom w:val="none" w:sz="0" w:space="0" w:color="auto"/>
        <w:right w:val="none" w:sz="0" w:space="0" w:color="auto"/>
      </w:divBdr>
    </w:div>
    <w:div w:id="14045017">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18548615">
      <w:bodyDiv w:val="1"/>
      <w:marLeft w:val="0"/>
      <w:marRight w:val="0"/>
      <w:marTop w:val="0"/>
      <w:marBottom w:val="0"/>
      <w:divBdr>
        <w:top w:val="none" w:sz="0" w:space="0" w:color="auto"/>
        <w:left w:val="none" w:sz="0" w:space="0" w:color="auto"/>
        <w:bottom w:val="none" w:sz="0" w:space="0" w:color="auto"/>
        <w:right w:val="none" w:sz="0" w:space="0" w:color="auto"/>
      </w:divBdr>
    </w:div>
    <w:div w:id="19211275">
      <w:bodyDiv w:val="1"/>
      <w:marLeft w:val="0"/>
      <w:marRight w:val="0"/>
      <w:marTop w:val="0"/>
      <w:marBottom w:val="0"/>
      <w:divBdr>
        <w:top w:val="none" w:sz="0" w:space="0" w:color="auto"/>
        <w:left w:val="none" w:sz="0" w:space="0" w:color="auto"/>
        <w:bottom w:val="none" w:sz="0" w:space="0" w:color="auto"/>
        <w:right w:val="none" w:sz="0" w:space="0" w:color="auto"/>
      </w:divBdr>
    </w:div>
    <w:div w:id="19627914">
      <w:bodyDiv w:val="1"/>
      <w:marLeft w:val="0"/>
      <w:marRight w:val="0"/>
      <w:marTop w:val="0"/>
      <w:marBottom w:val="0"/>
      <w:divBdr>
        <w:top w:val="none" w:sz="0" w:space="0" w:color="auto"/>
        <w:left w:val="none" w:sz="0" w:space="0" w:color="auto"/>
        <w:bottom w:val="none" w:sz="0" w:space="0" w:color="auto"/>
        <w:right w:val="none" w:sz="0" w:space="0" w:color="auto"/>
      </w:divBdr>
    </w:div>
    <w:div w:id="22288276">
      <w:bodyDiv w:val="1"/>
      <w:marLeft w:val="0"/>
      <w:marRight w:val="0"/>
      <w:marTop w:val="0"/>
      <w:marBottom w:val="0"/>
      <w:divBdr>
        <w:top w:val="none" w:sz="0" w:space="0" w:color="auto"/>
        <w:left w:val="none" w:sz="0" w:space="0" w:color="auto"/>
        <w:bottom w:val="none" w:sz="0" w:space="0" w:color="auto"/>
        <w:right w:val="none" w:sz="0" w:space="0" w:color="auto"/>
      </w:divBdr>
    </w:div>
    <w:div w:id="28068190">
      <w:bodyDiv w:val="1"/>
      <w:marLeft w:val="0"/>
      <w:marRight w:val="0"/>
      <w:marTop w:val="0"/>
      <w:marBottom w:val="0"/>
      <w:divBdr>
        <w:top w:val="none" w:sz="0" w:space="0" w:color="auto"/>
        <w:left w:val="none" w:sz="0" w:space="0" w:color="auto"/>
        <w:bottom w:val="none" w:sz="0" w:space="0" w:color="auto"/>
        <w:right w:val="none" w:sz="0" w:space="0" w:color="auto"/>
      </w:divBdr>
    </w:div>
    <w:div w:id="28797015">
      <w:bodyDiv w:val="1"/>
      <w:marLeft w:val="0"/>
      <w:marRight w:val="0"/>
      <w:marTop w:val="0"/>
      <w:marBottom w:val="0"/>
      <w:divBdr>
        <w:top w:val="none" w:sz="0" w:space="0" w:color="auto"/>
        <w:left w:val="none" w:sz="0" w:space="0" w:color="auto"/>
        <w:bottom w:val="none" w:sz="0" w:space="0" w:color="auto"/>
        <w:right w:val="none" w:sz="0" w:space="0" w:color="auto"/>
      </w:divBdr>
    </w:div>
    <w:div w:id="31078645">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677232">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403844">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50274305">
      <w:bodyDiv w:val="1"/>
      <w:marLeft w:val="0"/>
      <w:marRight w:val="0"/>
      <w:marTop w:val="0"/>
      <w:marBottom w:val="0"/>
      <w:divBdr>
        <w:top w:val="none" w:sz="0" w:space="0" w:color="auto"/>
        <w:left w:val="none" w:sz="0" w:space="0" w:color="auto"/>
        <w:bottom w:val="none" w:sz="0" w:space="0" w:color="auto"/>
        <w:right w:val="none" w:sz="0" w:space="0" w:color="auto"/>
      </w:divBdr>
    </w:div>
    <w:div w:id="54550663">
      <w:bodyDiv w:val="1"/>
      <w:marLeft w:val="0"/>
      <w:marRight w:val="0"/>
      <w:marTop w:val="0"/>
      <w:marBottom w:val="0"/>
      <w:divBdr>
        <w:top w:val="none" w:sz="0" w:space="0" w:color="auto"/>
        <w:left w:val="none" w:sz="0" w:space="0" w:color="auto"/>
        <w:bottom w:val="none" w:sz="0" w:space="0" w:color="auto"/>
        <w:right w:val="none" w:sz="0" w:space="0" w:color="auto"/>
      </w:divBdr>
    </w:div>
    <w:div w:id="60906883">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8967346">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3938402">
      <w:bodyDiv w:val="1"/>
      <w:marLeft w:val="0"/>
      <w:marRight w:val="0"/>
      <w:marTop w:val="0"/>
      <w:marBottom w:val="0"/>
      <w:divBdr>
        <w:top w:val="none" w:sz="0" w:space="0" w:color="auto"/>
        <w:left w:val="none" w:sz="0" w:space="0" w:color="auto"/>
        <w:bottom w:val="none" w:sz="0" w:space="0" w:color="auto"/>
        <w:right w:val="none" w:sz="0" w:space="0" w:color="auto"/>
      </w:divBdr>
    </w:div>
    <w:div w:id="75053982">
      <w:bodyDiv w:val="1"/>
      <w:marLeft w:val="0"/>
      <w:marRight w:val="0"/>
      <w:marTop w:val="0"/>
      <w:marBottom w:val="0"/>
      <w:divBdr>
        <w:top w:val="none" w:sz="0" w:space="0" w:color="auto"/>
        <w:left w:val="none" w:sz="0" w:space="0" w:color="auto"/>
        <w:bottom w:val="none" w:sz="0" w:space="0" w:color="auto"/>
        <w:right w:val="none" w:sz="0" w:space="0" w:color="auto"/>
      </w:divBdr>
    </w:div>
    <w:div w:id="80958431">
      <w:bodyDiv w:val="1"/>
      <w:marLeft w:val="0"/>
      <w:marRight w:val="0"/>
      <w:marTop w:val="0"/>
      <w:marBottom w:val="0"/>
      <w:divBdr>
        <w:top w:val="none" w:sz="0" w:space="0" w:color="auto"/>
        <w:left w:val="none" w:sz="0" w:space="0" w:color="auto"/>
        <w:bottom w:val="none" w:sz="0" w:space="0" w:color="auto"/>
        <w:right w:val="none" w:sz="0" w:space="0" w:color="auto"/>
      </w:divBdr>
    </w:div>
    <w:div w:id="83887746">
      <w:bodyDiv w:val="1"/>
      <w:marLeft w:val="0"/>
      <w:marRight w:val="0"/>
      <w:marTop w:val="0"/>
      <w:marBottom w:val="0"/>
      <w:divBdr>
        <w:top w:val="none" w:sz="0" w:space="0" w:color="auto"/>
        <w:left w:val="none" w:sz="0" w:space="0" w:color="auto"/>
        <w:bottom w:val="none" w:sz="0" w:space="0" w:color="auto"/>
        <w:right w:val="none" w:sz="0" w:space="0" w:color="auto"/>
      </w:divBdr>
    </w:div>
    <w:div w:id="87040242">
      <w:bodyDiv w:val="1"/>
      <w:marLeft w:val="0"/>
      <w:marRight w:val="0"/>
      <w:marTop w:val="0"/>
      <w:marBottom w:val="0"/>
      <w:divBdr>
        <w:top w:val="none" w:sz="0" w:space="0" w:color="auto"/>
        <w:left w:val="none" w:sz="0" w:space="0" w:color="auto"/>
        <w:bottom w:val="none" w:sz="0" w:space="0" w:color="auto"/>
        <w:right w:val="none" w:sz="0" w:space="0" w:color="auto"/>
      </w:divBdr>
    </w:div>
    <w:div w:id="87384572">
      <w:bodyDiv w:val="1"/>
      <w:marLeft w:val="0"/>
      <w:marRight w:val="0"/>
      <w:marTop w:val="0"/>
      <w:marBottom w:val="0"/>
      <w:divBdr>
        <w:top w:val="none" w:sz="0" w:space="0" w:color="auto"/>
        <w:left w:val="none" w:sz="0" w:space="0" w:color="auto"/>
        <w:bottom w:val="none" w:sz="0" w:space="0" w:color="auto"/>
        <w:right w:val="none" w:sz="0" w:space="0" w:color="auto"/>
      </w:divBdr>
    </w:div>
    <w:div w:id="96145606">
      <w:bodyDiv w:val="1"/>
      <w:marLeft w:val="0"/>
      <w:marRight w:val="0"/>
      <w:marTop w:val="0"/>
      <w:marBottom w:val="0"/>
      <w:divBdr>
        <w:top w:val="none" w:sz="0" w:space="0" w:color="auto"/>
        <w:left w:val="none" w:sz="0" w:space="0" w:color="auto"/>
        <w:bottom w:val="none" w:sz="0" w:space="0" w:color="auto"/>
        <w:right w:val="none" w:sz="0" w:space="0" w:color="auto"/>
      </w:divBdr>
    </w:div>
    <w:div w:id="97144994">
      <w:bodyDiv w:val="1"/>
      <w:marLeft w:val="0"/>
      <w:marRight w:val="0"/>
      <w:marTop w:val="0"/>
      <w:marBottom w:val="0"/>
      <w:divBdr>
        <w:top w:val="none" w:sz="0" w:space="0" w:color="auto"/>
        <w:left w:val="none" w:sz="0" w:space="0" w:color="auto"/>
        <w:bottom w:val="none" w:sz="0" w:space="0" w:color="auto"/>
        <w:right w:val="none" w:sz="0" w:space="0" w:color="auto"/>
      </w:divBdr>
    </w:div>
    <w:div w:id="97332074">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0319377">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3893751">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25777794">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49829486">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196253">
      <w:bodyDiv w:val="1"/>
      <w:marLeft w:val="0"/>
      <w:marRight w:val="0"/>
      <w:marTop w:val="0"/>
      <w:marBottom w:val="0"/>
      <w:divBdr>
        <w:top w:val="none" w:sz="0" w:space="0" w:color="auto"/>
        <w:left w:val="none" w:sz="0" w:space="0" w:color="auto"/>
        <w:bottom w:val="none" w:sz="0" w:space="0" w:color="auto"/>
        <w:right w:val="none" w:sz="0" w:space="0" w:color="auto"/>
      </w:divBdr>
    </w:div>
    <w:div w:id="155539466">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56500652">
      <w:bodyDiv w:val="1"/>
      <w:marLeft w:val="0"/>
      <w:marRight w:val="0"/>
      <w:marTop w:val="0"/>
      <w:marBottom w:val="0"/>
      <w:divBdr>
        <w:top w:val="none" w:sz="0" w:space="0" w:color="auto"/>
        <w:left w:val="none" w:sz="0" w:space="0" w:color="auto"/>
        <w:bottom w:val="none" w:sz="0" w:space="0" w:color="auto"/>
        <w:right w:val="none" w:sz="0" w:space="0" w:color="auto"/>
      </w:divBdr>
    </w:div>
    <w:div w:id="158663882">
      <w:bodyDiv w:val="1"/>
      <w:marLeft w:val="0"/>
      <w:marRight w:val="0"/>
      <w:marTop w:val="0"/>
      <w:marBottom w:val="0"/>
      <w:divBdr>
        <w:top w:val="none" w:sz="0" w:space="0" w:color="auto"/>
        <w:left w:val="none" w:sz="0" w:space="0" w:color="auto"/>
        <w:bottom w:val="none" w:sz="0" w:space="0" w:color="auto"/>
        <w:right w:val="none" w:sz="0" w:space="0" w:color="auto"/>
      </w:divBdr>
    </w:div>
    <w:div w:id="162088346">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82211237">
      <w:bodyDiv w:val="1"/>
      <w:marLeft w:val="0"/>
      <w:marRight w:val="0"/>
      <w:marTop w:val="0"/>
      <w:marBottom w:val="0"/>
      <w:divBdr>
        <w:top w:val="none" w:sz="0" w:space="0" w:color="auto"/>
        <w:left w:val="none" w:sz="0" w:space="0" w:color="auto"/>
        <w:bottom w:val="none" w:sz="0" w:space="0" w:color="auto"/>
        <w:right w:val="none" w:sz="0" w:space="0" w:color="auto"/>
      </w:divBdr>
    </w:div>
    <w:div w:id="189880335">
      <w:bodyDiv w:val="1"/>
      <w:marLeft w:val="0"/>
      <w:marRight w:val="0"/>
      <w:marTop w:val="0"/>
      <w:marBottom w:val="0"/>
      <w:divBdr>
        <w:top w:val="none" w:sz="0" w:space="0" w:color="auto"/>
        <w:left w:val="none" w:sz="0" w:space="0" w:color="auto"/>
        <w:bottom w:val="none" w:sz="0" w:space="0" w:color="auto"/>
        <w:right w:val="none" w:sz="0" w:space="0" w:color="auto"/>
      </w:divBdr>
    </w:div>
    <w:div w:id="190194761">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2183434">
      <w:bodyDiv w:val="1"/>
      <w:marLeft w:val="0"/>
      <w:marRight w:val="0"/>
      <w:marTop w:val="0"/>
      <w:marBottom w:val="0"/>
      <w:divBdr>
        <w:top w:val="none" w:sz="0" w:space="0" w:color="auto"/>
        <w:left w:val="none" w:sz="0" w:space="0" w:color="auto"/>
        <w:bottom w:val="none" w:sz="0" w:space="0" w:color="auto"/>
        <w:right w:val="none" w:sz="0" w:space="0" w:color="auto"/>
      </w:divBdr>
    </w:div>
    <w:div w:id="202983268">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06797181">
      <w:bodyDiv w:val="1"/>
      <w:marLeft w:val="0"/>
      <w:marRight w:val="0"/>
      <w:marTop w:val="0"/>
      <w:marBottom w:val="0"/>
      <w:divBdr>
        <w:top w:val="none" w:sz="0" w:space="0" w:color="auto"/>
        <w:left w:val="none" w:sz="0" w:space="0" w:color="auto"/>
        <w:bottom w:val="none" w:sz="0" w:space="0" w:color="auto"/>
        <w:right w:val="none" w:sz="0" w:space="0" w:color="auto"/>
      </w:divBdr>
    </w:div>
    <w:div w:id="209653529">
      <w:bodyDiv w:val="1"/>
      <w:marLeft w:val="0"/>
      <w:marRight w:val="0"/>
      <w:marTop w:val="0"/>
      <w:marBottom w:val="0"/>
      <w:divBdr>
        <w:top w:val="none" w:sz="0" w:space="0" w:color="auto"/>
        <w:left w:val="none" w:sz="0" w:space="0" w:color="auto"/>
        <w:bottom w:val="none" w:sz="0" w:space="0" w:color="auto"/>
        <w:right w:val="none" w:sz="0" w:space="0" w:color="auto"/>
      </w:divBdr>
    </w:div>
    <w:div w:id="216547341">
      <w:bodyDiv w:val="1"/>
      <w:marLeft w:val="0"/>
      <w:marRight w:val="0"/>
      <w:marTop w:val="0"/>
      <w:marBottom w:val="0"/>
      <w:divBdr>
        <w:top w:val="none" w:sz="0" w:space="0" w:color="auto"/>
        <w:left w:val="none" w:sz="0" w:space="0" w:color="auto"/>
        <w:bottom w:val="none" w:sz="0" w:space="0" w:color="auto"/>
        <w:right w:val="none" w:sz="0" w:space="0" w:color="auto"/>
      </w:divBdr>
    </w:div>
    <w:div w:id="219022694">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36867425">
      <w:bodyDiv w:val="1"/>
      <w:marLeft w:val="0"/>
      <w:marRight w:val="0"/>
      <w:marTop w:val="0"/>
      <w:marBottom w:val="0"/>
      <w:divBdr>
        <w:top w:val="none" w:sz="0" w:space="0" w:color="auto"/>
        <w:left w:val="none" w:sz="0" w:space="0" w:color="auto"/>
        <w:bottom w:val="none" w:sz="0" w:space="0" w:color="auto"/>
        <w:right w:val="none" w:sz="0" w:space="0" w:color="auto"/>
      </w:divBdr>
    </w:div>
    <w:div w:id="241255260">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1449328">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42878454">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0546546">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2762548">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64198190">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5406456">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2157881">
      <w:bodyDiv w:val="1"/>
      <w:marLeft w:val="0"/>
      <w:marRight w:val="0"/>
      <w:marTop w:val="0"/>
      <w:marBottom w:val="0"/>
      <w:divBdr>
        <w:top w:val="none" w:sz="0" w:space="0" w:color="auto"/>
        <w:left w:val="none" w:sz="0" w:space="0" w:color="auto"/>
        <w:bottom w:val="none" w:sz="0" w:space="0" w:color="auto"/>
        <w:right w:val="none" w:sz="0" w:space="0" w:color="auto"/>
      </w:divBdr>
    </w:div>
    <w:div w:id="282225251">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04701313">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15454350">
      <w:bodyDiv w:val="1"/>
      <w:marLeft w:val="0"/>
      <w:marRight w:val="0"/>
      <w:marTop w:val="0"/>
      <w:marBottom w:val="0"/>
      <w:divBdr>
        <w:top w:val="none" w:sz="0" w:space="0" w:color="auto"/>
        <w:left w:val="none" w:sz="0" w:space="0" w:color="auto"/>
        <w:bottom w:val="none" w:sz="0" w:space="0" w:color="auto"/>
        <w:right w:val="none" w:sz="0" w:space="0" w:color="auto"/>
      </w:divBdr>
    </w:div>
    <w:div w:id="318967341">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4379609">
      <w:bodyDiv w:val="1"/>
      <w:marLeft w:val="0"/>
      <w:marRight w:val="0"/>
      <w:marTop w:val="0"/>
      <w:marBottom w:val="0"/>
      <w:divBdr>
        <w:top w:val="none" w:sz="0" w:space="0" w:color="auto"/>
        <w:left w:val="none" w:sz="0" w:space="0" w:color="auto"/>
        <w:bottom w:val="none" w:sz="0" w:space="0" w:color="auto"/>
        <w:right w:val="none" w:sz="0" w:space="0" w:color="auto"/>
      </w:divBdr>
    </w:div>
    <w:div w:id="334495789">
      <w:bodyDiv w:val="1"/>
      <w:marLeft w:val="0"/>
      <w:marRight w:val="0"/>
      <w:marTop w:val="0"/>
      <w:marBottom w:val="0"/>
      <w:divBdr>
        <w:top w:val="none" w:sz="0" w:space="0" w:color="auto"/>
        <w:left w:val="none" w:sz="0" w:space="0" w:color="auto"/>
        <w:bottom w:val="none" w:sz="0" w:space="0" w:color="auto"/>
        <w:right w:val="none" w:sz="0" w:space="0" w:color="auto"/>
      </w:divBdr>
    </w:div>
    <w:div w:id="337192312">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48485943">
      <w:bodyDiv w:val="1"/>
      <w:marLeft w:val="0"/>
      <w:marRight w:val="0"/>
      <w:marTop w:val="0"/>
      <w:marBottom w:val="0"/>
      <w:divBdr>
        <w:top w:val="none" w:sz="0" w:space="0" w:color="auto"/>
        <w:left w:val="none" w:sz="0" w:space="0" w:color="auto"/>
        <w:bottom w:val="none" w:sz="0" w:space="0" w:color="auto"/>
        <w:right w:val="none" w:sz="0" w:space="0" w:color="auto"/>
      </w:divBdr>
    </w:div>
    <w:div w:id="349840422">
      <w:bodyDiv w:val="1"/>
      <w:marLeft w:val="0"/>
      <w:marRight w:val="0"/>
      <w:marTop w:val="0"/>
      <w:marBottom w:val="0"/>
      <w:divBdr>
        <w:top w:val="none" w:sz="0" w:space="0" w:color="auto"/>
        <w:left w:val="none" w:sz="0" w:space="0" w:color="auto"/>
        <w:bottom w:val="none" w:sz="0" w:space="0" w:color="auto"/>
        <w:right w:val="none" w:sz="0" w:space="0" w:color="auto"/>
      </w:divBdr>
    </w:div>
    <w:div w:id="351152589">
      <w:bodyDiv w:val="1"/>
      <w:marLeft w:val="0"/>
      <w:marRight w:val="0"/>
      <w:marTop w:val="0"/>
      <w:marBottom w:val="0"/>
      <w:divBdr>
        <w:top w:val="none" w:sz="0" w:space="0" w:color="auto"/>
        <w:left w:val="none" w:sz="0" w:space="0" w:color="auto"/>
        <w:bottom w:val="none" w:sz="0" w:space="0" w:color="auto"/>
        <w:right w:val="none" w:sz="0" w:space="0" w:color="auto"/>
      </w:divBdr>
    </w:div>
    <w:div w:id="352607591">
      <w:bodyDiv w:val="1"/>
      <w:marLeft w:val="0"/>
      <w:marRight w:val="0"/>
      <w:marTop w:val="0"/>
      <w:marBottom w:val="0"/>
      <w:divBdr>
        <w:top w:val="none" w:sz="0" w:space="0" w:color="auto"/>
        <w:left w:val="none" w:sz="0" w:space="0" w:color="auto"/>
        <w:bottom w:val="none" w:sz="0" w:space="0" w:color="auto"/>
        <w:right w:val="none" w:sz="0" w:space="0" w:color="auto"/>
      </w:divBdr>
    </w:div>
    <w:div w:id="355497895">
      <w:bodyDiv w:val="1"/>
      <w:marLeft w:val="0"/>
      <w:marRight w:val="0"/>
      <w:marTop w:val="0"/>
      <w:marBottom w:val="0"/>
      <w:divBdr>
        <w:top w:val="none" w:sz="0" w:space="0" w:color="auto"/>
        <w:left w:val="none" w:sz="0" w:space="0" w:color="auto"/>
        <w:bottom w:val="none" w:sz="0" w:space="0" w:color="auto"/>
        <w:right w:val="none" w:sz="0" w:space="0" w:color="auto"/>
      </w:divBdr>
    </w:div>
    <w:div w:id="366490483">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1007076">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76318604">
      <w:bodyDiv w:val="1"/>
      <w:marLeft w:val="0"/>
      <w:marRight w:val="0"/>
      <w:marTop w:val="0"/>
      <w:marBottom w:val="0"/>
      <w:divBdr>
        <w:top w:val="none" w:sz="0" w:space="0" w:color="auto"/>
        <w:left w:val="none" w:sz="0" w:space="0" w:color="auto"/>
        <w:bottom w:val="none" w:sz="0" w:space="0" w:color="auto"/>
        <w:right w:val="none" w:sz="0" w:space="0" w:color="auto"/>
      </w:divBdr>
    </w:div>
    <w:div w:id="377977880">
      <w:bodyDiv w:val="1"/>
      <w:marLeft w:val="0"/>
      <w:marRight w:val="0"/>
      <w:marTop w:val="0"/>
      <w:marBottom w:val="0"/>
      <w:divBdr>
        <w:top w:val="none" w:sz="0" w:space="0" w:color="auto"/>
        <w:left w:val="none" w:sz="0" w:space="0" w:color="auto"/>
        <w:bottom w:val="none" w:sz="0" w:space="0" w:color="auto"/>
        <w:right w:val="none" w:sz="0" w:space="0" w:color="auto"/>
      </w:divBdr>
    </w:div>
    <w:div w:id="378018147">
      <w:bodyDiv w:val="1"/>
      <w:marLeft w:val="0"/>
      <w:marRight w:val="0"/>
      <w:marTop w:val="0"/>
      <w:marBottom w:val="0"/>
      <w:divBdr>
        <w:top w:val="none" w:sz="0" w:space="0" w:color="auto"/>
        <w:left w:val="none" w:sz="0" w:space="0" w:color="auto"/>
        <w:bottom w:val="none" w:sz="0" w:space="0" w:color="auto"/>
        <w:right w:val="none" w:sz="0" w:space="0" w:color="auto"/>
      </w:divBdr>
    </w:div>
    <w:div w:id="380253521">
      <w:bodyDiv w:val="1"/>
      <w:marLeft w:val="0"/>
      <w:marRight w:val="0"/>
      <w:marTop w:val="0"/>
      <w:marBottom w:val="0"/>
      <w:divBdr>
        <w:top w:val="none" w:sz="0" w:space="0" w:color="auto"/>
        <w:left w:val="none" w:sz="0" w:space="0" w:color="auto"/>
        <w:bottom w:val="none" w:sz="0" w:space="0" w:color="auto"/>
        <w:right w:val="none" w:sz="0" w:space="0" w:color="auto"/>
      </w:divBdr>
    </w:div>
    <w:div w:id="381514812">
      <w:bodyDiv w:val="1"/>
      <w:marLeft w:val="0"/>
      <w:marRight w:val="0"/>
      <w:marTop w:val="0"/>
      <w:marBottom w:val="0"/>
      <w:divBdr>
        <w:top w:val="none" w:sz="0" w:space="0" w:color="auto"/>
        <w:left w:val="none" w:sz="0" w:space="0" w:color="auto"/>
        <w:bottom w:val="none" w:sz="0" w:space="0" w:color="auto"/>
        <w:right w:val="none" w:sz="0" w:space="0" w:color="auto"/>
      </w:divBdr>
    </w:div>
    <w:div w:id="382297340">
      <w:bodyDiv w:val="1"/>
      <w:marLeft w:val="0"/>
      <w:marRight w:val="0"/>
      <w:marTop w:val="0"/>
      <w:marBottom w:val="0"/>
      <w:divBdr>
        <w:top w:val="none" w:sz="0" w:space="0" w:color="auto"/>
        <w:left w:val="none" w:sz="0" w:space="0" w:color="auto"/>
        <w:bottom w:val="none" w:sz="0" w:space="0" w:color="auto"/>
        <w:right w:val="none" w:sz="0" w:space="0" w:color="auto"/>
      </w:divBdr>
    </w:div>
    <w:div w:id="386029454">
      <w:bodyDiv w:val="1"/>
      <w:marLeft w:val="0"/>
      <w:marRight w:val="0"/>
      <w:marTop w:val="0"/>
      <w:marBottom w:val="0"/>
      <w:divBdr>
        <w:top w:val="none" w:sz="0" w:space="0" w:color="auto"/>
        <w:left w:val="none" w:sz="0" w:space="0" w:color="auto"/>
        <w:bottom w:val="none" w:sz="0" w:space="0" w:color="auto"/>
        <w:right w:val="none" w:sz="0" w:space="0" w:color="auto"/>
      </w:divBdr>
    </w:div>
    <w:div w:id="390273826">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397285403">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11702832">
      <w:bodyDiv w:val="1"/>
      <w:marLeft w:val="0"/>
      <w:marRight w:val="0"/>
      <w:marTop w:val="0"/>
      <w:marBottom w:val="0"/>
      <w:divBdr>
        <w:top w:val="none" w:sz="0" w:space="0" w:color="auto"/>
        <w:left w:val="none" w:sz="0" w:space="0" w:color="auto"/>
        <w:bottom w:val="none" w:sz="0" w:space="0" w:color="auto"/>
        <w:right w:val="none" w:sz="0" w:space="0" w:color="auto"/>
      </w:divBdr>
    </w:div>
    <w:div w:id="413431147">
      <w:bodyDiv w:val="1"/>
      <w:marLeft w:val="0"/>
      <w:marRight w:val="0"/>
      <w:marTop w:val="0"/>
      <w:marBottom w:val="0"/>
      <w:divBdr>
        <w:top w:val="none" w:sz="0" w:space="0" w:color="auto"/>
        <w:left w:val="none" w:sz="0" w:space="0" w:color="auto"/>
        <w:bottom w:val="none" w:sz="0" w:space="0" w:color="auto"/>
        <w:right w:val="none" w:sz="0" w:space="0" w:color="auto"/>
      </w:divBdr>
    </w:div>
    <w:div w:id="417215574">
      <w:bodyDiv w:val="1"/>
      <w:marLeft w:val="0"/>
      <w:marRight w:val="0"/>
      <w:marTop w:val="0"/>
      <w:marBottom w:val="0"/>
      <w:divBdr>
        <w:top w:val="none" w:sz="0" w:space="0" w:color="auto"/>
        <w:left w:val="none" w:sz="0" w:space="0" w:color="auto"/>
        <w:bottom w:val="none" w:sz="0" w:space="0" w:color="auto"/>
        <w:right w:val="none" w:sz="0" w:space="0" w:color="auto"/>
      </w:divBdr>
    </w:div>
    <w:div w:id="41984002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2359823">
      <w:bodyDiv w:val="1"/>
      <w:marLeft w:val="0"/>
      <w:marRight w:val="0"/>
      <w:marTop w:val="0"/>
      <w:marBottom w:val="0"/>
      <w:divBdr>
        <w:top w:val="none" w:sz="0" w:space="0" w:color="auto"/>
        <w:left w:val="none" w:sz="0" w:space="0" w:color="auto"/>
        <w:bottom w:val="none" w:sz="0" w:space="0" w:color="auto"/>
        <w:right w:val="none" w:sz="0" w:space="0" w:color="auto"/>
      </w:divBdr>
    </w:div>
    <w:div w:id="434833556">
      <w:bodyDiv w:val="1"/>
      <w:marLeft w:val="0"/>
      <w:marRight w:val="0"/>
      <w:marTop w:val="0"/>
      <w:marBottom w:val="0"/>
      <w:divBdr>
        <w:top w:val="none" w:sz="0" w:space="0" w:color="auto"/>
        <w:left w:val="none" w:sz="0" w:space="0" w:color="auto"/>
        <w:bottom w:val="none" w:sz="0" w:space="0" w:color="auto"/>
        <w:right w:val="none" w:sz="0" w:space="0" w:color="auto"/>
      </w:divBdr>
    </w:div>
    <w:div w:id="436676827">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39960932">
      <w:bodyDiv w:val="1"/>
      <w:marLeft w:val="0"/>
      <w:marRight w:val="0"/>
      <w:marTop w:val="0"/>
      <w:marBottom w:val="0"/>
      <w:divBdr>
        <w:top w:val="none" w:sz="0" w:space="0" w:color="auto"/>
        <w:left w:val="none" w:sz="0" w:space="0" w:color="auto"/>
        <w:bottom w:val="none" w:sz="0" w:space="0" w:color="auto"/>
        <w:right w:val="none" w:sz="0" w:space="0" w:color="auto"/>
      </w:divBdr>
    </w:div>
    <w:div w:id="442388199">
      <w:bodyDiv w:val="1"/>
      <w:marLeft w:val="0"/>
      <w:marRight w:val="0"/>
      <w:marTop w:val="0"/>
      <w:marBottom w:val="0"/>
      <w:divBdr>
        <w:top w:val="none" w:sz="0" w:space="0" w:color="auto"/>
        <w:left w:val="none" w:sz="0" w:space="0" w:color="auto"/>
        <w:bottom w:val="none" w:sz="0" w:space="0" w:color="auto"/>
        <w:right w:val="none" w:sz="0" w:space="0" w:color="auto"/>
      </w:divBdr>
    </w:div>
    <w:div w:id="444470455">
      <w:bodyDiv w:val="1"/>
      <w:marLeft w:val="0"/>
      <w:marRight w:val="0"/>
      <w:marTop w:val="0"/>
      <w:marBottom w:val="0"/>
      <w:divBdr>
        <w:top w:val="none" w:sz="0" w:space="0" w:color="auto"/>
        <w:left w:val="none" w:sz="0" w:space="0" w:color="auto"/>
        <w:bottom w:val="none" w:sz="0" w:space="0" w:color="auto"/>
        <w:right w:val="none" w:sz="0" w:space="0" w:color="auto"/>
      </w:divBdr>
    </w:div>
    <w:div w:id="455104293">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55491738">
      <w:bodyDiv w:val="1"/>
      <w:marLeft w:val="0"/>
      <w:marRight w:val="0"/>
      <w:marTop w:val="0"/>
      <w:marBottom w:val="0"/>
      <w:divBdr>
        <w:top w:val="none" w:sz="0" w:space="0" w:color="auto"/>
        <w:left w:val="none" w:sz="0" w:space="0" w:color="auto"/>
        <w:bottom w:val="none" w:sz="0" w:space="0" w:color="auto"/>
        <w:right w:val="none" w:sz="0" w:space="0" w:color="auto"/>
      </w:divBdr>
    </w:div>
    <w:div w:id="460341799">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62819736">
      <w:bodyDiv w:val="1"/>
      <w:marLeft w:val="0"/>
      <w:marRight w:val="0"/>
      <w:marTop w:val="0"/>
      <w:marBottom w:val="0"/>
      <w:divBdr>
        <w:top w:val="none" w:sz="0" w:space="0" w:color="auto"/>
        <w:left w:val="none" w:sz="0" w:space="0" w:color="auto"/>
        <w:bottom w:val="none" w:sz="0" w:space="0" w:color="auto"/>
        <w:right w:val="none" w:sz="0" w:space="0" w:color="auto"/>
      </w:divBdr>
    </w:div>
    <w:div w:id="463817182">
      <w:bodyDiv w:val="1"/>
      <w:marLeft w:val="0"/>
      <w:marRight w:val="0"/>
      <w:marTop w:val="0"/>
      <w:marBottom w:val="0"/>
      <w:divBdr>
        <w:top w:val="none" w:sz="0" w:space="0" w:color="auto"/>
        <w:left w:val="none" w:sz="0" w:space="0" w:color="auto"/>
        <w:bottom w:val="none" w:sz="0" w:space="0" w:color="auto"/>
        <w:right w:val="none" w:sz="0" w:space="0" w:color="auto"/>
      </w:divBdr>
    </w:div>
    <w:div w:id="46821186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4641256">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86047353">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4177245">
      <w:bodyDiv w:val="1"/>
      <w:marLeft w:val="0"/>
      <w:marRight w:val="0"/>
      <w:marTop w:val="0"/>
      <w:marBottom w:val="0"/>
      <w:divBdr>
        <w:top w:val="none" w:sz="0" w:space="0" w:color="auto"/>
        <w:left w:val="none" w:sz="0" w:space="0" w:color="auto"/>
        <w:bottom w:val="none" w:sz="0" w:space="0" w:color="auto"/>
        <w:right w:val="none" w:sz="0" w:space="0" w:color="auto"/>
      </w:divBdr>
    </w:div>
    <w:div w:id="504710542">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06481107">
      <w:bodyDiv w:val="1"/>
      <w:marLeft w:val="0"/>
      <w:marRight w:val="0"/>
      <w:marTop w:val="0"/>
      <w:marBottom w:val="0"/>
      <w:divBdr>
        <w:top w:val="none" w:sz="0" w:space="0" w:color="auto"/>
        <w:left w:val="none" w:sz="0" w:space="0" w:color="auto"/>
        <w:bottom w:val="none" w:sz="0" w:space="0" w:color="auto"/>
        <w:right w:val="none" w:sz="0" w:space="0" w:color="auto"/>
      </w:divBdr>
    </w:div>
    <w:div w:id="509180443">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3034217">
      <w:bodyDiv w:val="1"/>
      <w:marLeft w:val="0"/>
      <w:marRight w:val="0"/>
      <w:marTop w:val="0"/>
      <w:marBottom w:val="0"/>
      <w:divBdr>
        <w:top w:val="none" w:sz="0" w:space="0" w:color="auto"/>
        <w:left w:val="none" w:sz="0" w:space="0" w:color="auto"/>
        <w:bottom w:val="none" w:sz="0" w:space="0" w:color="auto"/>
        <w:right w:val="none" w:sz="0" w:space="0" w:color="auto"/>
      </w:divBdr>
    </w:div>
    <w:div w:id="533807759">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37468691">
      <w:bodyDiv w:val="1"/>
      <w:marLeft w:val="0"/>
      <w:marRight w:val="0"/>
      <w:marTop w:val="0"/>
      <w:marBottom w:val="0"/>
      <w:divBdr>
        <w:top w:val="none" w:sz="0" w:space="0" w:color="auto"/>
        <w:left w:val="none" w:sz="0" w:space="0" w:color="auto"/>
        <w:bottom w:val="none" w:sz="0" w:space="0" w:color="auto"/>
        <w:right w:val="none" w:sz="0" w:space="0" w:color="auto"/>
      </w:divBdr>
    </w:div>
    <w:div w:id="537469004">
      <w:bodyDiv w:val="1"/>
      <w:marLeft w:val="0"/>
      <w:marRight w:val="0"/>
      <w:marTop w:val="0"/>
      <w:marBottom w:val="0"/>
      <w:divBdr>
        <w:top w:val="none" w:sz="0" w:space="0" w:color="auto"/>
        <w:left w:val="none" w:sz="0" w:space="0" w:color="auto"/>
        <w:bottom w:val="none" w:sz="0" w:space="0" w:color="auto"/>
        <w:right w:val="none" w:sz="0" w:space="0" w:color="auto"/>
      </w:divBdr>
    </w:div>
    <w:div w:id="544483459">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61060500">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69539045">
      <w:bodyDiv w:val="1"/>
      <w:marLeft w:val="0"/>
      <w:marRight w:val="0"/>
      <w:marTop w:val="0"/>
      <w:marBottom w:val="0"/>
      <w:divBdr>
        <w:top w:val="none" w:sz="0" w:space="0" w:color="auto"/>
        <w:left w:val="none" w:sz="0" w:space="0" w:color="auto"/>
        <w:bottom w:val="none" w:sz="0" w:space="0" w:color="auto"/>
        <w:right w:val="none" w:sz="0" w:space="0" w:color="auto"/>
      </w:divBdr>
    </w:div>
    <w:div w:id="570430927">
      <w:bodyDiv w:val="1"/>
      <w:marLeft w:val="0"/>
      <w:marRight w:val="0"/>
      <w:marTop w:val="0"/>
      <w:marBottom w:val="0"/>
      <w:divBdr>
        <w:top w:val="none" w:sz="0" w:space="0" w:color="auto"/>
        <w:left w:val="none" w:sz="0" w:space="0" w:color="auto"/>
        <w:bottom w:val="none" w:sz="0" w:space="0" w:color="auto"/>
        <w:right w:val="none" w:sz="0" w:space="0" w:color="auto"/>
      </w:divBdr>
    </w:div>
    <w:div w:id="573247148">
      <w:bodyDiv w:val="1"/>
      <w:marLeft w:val="0"/>
      <w:marRight w:val="0"/>
      <w:marTop w:val="0"/>
      <w:marBottom w:val="0"/>
      <w:divBdr>
        <w:top w:val="none" w:sz="0" w:space="0" w:color="auto"/>
        <w:left w:val="none" w:sz="0" w:space="0" w:color="auto"/>
        <w:bottom w:val="none" w:sz="0" w:space="0" w:color="auto"/>
        <w:right w:val="none" w:sz="0" w:space="0" w:color="auto"/>
      </w:divBdr>
    </w:div>
    <w:div w:id="574048717">
      <w:bodyDiv w:val="1"/>
      <w:marLeft w:val="0"/>
      <w:marRight w:val="0"/>
      <w:marTop w:val="0"/>
      <w:marBottom w:val="0"/>
      <w:divBdr>
        <w:top w:val="none" w:sz="0" w:space="0" w:color="auto"/>
        <w:left w:val="none" w:sz="0" w:space="0" w:color="auto"/>
        <w:bottom w:val="none" w:sz="0" w:space="0" w:color="auto"/>
        <w:right w:val="none" w:sz="0" w:space="0" w:color="auto"/>
      </w:divBdr>
    </w:div>
    <w:div w:id="574901891">
      <w:bodyDiv w:val="1"/>
      <w:marLeft w:val="0"/>
      <w:marRight w:val="0"/>
      <w:marTop w:val="0"/>
      <w:marBottom w:val="0"/>
      <w:divBdr>
        <w:top w:val="none" w:sz="0" w:space="0" w:color="auto"/>
        <w:left w:val="none" w:sz="0" w:space="0" w:color="auto"/>
        <w:bottom w:val="none" w:sz="0" w:space="0" w:color="auto"/>
        <w:right w:val="none" w:sz="0" w:space="0" w:color="auto"/>
      </w:divBdr>
    </w:div>
    <w:div w:id="575827162">
      <w:bodyDiv w:val="1"/>
      <w:marLeft w:val="0"/>
      <w:marRight w:val="0"/>
      <w:marTop w:val="0"/>
      <w:marBottom w:val="0"/>
      <w:divBdr>
        <w:top w:val="none" w:sz="0" w:space="0" w:color="auto"/>
        <w:left w:val="none" w:sz="0" w:space="0" w:color="auto"/>
        <w:bottom w:val="none" w:sz="0" w:space="0" w:color="auto"/>
        <w:right w:val="none" w:sz="0" w:space="0" w:color="auto"/>
      </w:divBdr>
    </w:div>
    <w:div w:id="581376356">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01687324">
      <w:bodyDiv w:val="1"/>
      <w:marLeft w:val="0"/>
      <w:marRight w:val="0"/>
      <w:marTop w:val="0"/>
      <w:marBottom w:val="0"/>
      <w:divBdr>
        <w:top w:val="none" w:sz="0" w:space="0" w:color="auto"/>
        <w:left w:val="none" w:sz="0" w:space="0" w:color="auto"/>
        <w:bottom w:val="none" w:sz="0" w:space="0" w:color="auto"/>
        <w:right w:val="none" w:sz="0" w:space="0" w:color="auto"/>
      </w:divBdr>
    </w:div>
    <w:div w:id="604314286">
      <w:bodyDiv w:val="1"/>
      <w:marLeft w:val="0"/>
      <w:marRight w:val="0"/>
      <w:marTop w:val="0"/>
      <w:marBottom w:val="0"/>
      <w:divBdr>
        <w:top w:val="none" w:sz="0" w:space="0" w:color="auto"/>
        <w:left w:val="none" w:sz="0" w:space="0" w:color="auto"/>
        <w:bottom w:val="none" w:sz="0" w:space="0" w:color="auto"/>
        <w:right w:val="none" w:sz="0" w:space="0" w:color="auto"/>
      </w:divBdr>
    </w:div>
    <w:div w:id="605311147">
      <w:bodyDiv w:val="1"/>
      <w:marLeft w:val="0"/>
      <w:marRight w:val="0"/>
      <w:marTop w:val="0"/>
      <w:marBottom w:val="0"/>
      <w:divBdr>
        <w:top w:val="none" w:sz="0" w:space="0" w:color="auto"/>
        <w:left w:val="none" w:sz="0" w:space="0" w:color="auto"/>
        <w:bottom w:val="none" w:sz="0" w:space="0" w:color="auto"/>
        <w:right w:val="none" w:sz="0" w:space="0" w:color="auto"/>
      </w:divBdr>
    </w:div>
    <w:div w:id="609624646">
      <w:bodyDiv w:val="1"/>
      <w:marLeft w:val="0"/>
      <w:marRight w:val="0"/>
      <w:marTop w:val="0"/>
      <w:marBottom w:val="0"/>
      <w:divBdr>
        <w:top w:val="none" w:sz="0" w:space="0" w:color="auto"/>
        <w:left w:val="none" w:sz="0" w:space="0" w:color="auto"/>
        <w:bottom w:val="none" w:sz="0" w:space="0" w:color="auto"/>
        <w:right w:val="none" w:sz="0" w:space="0" w:color="auto"/>
      </w:divBdr>
    </w:div>
    <w:div w:id="611782648">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25310265">
      <w:bodyDiv w:val="1"/>
      <w:marLeft w:val="0"/>
      <w:marRight w:val="0"/>
      <w:marTop w:val="0"/>
      <w:marBottom w:val="0"/>
      <w:divBdr>
        <w:top w:val="none" w:sz="0" w:space="0" w:color="auto"/>
        <w:left w:val="none" w:sz="0" w:space="0" w:color="auto"/>
        <w:bottom w:val="none" w:sz="0" w:space="0" w:color="auto"/>
        <w:right w:val="none" w:sz="0" w:space="0" w:color="auto"/>
      </w:divBdr>
    </w:div>
    <w:div w:id="634792422">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9924587">
      <w:bodyDiv w:val="1"/>
      <w:marLeft w:val="0"/>
      <w:marRight w:val="0"/>
      <w:marTop w:val="0"/>
      <w:marBottom w:val="0"/>
      <w:divBdr>
        <w:top w:val="none" w:sz="0" w:space="0" w:color="auto"/>
        <w:left w:val="none" w:sz="0" w:space="0" w:color="auto"/>
        <w:bottom w:val="none" w:sz="0" w:space="0" w:color="auto"/>
        <w:right w:val="none" w:sz="0" w:space="0" w:color="auto"/>
      </w:divBdr>
    </w:div>
    <w:div w:id="640384866">
      <w:bodyDiv w:val="1"/>
      <w:marLeft w:val="0"/>
      <w:marRight w:val="0"/>
      <w:marTop w:val="0"/>
      <w:marBottom w:val="0"/>
      <w:divBdr>
        <w:top w:val="none" w:sz="0" w:space="0" w:color="auto"/>
        <w:left w:val="none" w:sz="0" w:space="0" w:color="auto"/>
        <w:bottom w:val="none" w:sz="0" w:space="0" w:color="auto"/>
        <w:right w:val="none" w:sz="0" w:space="0" w:color="auto"/>
      </w:divBdr>
    </w:div>
    <w:div w:id="645427741">
      <w:bodyDiv w:val="1"/>
      <w:marLeft w:val="0"/>
      <w:marRight w:val="0"/>
      <w:marTop w:val="0"/>
      <w:marBottom w:val="0"/>
      <w:divBdr>
        <w:top w:val="none" w:sz="0" w:space="0" w:color="auto"/>
        <w:left w:val="none" w:sz="0" w:space="0" w:color="auto"/>
        <w:bottom w:val="none" w:sz="0" w:space="0" w:color="auto"/>
        <w:right w:val="none" w:sz="0" w:space="0" w:color="auto"/>
      </w:divBdr>
    </w:div>
    <w:div w:id="650645689">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1831350">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59238904">
      <w:bodyDiv w:val="1"/>
      <w:marLeft w:val="0"/>
      <w:marRight w:val="0"/>
      <w:marTop w:val="0"/>
      <w:marBottom w:val="0"/>
      <w:divBdr>
        <w:top w:val="none" w:sz="0" w:space="0" w:color="auto"/>
        <w:left w:val="none" w:sz="0" w:space="0" w:color="auto"/>
        <w:bottom w:val="none" w:sz="0" w:space="0" w:color="auto"/>
        <w:right w:val="none" w:sz="0" w:space="0" w:color="auto"/>
      </w:divBdr>
    </w:div>
    <w:div w:id="659967695">
      <w:bodyDiv w:val="1"/>
      <w:marLeft w:val="0"/>
      <w:marRight w:val="0"/>
      <w:marTop w:val="0"/>
      <w:marBottom w:val="0"/>
      <w:divBdr>
        <w:top w:val="none" w:sz="0" w:space="0" w:color="auto"/>
        <w:left w:val="none" w:sz="0" w:space="0" w:color="auto"/>
        <w:bottom w:val="none" w:sz="0" w:space="0" w:color="auto"/>
        <w:right w:val="none" w:sz="0" w:space="0" w:color="auto"/>
      </w:divBdr>
    </w:div>
    <w:div w:id="660886568">
      <w:bodyDiv w:val="1"/>
      <w:marLeft w:val="0"/>
      <w:marRight w:val="0"/>
      <w:marTop w:val="0"/>
      <w:marBottom w:val="0"/>
      <w:divBdr>
        <w:top w:val="none" w:sz="0" w:space="0" w:color="auto"/>
        <w:left w:val="none" w:sz="0" w:space="0" w:color="auto"/>
        <w:bottom w:val="none" w:sz="0" w:space="0" w:color="auto"/>
        <w:right w:val="none" w:sz="0" w:space="0" w:color="auto"/>
      </w:divBdr>
    </w:div>
    <w:div w:id="668337793">
      <w:bodyDiv w:val="1"/>
      <w:marLeft w:val="0"/>
      <w:marRight w:val="0"/>
      <w:marTop w:val="0"/>
      <w:marBottom w:val="0"/>
      <w:divBdr>
        <w:top w:val="none" w:sz="0" w:space="0" w:color="auto"/>
        <w:left w:val="none" w:sz="0" w:space="0" w:color="auto"/>
        <w:bottom w:val="none" w:sz="0" w:space="0" w:color="auto"/>
        <w:right w:val="none" w:sz="0" w:space="0" w:color="auto"/>
      </w:divBdr>
    </w:div>
    <w:div w:id="672338544">
      <w:bodyDiv w:val="1"/>
      <w:marLeft w:val="0"/>
      <w:marRight w:val="0"/>
      <w:marTop w:val="0"/>
      <w:marBottom w:val="0"/>
      <w:divBdr>
        <w:top w:val="none" w:sz="0" w:space="0" w:color="auto"/>
        <w:left w:val="none" w:sz="0" w:space="0" w:color="auto"/>
        <w:bottom w:val="none" w:sz="0" w:space="0" w:color="auto"/>
        <w:right w:val="none" w:sz="0" w:space="0" w:color="auto"/>
      </w:divBdr>
    </w:div>
    <w:div w:id="673192136">
      <w:bodyDiv w:val="1"/>
      <w:marLeft w:val="0"/>
      <w:marRight w:val="0"/>
      <w:marTop w:val="0"/>
      <w:marBottom w:val="0"/>
      <w:divBdr>
        <w:top w:val="none" w:sz="0" w:space="0" w:color="auto"/>
        <w:left w:val="none" w:sz="0" w:space="0" w:color="auto"/>
        <w:bottom w:val="none" w:sz="0" w:space="0" w:color="auto"/>
        <w:right w:val="none" w:sz="0" w:space="0" w:color="auto"/>
      </w:divBdr>
    </w:div>
    <w:div w:id="674721366">
      <w:bodyDiv w:val="1"/>
      <w:marLeft w:val="0"/>
      <w:marRight w:val="0"/>
      <w:marTop w:val="0"/>
      <w:marBottom w:val="0"/>
      <w:divBdr>
        <w:top w:val="none" w:sz="0" w:space="0" w:color="auto"/>
        <w:left w:val="none" w:sz="0" w:space="0" w:color="auto"/>
        <w:bottom w:val="none" w:sz="0" w:space="0" w:color="auto"/>
        <w:right w:val="none" w:sz="0" w:space="0" w:color="auto"/>
      </w:divBdr>
    </w:div>
    <w:div w:id="675111704">
      <w:bodyDiv w:val="1"/>
      <w:marLeft w:val="0"/>
      <w:marRight w:val="0"/>
      <w:marTop w:val="0"/>
      <w:marBottom w:val="0"/>
      <w:divBdr>
        <w:top w:val="none" w:sz="0" w:space="0" w:color="auto"/>
        <w:left w:val="none" w:sz="0" w:space="0" w:color="auto"/>
        <w:bottom w:val="none" w:sz="0" w:space="0" w:color="auto"/>
        <w:right w:val="none" w:sz="0" w:space="0" w:color="auto"/>
      </w:divBdr>
    </w:div>
    <w:div w:id="675422926">
      <w:bodyDiv w:val="1"/>
      <w:marLeft w:val="0"/>
      <w:marRight w:val="0"/>
      <w:marTop w:val="0"/>
      <w:marBottom w:val="0"/>
      <w:divBdr>
        <w:top w:val="none" w:sz="0" w:space="0" w:color="auto"/>
        <w:left w:val="none" w:sz="0" w:space="0" w:color="auto"/>
        <w:bottom w:val="none" w:sz="0" w:space="0" w:color="auto"/>
        <w:right w:val="none" w:sz="0" w:space="0" w:color="auto"/>
      </w:divBdr>
    </w:div>
    <w:div w:id="675771373">
      <w:bodyDiv w:val="1"/>
      <w:marLeft w:val="0"/>
      <w:marRight w:val="0"/>
      <w:marTop w:val="0"/>
      <w:marBottom w:val="0"/>
      <w:divBdr>
        <w:top w:val="none" w:sz="0" w:space="0" w:color="auto"/>
        <w:left w:val="none" w:sz="0" w:space="0" w:color="auto"/>
        <w:bottom w:val="none" w:sz="0" w:space="0" w:color="auto"/>
        <w:right w:val="none" w:sz="0" w:space="0" w:color="auto"/>
      </w:divBdr>
    </w:div>
    <w:div w:id="682323809">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88062632">
      <w:bodyDiv w:val="1"/>
      <w:marLeft w:val="0"/>
      <w:marRight w:val="0"/>
      <w:marTop w:val="0"/>
      <w:marBottom w:val="0"/>
      <w:divBdr>
        <w:top w:val="none" w:sz="0" w:space="0" w:color="auto"/>
        <w:left w:val="none" w:sz="0" w:space="0" w:color="auto"/>
        <w:bottom w:val="none" w:sz="0" w:space="0" w:color="auto"/>
        <w:right w:val="none" w:sz="0" w:space="0" w:color="auto"/>
      </w:divBdr>
    </w:div>
    <w:div w:id="694310200">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697124526">
      <w:bodyDiv w:val="1"/>
      <w:marLeft w:val="0"/>
      <w:marRight w:val="0"/>
      <w:marTop w:val="0"/>
      <w:marBottom w:val="0"/>
      <w:divBdr>
        <w:top w:val="none" w:sz="0" w:space="0" w:color="auto"/>
        <w:left w:val="none" w:sz="0" w:space="0" w:color="auto"/>
        <w:bottom w:val="none" w:sz="0" w:space="0" w:color="auto"/>
        <w:right w:val="none" w:sz="0" w:space="0" w:color="auto"/>
      </w:divBdr>
    </w:div>
    <w:div w:id="703671302">
      <w:bodyDiv w:val="1"/>
      <w:marLeft w:val="0"/>
      <w:marRight w:val="0"/>
      <w:marTop w:val="0"/>
      <w:marBottom w:val="0"/>
      <w:divBdr>
        <w:top w:val="none" w:sz="0" w:space="0" w:color="auto"/>
        <w:left w:val="none" w:sz="0" w:space="0" w:color="auto"/>
        <w:bottom w:val="none" w:sz="0" w:space="0" w:color="auto"/>
        <w:right w:val="none" w:sz="0" w:space="0" w:color="auto"/>
      </w:divBdr>
    </w:div>
    <w:div w:id="707099247">
      <w:bodyDiv w:val="1"/>
      <w:marLeft w:val="0"/>
      <w:marRight w:val="0"/>
      <w:marTop w:val="0"/>
      <w:marBottom w:val="0"/>
      <w:divBdr>
        <w:top w:val="none" w:sz="0" w:space="0" w:color="auto"/>
        <w:left w:val="none" w:sz="0" w:space="0" w:color="auto"/>
        <w:bottom w:val="none" w:sz="0" w:space="0" w:color="auto"/>
        <w:right w:val="none" w:sz="0" w:space="0" w:color="auto"/>
      </w:divBdr>
    </w:div>
    <w:div w:id="711342345">
      <w:bodyDiv w:val="1"/>
      <w:marLeft w:val="0"/>
      <w:marRight w:val="0"/>
      <w:marTop w:val="0"/>
      <w:marBottom w:val="0"/>
      <w:divBdr>
        <w:top w:val="none" w:sz="0" w:space="0" w:color="auto"/>
        <w:left w:val="none" w:sz="0" w:space="0" w:color="auto"/>
        <w:bottom w:val="none" w:sz="0" w:space="0" w:color="auto"/>
        <w:right w:val="none" w:sz="0" w:space="0" w:color="auto"/>
      </w:divBdr>
    </w:div>
    <w:div w:id="714743099">
      <w:bodyDiv w:val="1"/>
      <w:marLeft w:val="0"/>
      <w:marRight w:val="0"/>
      <w:marTop w:val="0"/>
      <w:marBottom w:val="0"/>
      <w:divBdr>
        <w:top w:val="none" w:sz="0" w:space="0" w:color="auto"/>
        <w:left w:val="none" w:sz="0" w:space="0" w:color="auto"/>
        <w:bottom w:val="none" w:sz="0" w:space="0" w:color="auto"/>
        <w:right w:val="none" w:sz="0" w:space="0" w:color="auto"/>
      </w:divBdr>
    </w:div>
    <w:div w:id="718289011">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4328474">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29839990">
      <w:bodyDiv w:val="1"/>
      <w:marLeft w:val="0"/>
      <w:marRight w:val="0"/>
      <w:marTop w:val="0"/>
      <w:marBottom w:val="0"/>
      <w:divBdr>
        <w:top w:val="none" w:sz="0" w:space="0" w:color="auto"/>
        <w:left w:val="none" w:sz="0" w:space="0" w:color="auto"/>
        <w:bottom w:val="none" w:sz="0" w:space="0" w:color="auto"/>
        <w:right w:val="none" w:sz="0" w:space="0" w:color="auto"/>
      </w:divBdr>
    </w:div>
    <w:div w:id="730348300">
      <w:bodyDiv w:val="1"/>
      <w:marLeft w:val="0"/>
      <w:marRight w:val="0"/>
      <w:marTop w:val="0"/>
      <w:marBottom w:val="0"/>
      <w:divBdr>
        <w:top w:val="none" w:sz="0" w:space="0" w:color="auto"/>
        <w:left w:val="none" w:sz="0" w:space="0" w:color="auto"/>
        <w:bottom w:val="none" w:sz="0" w:space="0" w:color="auto"/>
        <w:right w:val="none" w:sz="0" w:space="0" w:color="auto"/>
      </w:divBdr>
    </w:div>
    <w:div w:id="731848706">
      <w:bodyDiv w:val="1"/>
      <w:marLeft w:val="0"/>
      <w:marRight w:val="0"/>
      <w:marTop w:val="0"/>
      <w:marBottom w:val="0"/>
      <w:divBdr>
        <w:top w:val="none" w:sz="0" w:space="0" w:color="auto"/>
        <w:left w:val="none" w:sz="0" w:space="0" w:color="auto"/>
        <w:bottom w:val="none" w:sz="0" w:space="0" w:color="auto"/>
        <w:right w:val="none" w:sz="0" w:space="0" w:color="auto"/>
      </w:divBdr>
    </w:div>
    <w:div w:id="733088292">
      <w:bodyDiv w:val="1"/>
      <w:marLeft w:val="0"/>
      <w:marRight w:val="0"/>
      <w:marTop w:val="0"/>
      <w:marBottom w:val="0"/>
      <w:divBdr>
        <w:top w:val="none" w:sz="0" w:space="0" w:color="auto"/>
        <w:left w:val="none" w:sz="0" w:space="0" w:color="auto"/>
        <w:bottom w:val="none" w:sz="0" w:space="0" w:color="auto"/>
        <w:right w:val="none" w:sz="0" w:space="0" w:color="auto"/>
      </w:divBdr>
    </w:div>
    <w:div w:id="733773387">
      <w:bodyDiv w:val="1"/>
      <w:marLeft w:val="0"/>
      <w:marRight w:val="0"/>
      <w:marTop w:val="0"/>
      <w:marBottom w:val="0"/>
      <w:divBdr>
        <w:top w:val="none" w:sz="0" w:space="0" w:color="auto"/>
        <w:left w:val="none" w:sz="0" w:space="0" w:color="auto"/>
        <w:bottom w:val="none" w:sz="0" w:space="0" w:color="auto"/>
        <w:right w:val="none" w:sz="0" w:space="0" w:color="auto"/>
      </w:divBdr>
    </w:div>
    <w:div w:id="736324951">
      <w:bodyDiv w:val="1"/>
      <w:marLeft w:val="0"/>
      <w:marRight w:val="0"/>
      <w:marTop w:val="0"/>
      <w:marBottom w:val="0"/>
      <w:divBdr>
        <w:top w:val="none" w:sz="0" w:space="0" w:color="auto"/>
        <w:left w:val="none" w:sz="0" w:space="0" w:color="auto"/>
        <w:bottom w:val="none" w:sz="0" w:space="0" w:color="auto"/>
        <w:right w:val="none" w:sz="0" w:space="0" w:color="auto"/>
      </w:divBdr>
    </w:div>
    <w:div w:id="737438362">
      <w:bodyDiv w:val="1"/>
      <w:marLeft w:val="0"/>
      <w:marRight w:val="0"/>
      <w:marTop w:val="0"/>
      <w:marBottom w:val="0"/>
      <w:divBdr>
        <w:top w:val="none" w:sz="0" w:space="0" w:color="auto"/>
        <w:left w:val="none" w:sz="0" w:space="0" w:color="auto"/>
        <w:bottom w:val="none" w:sz="0" w:space="0" w:color="auto"/>
        <w:right w:val="none" w:sz="0" w:space="0" w:color="auto"/>
      </w:divBdr>
    </w:div>
    <w:div w:id="740563060">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66539429">
      <w:bodyDiv w:val="1"/>
      <w:marLeft w:val="0"/>
      <w:marRight w:val="0"/>
      <w:marTop w:val="0"/>
      <w:marBottom w:val="0"/>
      <w:divBdr>
        <w:top w:val="none" w:sz="0" w:space="0" w:color="auto"/>
        <w:left w:val="none" w:sz="0" w:space="0" w:color="auto"/>
        <w:bottom w:val="none" w:sz="0" w:space="0" w:color="auto"/>
        <w:right w:val="none" w:sz="0" w:space="0" w:color="auto"/>
      </w:divBdr>
    </w:div>
    <w:div w:id="766729629">
      <w:bodyDiv w:val="1"/>
      <w:marLeft w:val="0"/>
      <w:marRight w:val="0"/>
      <w:marTop w:val="0"/>
      <w:marBottom w:val="0"/>
      <w:divBdr>
        <w:top w:val="none" w:sz="0" w:space="0" w:color="auto"/>
        <w:left w:val="none" w:sz="0" w:space="0" w:color="auto"/>
        <w:bottom w:val="none" w:sz="0" w:space="0" w:color="auto"/>
        <w:right w:val="none" w:sz="0" w:space="0" w:color="auto"/>
      </w:divBdr>
    </w:div>
    <w:div w:id="768113450">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2139004">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798644688">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09522944">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3647449">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18689471">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36530035">
      <w:bodyDiv w:val="1"/>
      <w:marLeft w:val="0"/>
      <w:marRight w:val="0"/>
      <w:marTop w:val="0"/>
      <w:marBottom w:val="0"/>
      <w:divBdr>
        <w:top w:val="none" w:sz="0" w:space="0" w:color="auto"/>
        <w:left w:val="none" w:sz="0" w:space="0" w:color="auto"/>
        <w:bottom w:val="none" w:sz="0" w:space="0" w:color="auto"/>
        <w:right w:val="none" w:sz="0" w:space="0" w:color="auto"/>
      </w:divBdr>
    </w:div>
    <w:div w:id="838231931">
      <w:bodyDiv w:val="1"/>
      <w:marLeft w:val="0"/>
      <w:marRight w:val="0"/>
      <w:marTop w:val="0"/>
      <w:marBottom w:val="0"/>
      <w:divBdr>
        <w:top w:val="none" w:sz="0" w:space="0" w:color="auto"/>
        <w:left w:val="none" w:sz="0" w:space="0" w:color="auto"/>
        <w:bottom w:val="none" w:sz="0" w:space="0" w:color="auto"/>
        <w:right w:val="none" w:sz="0" w:space="0" w:color="auto"/>
      </w:divBdr>
    </w:div>
    <w:div w:id="840704591">
      <w:bodyDiv w:val="1"/>
      <w:marLeft w:val="0"/>
      <w:marRight w:val="0"/>
      <w:marTop w:val="0"/>
      <w:marBottom w:val="0"/>
      <w:divBdr>
        <w:top w:val="none" w:sz="0" w:space="0" w:color="auto"/>
        <w:left w:val="none" w:sz="0" w:space="0" w:color="auto"/>
        <w:bottom w:val="none" w:sz="0" w:space="0" w:color="auto"/>
        <w:right w:val="none" w:sz="0" w:space="0" w:color="auto"/>
      </w:divBdr>
    </w:div>
    <w:div w:id="844125922">
      <w:bodyDiv w:val="1"/>
      <w:marLeft w:val="0"/>
      <w:marRight w:val="0"/>
      <w:marTop w:val="0"/>
      <w:marBottom w:val="0"/>
      <w:divBdr>
        <w:top w:val="none" w:sz="0" w:space="0" w:color="auto"/>
        <w:left w:val="none" w:sz="0" w:space="0" w:color="auto"/>
        <w:bottom w:val="none" w:sz="0" w:space="0" w:color="auto"/>
        <w:right w:val="none" w:sz="0" w:space="0" w:color="auto"/>
      </w:divBdr>
    </w:div>
    <w:div w:id="848980712">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58274508">
      <w:bodyDiv w:val="1"/>
      <w:marLeft w:val="0"/>
      <w:marRight w:val="0"/>
      <w:marTop w:val="0"/>
      <w:marBottom w:val="0"/>
      <w:divBdr>
        <w:top w:val="none" w:sz="0" w:space="0" w:color="auto"/>
        <w:left w:val="none" w:sz="0" w:space="0" w:color="auto"/>
        <w:bottom w:val="none" w:sz="0" w:space="0" w:color="auto"/>
        <w:right w:val="none" w:sz="0" w:space="0" w:color="auto"/>
      </w:divBdr>
    </w:div>
    <w:div w:id="858354939">
      <w:bodyDiv w:val="1"/>
      <w:marLeft w:val="0"/>
      <w:marRight w:val="0"/>
      <w:marTop w:val="0"/>
      <w:marBottom w:val="0"/>
      <w:divBdr>
        <w:top w:val="none" w:sz="0" w:space="0" w:color="auto"/>
        <w:left w:val="none" w:sz="0" w:space="0" w:color="auto"/>
        <w:bottom w:val="none" w:sz="0" w:space="0" w:color="auto"/>
        <w:right w:val="none" w:sz="0" w:space="0" w:color="auto"/>
      </w:divBdr>
    </w:div>
    <w:div w:id="862523353">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6960906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5848959">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164830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03874350">
      <w:bodyDiv w:val="1"/>
      <w:marLeft w:val="0"/>
      <w:marRight w:val="0"/>
      <w:marTop w:val="0"/>
      <w:marBottom w:val="0"/>
      <w:divBdr>
        <w:top w:val="none" w:sz="0" w:space="0" w:color="auto"/>
        <w:left w:val="none" w:sz="0" w:space="0" w:color="auto"/>
        <w:bottom w:val="none" w:sz="0" w:space="0" w:color="auto"/>
        <w:right w:val="none" w:sz="0" w:space="0" w:color="auto"/>
      </w:divBdr>
    </w:div>
    <w:div w:id="913900437">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19633406">
      <w:bodyDiv w:val="1"/>
      <w:marLeft w:val="0"/>
      <w:marRight w:val="0"/>
      <w:marTop w:val="0"/>
      <w:marBottom w:val="0"/>
      <w:divBdr>
        <w:top w:val="none" w:sz="0" w:space="0" w:color="auto"/>
        <w:left w:val="none" w:sz="0" w:space="0" w:color="auto"/>
        <w:bottom w:val="none" w:sz="0" w:space="0" w:color="auto"/>
        <w:right w:val="none" w:sz="0" w:space="0" w:color="auto"/>
      </w:divBdr>
    </w:div>
    <w:div w:id="922303353">
      <w:bodyDiv w:val="1"/>
      <w:marLeft w:val="0"/>
      <w:marRight w:val="0"/>
      <w:marTop w:val="0"/>
      <w:marBottom w:val="0"/>
      <w:divBdr>
        <w:top w:val="none" w:sz="0" w:space="0" w:color="auto"/>
        <w:left w:val="none" w:sz="0" w:space="0" w:color="auto"/>
        <w:bottom w:val="none" w:sz="0" w:space="0" w:color="auto"/>
        <w:right w:val="none" w:sz="0" w:space="0" w:color="auto"/>
      </w:divBdr>
    </w:div>
    <w:div w:id="923759765">
      <w:bodyDiv w:val="1"/>
      <w:marLeft w:val="0"/>
      <w:marRight w:val="0"/>
      <w:marTop w:val="0"/>
      <w:marBottom w:val="0"/>
      <w:divBdr>
        <w:top w:val="none" w:sz="0" w:space="0" w:color="auto"/>
        <w:left w:val="none" w:sz="0" w:space="0" w:color="auto"/>
        <w:bottom w:val="none" w:sz="0" w:space="0" w:color="auto"/>
        <w:right w:val="none" w:sz="0" w:space="0" w:color="auto"/>
      </w:divBdr>
    </w:div>
    <w:div w:id="924801398">
      <w:bodyDiv w:val="1"/>
      <w:marLeft w:val="0"/>
      <w:marRight w:val="0"/>
      <w:marTop w:val="0"/>
      <w:marBottom w:val="0"/>
      <w:divBdr>
        <w:top w:val="none" w:sz="0" w:space="0" w:color="auto"/>
        <w:left w:val="none" w:sz="0" w:space="0" w:color="auto"/>
        <w:bottom w:val="none" w:sz="0" w:space="0" w:color="auto"/>
        <w:right w:val="none" w:sz="0" w:space="0" w:color="auto"/>
      </w:divBdr>
    </w:div>
    <w:div w:id="924917142">
      <w:bodyDiv w:val="1"/>
      <w:marLeft w:val="0"/>
      <w:marRight w:val="0"/>
      <w:marTop w:val="0"/>
      <w:marBottom w:val="0"/>
      <w:divBdr>
        <w:top w:val="none" w:sz="0" w:space="0" w:color="auto"/>
        <w:left w:val="none" w:sz="0" w:space="0" w:color="auto"/>
        <w:bottom w:val="none" w:sz="0" w:space="0" w:color="auto"/>
        <w:right w:val="none" w:sz="0" w:space="0" w:color="auto"/>
      </w:divBdr>
    </w:div>
    <w:div w:id="929699542">
      <w:bodyDiv w:val="1"/>
      <w:marLeft w:val="0"/>
      <w:marRight w:val="0"/>
      <w:marTop w:val="0"/>
      <w:marBottom w:val="0"/>
      <w:divBdr>
        <w:top w:val="none" w:sz="0" w:space="0" w:color="auto"/>
        <w:left w:val="none" w:sz="0" w:space="0" w:color="auto"/>
        <w:bottom w:val="none" w:sz="0" w:space="0" w:color="auto"/>
        <w:right w:val="none" w:sz="0" w:space="0" w:color="auto"/>
      </w:divBdr>
    </w:div>
    <w:div w:id="930939422">
      <w:bodyDiv w:val="1"/>
      <w:marLeft w:val="0"/>
      <w:marRight w:val="0"/>
      <w:marTop w:val="0"/>
      <w:marBottom w:val="0"/>
      <w:divBdr>
        <w:top w:val="none" w:sz="0" w:space="0" w:color="auto"/>
        <w:left w:val="none" w:sz="0" w:space="0" w:color="auto"/>
        <w:bottom w:val="none" w:sz="0" w:space="0" w:color="auto"/>
        <w:right w:val="none" w:sz="0" w:space="0" w:color="auto"/>
      </w:divBdr>
    </w:div>
    <w:div w:id="941228228">
      <w:bodyDiv w:val="1"/>
      <w:marLeft w:val="0"/>
      <w:marRight w:val="0"/>
      <w:marTop w:val="0"/>
      <w:marBottom w:val="0"/>
      <w:divBdr>
        <w:top w:val="none" w:sz="0" w:space="0" w:color="auto"/>
        <w:left w:val="none" w:sz="0" w:space="0" w:color="auto"/>
        <w:bottom w:val="none" w:sz="0" w:space="0" w:color="auto"/>
        <w:right w:val="none" w:sz="0" w:space="0" w:color="auto"/>
      </w:divBdr>
    </w:div>
    <w:div w:id="945039355">
      <w:bodyDiv w:val="1"/>
      <w:marLeft w:val="0"/>
      <w:marRight w:val="0"/>
      <w:marTop w:val="0"/>
      <w:marBottom w:val="0"/>
      <w:divBdr>
        <w:top w:val="none" w:sz="0" w:space="0" w:color="auto"/>
        <w:left w:val="none" w:sz="0" w:space="0" w:color="auto"/>
        <w:bottom w:val="none" w:sz="0" w:space="0" w:color="auto"/>
        <w:right w:val="none" w:sz="0" w:space="0" w:color="auto"/>
      </w:divBdr>
    </w:div>
    <w:div w:id="948202056">
      <w:bodyDiv w:val="1"/>
      <w:marLeft w:val="0"/>
      <w:marRight w:val="0"/>
      <w:marTop w:val="0"/>
      <w:marBottom w:val="0"/>
      <w:divBdr>
        <w:top w:val="none" w:sz="0" w:space="0" w:color="auto"/>
        <w:left w:val="none" w:sz="0" w:space="0" w:color="auto"/>
        <w:bottom w:val="none" w:sz="0" w:space="0" w:color="auto"/>
        <w:right w:val="none" w:sz="0" w:space="0" w:color="auto"/>
      </w:divBdr>
    </w:div>
    <w:div w:id="949045837">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3753695">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7494574">
      <w:bodyDiv w:val="1"/>
      <w:marLeft w:val="0"/>
      <w:marRight w:val="0"/>
      <w:marTop w:val="0"/>
      <w:marBottom w:val="0"/>
      <w:divBdr>
        <w:top w:val="none" w:sz="0" w:space="0" w:color="auto"/>
        <w:left w:val="none" w:sz="0" w:space="0" w:color="auto"/>
        <w:bottom w:val="none" w:sz="0" w:space="0" w:color="auto"/>
        <w:right w:val="none" w:sz="0" w:space="0" w:color="auto"/>
      </w:divBdr>
    </w:div>
    <w:div w:id="959335600">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68240910">
      <w:bodyDiv w:val="1"/>
      <w:marLeft w:val="0"/>
      <w:marRight w:val="0"/>
      <w:marTop w:val="0"/>
      <w:marBottom w:val="0"/>
      <w:divBdr>
        <w:top w:val="none" w:sz="0" w:space="0" w:color="auto"/>
        <w:left w:val="none" w:sz="0" w:space="0" w:color="auto"/>
        <w:bottom w:val="none" w:sz="0" w:space="0" w:color="auto"/>
        <w:right w:val="none" w:sz="0" w:space="0" w:color="auto"/>
      </w:divBdr>
    </w:div>
    <w:div w:id="972829086">
      <w:bodyDiv w:val="1"/>
      <w:marLeft w:val="0"/>
      <w:marRight w:val="0"/>
      <w:marTop w:val="0"/>
      <w:marBottom w:val="0"/>
      <w:divBdr>
        <w:top w:val="none" w:sz="0" w:space="0" w:color="auto"/>
        <w:left w:val="none" w:sz="0" w:space="0" w:color="auto"/>
        <w:bottom w:val="none" w:sz="0" w:space="0" w:color="auto"/>
        <w:right w:val="none" w:sz="0" w:space="0" w:color="auto"/>
      </w:divBdr>
    </w:div>
    <w:div w:id="973682459">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81275394">
      <w:bodyDiv w:val="1"/>
      <w:marLeft w:val="0"/>
      <w:marRight w:val="0"/>
      <w:marTop w:val="0"/>
      <w:marBottom w:val="0"/>
      <w:divBdr>
        <w:top w:val="none" w:sz="0" w:space="0" w:color="auto"/>
        <w:left w:val="none" w:sz="0" w:space="0" w:color="auto"/>
        <w:bottom w:val="none" w:sz="0" w:space="0" w:color="auto"/>
        <w:right w:val="none" w:sz="0" w:space="0" w:color="auto"/>
      </w:divBdr>
    </w:div>
    <w:div w:id="981470687">
      <w:bodyDiv w:val="1"/>
      <w:marLeft w:val="0"/>
      <w:marRight w:val="0"/>
      <w:marTop w:val="0"/>
      <w:marBottom w:val="0"/>
      <w:divBdr>
        <w:top w:val="none" w:sz="0" w:space="0" w:color="auto"/>
        <w:left w:val="none" w:sz="0" w:space="0" w:color="auto"/>
        <w:bottom w:val="none" w:sz="0" w:space="0" w:color="auto"/>
        <w:right w:val="none" w:sz="0" w:space="0" w:color="auto"/>
      </w:divBdr>
    </w:div>
    <w:div w:id="987905969">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995648552">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2196850">
      <w:bodyDiv w:val="1"/>
      <w:marLeft w:val="0"/>
      <w:marRight w:val="0"/>
      <w:marTop w:val="0"/>
      <w:marBottom w:val="0"/>
      <w:divBdr>
        <w:top w:val="none" w:sz="0" w:space="0" w:color="auto"/>
        <w:left w:val="none" w:sz="0" w:space="0" w:color="auto"/>
        <w:bottom w:val="none" w:sz="0" w:space="0" w:color="auto"/>
        <w:right w:val="none" w:sz="0" w:space="0" w:color="auto"/>
      </w:divBdr>
    </w:div>
    <w:div w:id="1003901664">
      <w:bodyDiv w:val="1"/>
      <w:marLeft w:val="0"/>
      <w:marRight w:val="0"/>
      <w:marTop w:val="0"/>
      <w:marBottom w:val="0"/>
      <w:divBdr>
        <w:top w:val="none" w:sz="0" w:space="0" w:color="auto"/>
        <w:left w:val="none" w:sz="0" w:space="0" w:color="auto"/>
        <w:bottom w:val="none" w:sz="0" w:space="0" w:color="auto"/>
        <w:right w:val="none" w:sz="0" w:space="0" w:color="auto"/>
      </w:divBdr>
    </w:div>
    <w:div w:id="100421308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384277">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2392876">
      <w:bodyDiv w:val="1"/>
      <w:marLeft w:val="0"/>
      <w:marRight w:val="0"/>
      <w:marTop w:val="0"/>
      <w:marBottom w:val="0"/>
      <w:divBdr>
        <w:top w:val="none" w:sz="0" w:space="0" w:color="auto"/>
        <w:left w:val="none" w:sz="0" w:space="0" w:color="auto"/>
        <w:bottom w:val="none" w:sz="0" w:space="0" w:color="auto"/>
        <w:right w:val="none" w:sz="0" w:space="0" w:color="auto"/>
      </w:divBdr>
    </w:div>
    <w:div w:id="1022778121">
      <w:bodyDiv w:val="1"/>
      <w:marLeft w:val="0"/>
      <w:marRight w:val="0"/>
      <w:marTop w:val="0"/>
      <w:marBottom w:val="0"/>
      <w:divBdr>
        <w:top w:val="none" w:sz="0" w:space="0" w:color="auto"/>
        <w:left w:val="none" w:sz="0" w:space="0" w:color="auto"/>
        <w:bottom w:val="none" w:sz="0" w:space="0" w:color="auto"/>
        <w:right w:val="none" w:sz="0" w:space="0" w:color="auto"/>
      </w:divBdr>
    </w:div>
    <w:div w:id="1025325705">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34574955">
      <w:bodyDiv w:val="1"/>
      <w:marLeft w:val="0"/>
      <w:marRight w:val="0"/>
      <w:marTop w:val="0"/>
      <w:marBottom w:val="0"/>
      <w:divBdr>
        <w:top w:val="none" w:sz="0" w:space="0" w:color="auto"/>
        <w:left w:val="none" w:sz="0" w:space="0" w:color="auto"/>
        <w:bottom w:val="none" w:sz="0" w:space="0" w:color="auto"/>
        <w:right w:val="none" w:sz="0" w:space="0" w:color="auto"/>
      </w:divBdr>
    </w:div>
    <w:div w:id="1042050456">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49888083">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3528883">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76900760">
      <w:bodyDiv w:val="1"/>
      <w:marLeft w:val="0"/>
      <w:marRight w:val="0"/>
      <w:marTop w:val="0"/>
      <w:marBottom w:val="0"/>
      <w:divBdr>
        <w:top w:val="none" w:sz="0" w:space="0" w:color="auto"/>
        <w:left w:val="none" w:sz="0" w:space="0" w:color="auto"/>
        <w:bottom w:val="none" w:sz="0" w:space="0" w:color="auto"/>
        <w:right w:val="none" w:sz="0" w:space="0" w:color="auto"/>
      </w:divBdr>
    </w:div>
    <w:div w:id="1081025204">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1368141">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597736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
    <w:div w:id="1109199928">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2945043">
      <w:bodyDiv w:val="1"/>
      <w:marLeft w:val="0"/>
      <w:marRight w:val="0"/>
      <w:marTop w:val="0"/>
      <w:marBottom w:val="0"/>
      <w:divBdr>
        <w:top w:val="none" w:sz="0" w:space="0" w:color="auto"/>
        <w:left w:val="none" w:sz="0" w:space="0" w:color="auto"/>
        <w:bottom w:val="none" w:sz="0" w:space="0" w:color="auto"/>
        <w:right w:val="none" w:sz="0" w:space="0" w:color="auto"/>
      </w:divBdr>
    </w:div>
    <w:div w:id="1114178773">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5518324">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0756167">
      <w:bodyDiv w:val="1"/>
      <w:marLeft w:val="0"/>
      <w:marRight w:val="0"/>
      <w:marTop w:val="0"/>
      <w:marBottom w:val="0"/>
      <w:divBdr>
        <w:top w:val="none" w:sz="0" w:space="0" w:color="auto"/>
        <w:left w:val="none" w:sz="0" w:space="0" w:color="auto"/>
        <w:bottom w:val="none" w:sz="0" w:space="0" w:color="auto"/>
        <w:right w:val="none" w:sz="0" w:space="0" w:color="auto"/>
      </w:divBdr>
    </w:div>
    <w:div w:id="112704543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3057849">
      <w:bodyDiv w:val="1"/>
      <w:marLeft w:val="0"/>
      <w:marRight w:val="0"/>
      <w:marTop w:val="0"/>
      <w:marBottom w:val="0"/>
      <w:divBdr>
        <w:top w:val="none" w:sz="0" w:space="0" w:color="auto"/>
        <w:left w:val="none" w:sz="0" w:space="0" w:color="auto"/>
        <w:bottom w:val="none" w:sz="0" w:space="0" w:color="auto"/>
        <w:right w:val="none" w:sz="0" w:space="0" w:color="auto"/>
      </w:divBdr>
    </w:div>
    <w:div w:id="1133211546">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476911">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480610">
      <w:bodyDiv w:val="1"/>
      <w:marLeft w:val="0"/>
      <w:marRight w:val="0"/>
      <w:marTop w:val="0"/>
      <w:marBottom w:val="0"/>
      <w:divBdr>
        <w:top w:val="none" w:sz="0" w:space="0" w:color="auto"/>
        <w:left w:val="none" w:sz="0" w:space="0" w:color="auto"/>
        <w:bottom w:val="none" w:sz="0" w:space="0" w:color="auto"/>
        <w:right w:val="none" w:sz="0" w:space="0" w:color="auto"/>
      </w:divBdr>
    </w:div>
    <w:div w:id="1152524931">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7787115">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185368173">
      <w:bodyDiv w:val="1"/>
      <w:marLeft w:val="0"/>
      <w:marRight w:val="0"/>
      <w:marTop w:val="0"/>
      <w:marBottom w:val="0"/>
      <w:divBdr>
        <w:top w:val="none" w:sz="0" w:space="0" w:color="auto"/>
        <w:left w:val="none" w:sz="0" w:space="0" w:color="auto"/>
        <w:bottom w:val="none" w:sz="0" w:space="0" w:color="auto"/>
        <w:right w:val="none" w:sz="0" w:space="0" w:color="auto"/>
      </w:divBdr>
    </w:div>
    <w:div w:id="1188444487">
      <w:bodyDiv w:val="1"/>
      <w:marLeft w:val="0"/>
      <w:marRight w:val="0"/>
      <w:marTop w:val="0"/>
      <w:marBottom w:val="0"/>
      <w:divBdr>
        <w:top w:val="none" w:sz="0" w:space="0" w:color="auto"/>
        <w:left w:val="none" w:sz="0" w:space="0" w:color="auto"/>
        <w:bottom w:val="none" w:sz="0" w:space="0" w:color="auto"/>
        <w:right w:val="none" w:sz="0" w:space="0" w:color="auto"/>
      </w:divBdr>
    </w:div>
    <w:div w:id="1193955917">
      <w:bodyDiv w:val="1"/>
      <w:marLeft w:val="0"/>
      <w:marRight w:val="0"/>
      <w:marTop w:val="0"/>
      <w:marBottom w:val="0"/>
      <w:divBdr>
        <w:top w:val="none" w:sz="0" w:space="0" w:color="auto"/>
        <w:left w:val="none" w:sz="0" w:space="0" w:color="auto"/>
        <w:bottom w:val="none" w:sz="0" w:space="0" w:color="auto"/>
        <w:right w:val="none" w:sz="0" w:space="0" w:color="auto"/>
      </w:divBdr>
    </w:div>
    <w:div w:id="1195194717">
      <w:bodyDiv w:val="1"/>
      <w:marLeft w:val="0"/>
      <w:marRight w:val="0"/>
      <w:marTop w:val="0"/>
      <w:marBottom w:val="0"/>
      <w:divBdr>
        <w:top w:val="none" w:sz="0" w:space="0" w:color="auto"/>
        <w:left w:val="none" w:sz="0" w:space="0" w:color="auto"/>
        <w:bottom w:val="none" w:sz="0" w:space="0" w:color="auto"/>
        <w:right w:val="none" w:sz="0" w:space="0" w:color="auto"/>
      </w:divBdr>
    </w:div>
    <w:div w:id="1195735255">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3714404">
      <w:bodyDiv w:val="1"/>
      <w:marLeft w:val="0"/>
      <w:marRight w:val="0"/>
      <w:marTop w:val="0"/>
      <w:marBottom w:val="0"/>
      <w:divBdr>
        <w:top w:val="none" w:sz="0" w:space="0" w:color="auto"/>
        <w:left w:val="none" w:sz="0" w:space="0" w:color="auto"/>
        <w:bottom w:val="none" w:sz="0" w:space="0" w:color="auto"/>
        <w:right w:val="none" w:sz="0" w:space="0" w:color="auto"/>
      </w:divBdr>
    </w:div>
    <w:div w:id="1204058064">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8687414">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21133276">
      <w:bodyDiv w:val="1"/>
      <w:marLeft w:val="0"/>
      <w:marRight w:val="0"/>
      <w:marTop w:val="0"/>
      <w:marBottom w:val="0"/>
      <w:divBdr>
        <w:top w:val="none" w:sz="0" w:space="0" w:color="auto"/>
        <w:left w:val="none" w:sz="0" w:space="0" w:color="auto"/>
        <w:bottom w:val="none" w:sz="0" w:space="0" w:color="auto"/>
        <w:right w:val="none" w:sz="0" w:space="0" w:color="auto"/>
      </w:divBdr>
    </w:div>
    <w:div w:id="1226644780">
      <w:bodyDiv w:val="1"/>
      <w:marLeft w:val="0"/>
      <w:marRight w:val="0"/>
      <w:marTop w:val="0"/>
      <w:marBottom w:val="0"/>
      <w:divBdr>
        <w:top w:val="none" w:sz="0" w:space="0" w:color="auto"/>
        <w:left w:val="none" w:sz="0" w:space="0" w:color="auto"/>
        <w:bottom w:val="none" w:sz="0" w:space="0" w:color="auto"/>
        <w:right w:val="none" w:sz="0" w:space="0" w:color="auto"/>
      </w:divBdr>
    </w:div>
    <w:div w:id="1228220285">
      <w:bodyDiv w:val="1"/>
      <w:marLeft w:val="0"/>
      <w:marRight w:val="0"/>
      <w:marTop w:val="0"/>
      <w:marBottom w:val="0"/>
      <w:divBdr>
        <w:top w:val="none" w:sz="0" w:space="0" w:color="auto"/>
        <w:left w:val="none" w:sz="0" w:space="0" w:color="auto"/>
        <w:bottom w:val="none" w:sz="0" w:space="0" w:color="auto"/>
        <w:right w:val="none" w:sz="0" w:space="0" w:color="auto"/>
      </w:divBdr>
    </w:div>
    <w:div w:id="1231885992">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8713631">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5603386">
      <w:bodyDiv w:val="1"/>
      <w:marLeft w:val="0"/>
      <w:marRight w:val="0"/>
      <w:marTop w:val="0"/>
      <w:marBottom w:val="0"/>
      <w:divBdr>
        <w:top w:val="none" w:sz="0" w:space="0" w:color="auto"/>
        <w:left w:val="none" w:sz="0" w:space="0" w:color="auto"/>
        <w:bottom w:val="none" w:sz="0" w:space="0" w:color="auto"/>
        <w:right w:val="none" w:sz="0" w:space="0" w:color="auto"/>
      </w:divBdr>
    </w:div>
    <w:div w:id="1249924993">
      <w:bodyDiv w:val="1"/>
      <w:marLeft w:val="0"/>
      <w:marRight w:val="0"/>
      <w:marTop w:val="0"/>
      <w:marBottom w:val="0"/>
      <w:divBdr>
        <w:top w:val="none" w:sz="0" w:space="0" w:color="auto"/>
        <w:left w:val="none" w:sz="0" w:space="0" w:color="auto"/>
        <w:bottom w:val="none" w:sz="0" w:space="0" w:color="auto"/>
        <w:right w:val="none" w:sz="0" w:space="0" w:color="auto"/>
      </w:divBdr>
    </w:div>
    <w:div w:id="1250196873">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59866461">
      <w:bodyDiv w:val="1"/>
      <w:marLeft w:val="0"/>
      <w:marRight w:val="0"/>
      <w:marTop w:val="0"/>
      <w:marBottom w:val="0"/>
      <w:divBdr>
        <w:top w:val="none" w:sz="0" w:space="0" w:color="auto"/>
        <w:left w:val="none" w:sz="0" w:space="0" w:color="auto"/>
        <w:bottom w:val="none" w:sz="0" w:space="0" w:color="auto"/>
        <w:right w:val="none" w:sz="0" w:space="0" w:color="auto"/>
      </w:divBdr>
    </w:div>
    <w:div w:id="1263801787">
      <w:bodyDiv w:val="1"/>
      <w:marLeft w:val="0"/>
      <w:marRight w:val="0"/>
      <w:marTop w:val="0"/>
      <w:marBottom w:val="0"/>
      <w:divBdr>
        <w:top w:val="none" w:sz="0" w:space="0" w:color="auto"/>
        <w:left w:val="none" w:sz="0" w:space="0" w:color="auto"/>
        <w:bottom w:val="none" w:sz="0" w:space="0" w:color="auto"/>
        <w:right w:val="none" w:sz="0" w:space="0" w:color="auto"/>
      </w:divBdr>
    </w:div>
    <w:div w:id="1267616419">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69005054">
      <w:bodyDiv w:val="1"/>
      <w:marLeft w:val="0"/>
      <w:marRight w:val="0"/>
      <w:marTop w:val="0"/>
      <w:marBottom w:val="0"/>
      <w:divBdr>
        <w:top w:val="none" w:sz="0" w:space="0" w:color="auto"/>
        <w:left w:val="none" w:sz="0" w:space="0" w:color="auto"/>
        <w:bottom w:val="none" w:sz="0" w:space="0" w:color="auto"/>
        <w:right w:val="none" w:sz="0" w:space="0" w:color="auto"/>
      </w:divBdr>
    </w:div>
    <w:div w:id="1269850075">
      <w:bodyDiv w:val="1"/>
      <w:marLeft w:val="0"/>
      <w:marRight w:val="0"/>
      <w:marTop w:val="0"/>
      <w:marBottom w:val="0"/>
      <w:divBdr>
        <w:top w:val="none" w:sz="0" w:space="0" w:color="auto"/>
        <w:left w:val="none" w:sz="0" w:space="0" w:color="auto"/>
        <w:bottom w:val="none" w:sz="0" w:space="0" w:color="auto"/>
        <w:right w:val="none" w:sz="0" w:space="0" w:color="auto"/>
      </w:divBdr>
    </w:div>
    <w:div w:id="1272859036">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83220500">
      <w:bodyDiv w:val="1"/>
      <w:marLeft w:val="0"/>
      <w:marRight w:val="0"/>
      <w:marTop w:val="0"/>
      <w:marBottom w:val="0"/>
      <w:divBdr>
        <w:top w:val="none" w:sz="0" w:space="0" w:color="auto"/>
        <w:left w:val="none" w:sz="0" w:space="0" w:color="auto"/>
        <w:bottom w:val="none" w:sz="0" w:space="0" w:color="auto"/>
        <w:right w:val="none" w:sz="0" w:space="0" w:color="auto"/>
      </w:divBdr>
    </w:div>
    <w:div w:id="1283610070">
      <w:bodyDiv w:val="1"/>
      <w:marLeft w:val="0"/>
      <w:marRight w:val="0"/>
      <w:marTop w:val="0"/>
      <w:marBottom w:val="0"/>
      <w:divBdr>
        <w:top w:val="none" w:sz="0" w:space="0" w:color="auto"/>
        <w:left w:val="none" w:sz="0" w:space="0" w:color="auto"/>
        <w:bottom w:val="none" w:sz="0" w:space="0" w:color="auto"/>
        <w:right w:val="none" w:sz="0" w:space="0" w:color="auto"/>
      </w:divBdr>
    </w:div>
    <w:div w:id="1289775169">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0040020">
      <w:bodyDiv w:val="1"/>
      <w:marLeft w:val="0"/>
      <w:marRight w:val="0"/>
      <w:marTop w:val="0"/>
      <w:marBottom w:val="0"/>
      <w:divBdr>
        <w:top w:val="none" w:sz="0" w:space="0" w:color="auto"/>
        <w:left w:val="none" w:sz="0" w:space="0" w:color="auto"/>
        <w:bottom w:val="none" w:sz="0" w:space="0" w:color="auto"/>
        <w:right w:val="none" w:sz="0" w:space="0" w:color="auto"/>
      </w:divBdr>
    </w:div>
    <w:div w:id="1300767736">
      <w:bodyDiv w:val="1"/>
      <w:marLeft w:val="0"/>
      <w:marRight w:val="0"/>
      <w:marTop w:val="0"/>
      <w:marBottom w:val="0"/>
      <w:divBdr>
        <w:top w:val="none" w:sz="0" w:space="0" w:color="auto"/>
        <w:left w:val="none" w:sz="0" w:space="0" w:color="auto"/>
        <w:bottom w:val="none" w:sz="0" w:space="0" w:color="auto"/>
        <w:right w:val="none" w:sz="0" w:space="0" w:color="auto"/>
      </w:divBdr>
    </w:div>
    <w:div w:id="1303534539">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07933873">
      <w:bodyDiv w:val="1"/>
      <w:marLeft w:val="0"/>
      <w:marRight w:val="0"/>
      <w:marTop w:val="0"/>
      <w:marBottom w:val="0"/>
      <w:divBdr>
        <w:top w:val="none" w:sz="0" w:space="0" w:color="auto"/>
        <w:left w:val="none" w:sz="0" w:space="0" w:color="auto"/>
        <w:bottom w:val="none" w:sz="0" w:space="0" w:color="auto"/>
        <w:right w:val="none" w:sz="0" w:space="0" w:color="auto"/>
      </w:divBdr>
    </w:div>
    <w:div w:id="1313174321">
      <w:bodyDiv w:val="1"/>
      <w:marLeft w:val="0"/>
      <w:marRight w:val="0"/>
      <w:marTop w:val="0"/>
      <w:marBottom w:val="0"/>
      <w:divBdr>
        <w:top w:val="none" w:sz="0" w:space="0" w:color="auto"/>
        <w:left w:val="none" w:sz="0" w:space="0" w:color="auto"/>
        <w:bottom w:val="none" w:sz="0" w:space="0" w:color="auto"/>
        <w:right w:val="none" w:sz="0" w:space="0" w:color="auto"/>
      </w:divBdr>
    </w:div>
    <w:div w:id="1314990265">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3310199">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26014605">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4408753">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113362">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6859740">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671295">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264467">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182801">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6954577">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57855319">
      <w:bodyDiv w:val="1"/>
      <w:marLeft w:val="0"/>
      <w:marRight w:val="0"/>
      <w:marTop w:val="0"/>
      <w:marBottom w:val="0"/>
      <w:divBdr>
        <w:top w:val="none" w:sz="0" w:space="0" w:color="auto"/>
        <w:left w:val="none" w:sz="0" w:space="0" w:color="auto"/>
        <w:bottom w:val="none" w:sz="0" w:space="0" w:color="auto"/>
        <w:right w:val="none" w:sz="0" w:space="0" w:color="auto"/>
      </w:divBdr>
    </w:div>
    <w:div w:id="1366180174">
      <w:bodyDiv w:val="1"/>
      <w:marLeft w:val="0"/>
      <w:marRight w:val="0"/>
      <w:marTop w:val="0"/>
      <w:marBottom w:val="0"/>
      <w:divBdr>
        <w:top w:val="none" w:sz="0" w:space="0" w:color="auto"/>
        <w:left w:val="none" w:sz="0" w:space="0" w:color="auto"/>
        <w:bottom w:val="none" w:sz="0" w:space="0" w:color="auto"/>
        <w:right w:val="none" w:sz="0" w:space="0" w:color="auto"/>
      </w:divBdr>
    </w:div>
    <w:div w:id="1371953887">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73732342">
      <w:bodyDiv w:val="1"/>
      <w:marLeft w:val="0"/>
      <w:marRight w:val="0"/>
      <w:marTop w:val="0"/>
      <w:marBottom w:val="0"/>
      <w:divBdr>
        <w:top w:val="none" w:sz="0" w:space="0" w:color="auto"/>
        <w:left w:val="none" w:sz="0" w:space="0" w:color="auto"/>
        <w:bottom w:val="none" w:sz="0" w:space="0" w:color="auto"/>
        <w:right w:val="none" w:sz="0" w:space="0" w:color="auto"/>
      </w:divBdr>
    </w:div>
    <w:div w:id="1376540345">
      <w:bodyDiv w:val="1"/>
      <w:marLeft w:val="0"/>
      <w:marRight w:val="0"/>
      <w:marTop w:val="0"/>
      <w:marBottom w:val="0"/>
      <w:divBdr>
        <w:top w:val="none" w:sz="0" w:space="0" w:color="auto"/>
        <w:left w:val="none" w:sz="0" w:space="0" w:color="auto"/>
        <w:bottom w:val="none" w:sz="0" w:space="0" w:color="auto"/>
        <w:right w:val="none" w:sz="0" w:space="0" w:color="auto"/>
      </w:divBdr>
    </w:div>
    <w:div w:id="1379283949">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06027621">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3068100">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5110981">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29346566">
      <w:bodyDiv w:val="1"/>
      <w:marLeft w:val="0"/>
      <w:marRight w:val="0"/>
      <w:marTop w:val="0"/>
      <w:marBottom w:val="0"/>
      <w:divBdr>
        <w:top w:val="none" w:sz="0" w:space="0" w:color="auto"/>
        <w:left w:val="none" w:sz="0" w:space="0" w:color="auto"/>
        <w:bottom w:val="none" w:sz="0" w:space="0" w:color="auto"/>
        <w:right w:val="none" w:sz="0" w:space="0" w:color="auto"/>
      </w:divBdr>
    </w:div>
    <w:div w:id="1434129649">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54397781">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73599333">
      <w:bodyDiv w:val="1"/>
      <w:marLeft w:val="0"/>
      <w:marRight w:val="0"/>
      <w:marTop w:val="0"/>
      <w:marBottom w:val="0"/>
      <w:divBdr>
        <w:top w:val="none" w:sz="0" w:space="0" w:color="auto"/>
        <w:left w:val="none" w:sz="0" w:space="0" w:color="auto"/>
        <w:bottom w:val="none" w:sz="0" w:space="0" w:color="auto"/>
        <w:right w:val="none" w:sz="0" w:space="0" w:color="auto"/>
      </w:divBdr>
    </w:div>
    <w:div w:id="1476412577">
      <w:bodyDiv w:val="1"/>
      <w:marLeft w:val="0"/>
      <w:marRight w:val="0"/>
      <w:marTop w:val="0"/>
      <w:marBottom w:val="0"/>
      <w:divBdr>
        <w:top w:val="none" w:sz="0" w:space="0" w:color="auto"/>
        <w:left w:val="none" w:sz="0" w:space="0" w:color="auto"/>
        <w:bottom w:val="none" w:sz="0" w:space="0" w:color="auto"/>
        <w:right w:val="none" w:sz="0" w:space="0" w:color="auto"/>
      </w:divBdr>
    </w:div>
    <w:div w:id="1476601375">
      <w:bodyDiv w:val="1"/>
      <w:marLeft w:val="0"/>
      <w:marRight w:val="0"/>
      <w:marTop w:val="0"/>
      <w:marBottom w:val="0"/>
      <w:divBdr>
        <w:top w:val="none" w:sz="0" w:space="0" w:color="auto"/>
        <w:left w:val="none" w:sz="0" w:space="0" w:color="auto"/>
        <w:bottom w:val="none" w:sz="0" w:space="0" w:color="auto"/>
        <w:right w:val="none" w:sz="0" w:space="0" w:color="auto"/>
      </w:divBdr>
    </w:div>
    <w:div w:id="1478692195">
      <w:bodyDiv w:val="1"/>
      <w:marLeft w:val="0"/>
      <w:marRight w:val="0"/>
      <w:marTop w:val="0"/>
      <w:marBottom w:val="0"/>
      <w:divBdr>
        <w:top w:val="none" w:sz="0" w:space="0" w:color="auto"/>
        <w:left w:val="none" w:sz="0" w:space="0" w:color="auto"/>
        <w:bottom w:val="none" w:sz="0" w:space="0" w:color="auto"/>
        <w:right w:val="none" w:sz="0" w:space="0" w:color="auto"/>
      </w:divBdr>
    </w:div>
    <w:div w:id="1479373821">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6971301">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492523836">
      <w:bodyDiv w:val="1"/>
      <w:marLeft w:val="0"/>
      <w:marRight w:val="0"/>
      <w:marTop w:val="0"/>
      <w:marBottom w:val="0"/>
      <w:divBdr>
        <w:top w:val="none" w:sz="0" w:space="0" w:color="auto"/>
        <w:left w:val="none" w:sz="0" w:space="0" w:color="auto"/>
        <w:bottom w:val="none" w:sz="0" w:space="0" w:color="auto"/>
        <w:right w:val="none" w:sz="0" w:space="0" w:color="auto"/>
      </w:divBdr>
    </w:div>
    <w:div w:id="1502432969">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09174131">
      <w:bodyDiv w:val="1"/>
      <w:marLeft w:val="0"/>
      <w:marRight w:val="0"/>
      <w:marTop w:val="0"/>
      <w:marBottom w:val="0"/>
      <w:divBdr>
        <w:top w:val="none" w:sz="0" w:space="0" w:color="auto"/>
        <w:left w:val="none" w:sz="0" w:space="0" w:color="auto"/>
        <w:bottom w:val="none" w:sz="0" w:space="0" w:color="auto"/>
        <w:right w:val="none" w:sz="0" w:space="0" w:color="auto"/>
      </w:divBdr>
    </w:div>
    <w:div w:id="1511868246">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26559857">
      <w:bodyDiv w:val="1"/>
      <w:marLeft w:val="0"/>
      <w:marRight w:val="0"/>
      <w:marTop w:val="0"/>
      <w:marBottom w:val="0"/>
      <w:divBdr>
        <w:top w:val="none" w:sz="0" w:space="0" w:color="auto"/>
        <w:left w:val="none" w:sz="0" w:space="0" w:color="auto"/>
        <w:bottom w:val="none" w:sz="0" w:space="0" w:color="auto"/>
        <w:right w:val="none" w:sz="0" w:space="0" w:color="auto"/>
      </w:divBdr>
    </w:div>
    <w:div w:id="1527867599">
      <w:bodyDiv w:val="1"/>
      <w:marLeft w:val="0"/>
      <w:marRight w:val="0"/>
      <w:marTop w:val="0"/>
      <w:marBottom w:val="0"/>
      <w:divBdr>
        <w:top w:val="none" w:sz="0" w:space="0" w:color="auto"/>
        <w:left w:val="none" w:sz="0" w:space="0" w:color="auto"/>
        <w:bottom w:val="none" w:sz="0" w:space="0" w:color="auto"/>
        <w:right w:val="none" w:sz="0" w:space="0" w:color="auto"/>
      </w:divBdr>
    </w:div>
    <w:div w:id="1534539810">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52571485">
      <w:bodyDiv w:val="1"/>
      <w:marLeft w:val="0"/>
      <w:marRight w:val="0"/>
      <w:marTop w:val="0"/>
      <w:marBottom w:val="0"/>
      <w:divBdr>
        <w:top w:val="none" w:sz="0" w:space="0" w:color="auto"/>
        <w:left w:val="none" w:sz="0" w:space="0" w:color="auto"/>
        <w:bottom w:val="none" w:sz="0" w:space="0" w:color="auto"/>
        <w:right w:val="none" w:sz="0" w:space="0" w:color="auto"/>
      </w:divBdr>
    </w:div>
    <w:div w:id="1555848530">
      <w:bodyDiv w:val="1"/>
      <w:marLeft w:val="0"/>
      <w:marRight w:val="0"/>
      <w:marTop w:val="0"/>
      <w:marBottom w:val="0"/>
      <w:divBdr>
        <w:top w:val="none" w:sz="0" w:space="0" w:color="auto"/>
        <w:left w:val="none" w:sz="0" w:space="0" w:color="auto"/>
        <w:bottom w:val="none" w:sz="0" w:space="0" w:color="auto"/>
        <w:right w:val="none" w:sz="0" w:space="0" w:color="auto"/>
      </w:divBdr>
    </w:div>
    <w:div w:id="1557089200">
      <w:bodyDiv w:val="1"/>
      <w:marLeft w:val="0"/>
      <w:marRight w:val="0"/>
      <w:marTop w:val="0"/>
      <w:marBottom w:val="0"/>
      <w:divBdr>
        <w:top w:val="none" w:sz="0" w:space="0" w:color="auto"/>
        <w:left w:val="none" w:sz="0" w:space="0" w:color="auto"/>
        <w:bottom w:val="none" w:sz="0" w:space="0" w:color="auto"/>
        <w:right w:val="none" w:sz="0" w:space="0" w:color="auto"/>
      </w:divBdr>
    </w:div>
    <w:div w:id="1564100523">
      <w:bodyDiv w:val="1"/>
      <w:marLeft w:val="0"/>
      <w:marRight w:val="0"/>
      <w:marTop w:val="0"/>
      <w:marBottom w:val="0"/>
      <w:divBdr>
        <w:top w:val="none" w:sz="0" w:space="0" w:color="auto"/>
        <w:left w:val="none" w:sz="0" w:space="0" w:color="auto"/>
        <w:bottom w:val="none" w:sz="0" w:space="0" w:color="auto"/>
        <w:right w:val="none" w:sz="0" w:space="0" w:color="auto"/>
      </w:divBdr>
    </w:div>
    <w:div w:id="1565531833">
      <w:bodyDiv w:val="1"/>
      <w:marLeft w:val="0"/>
      <w:marRight w:val="0"/>
      <w:marTop w:val="0"/>
      <w:marBottom w:val="0"/>
      <w:divBdr>
        <w:top w:val="none" w:sz="0" w:space="0" w:color="auto"/>
        <w:left w:val="none" w:sz="0" w:space="0" w:color="auto"/>
        <w:bottom w:val="none" w:sz="0" w:space="0" w:color="auto"/>
        <w:right w:val="none" w:sz="0" w:space="0" w:color="auto"/>
      </w:divBdr>
    </w:div>
    <w:div w:id="1566262919">
      <w:bodyDiv w:val="1"/>
      <w:marLeft w:val="0"/>
      <w:marRight w:val="0"/>
      <w:marTop w:val="0"/>
      <w:marBottom w:val="0"/>
      <w:divBdr>
        <w:top w:val="none" w:sz="0" w:space="0" w:color="auto"/>
        <w:left w:val="none" w:sz="0" w:space="0" w:color="auto"/>
        <w:bottom w:val="none" w:sz="0" w:space="0" w:color="auto"/>
        <w:right w:val="none" w:sz="0" w:space="0" w:color="auto"/>
      </w:divBdr>
    </w:div>
    <w:div w:id="1567062991">
      <w:bodyDiv w:val="1"/>
      <w:marLeft w:val="0"/>
      <w:marRight w:val="0"/>
      <w:marTop w:val="0"/>
      <w:marBottom w:val="0"/>
      <w:divBdr>
        <w:top w:val="none" w:sz="0" w:space="0" w:color="auto"/>
        <w:left w:val="none" w:sz="0" w:space="0" w:color="auto"/>
        <w:bottom w:val="none" w:sz="0" w:space="0" w:color="auto"/>
        <w:right w:val="none" w:sz="0" w:space="0" w:color="auto"/>
      </w:divBdr>
    </w:div>
    <w:div w:id="1571649233">
      <w:bodyDiv w:val="1"/>
      <w:marLeft w:val="0"/>
      <w:marRight w:val="0"/>
      <w:marTop w:val="0"/>
      <w:marBottom w:val="0"/>
      <w:divBdr>
        <w:top w:val="none" w:sz="0" w:space="0" w:color="auto"/>
        <w:left w:val="none" w:sz="0" w:space="0" w:color="auto"/>
        <w:bottom w:val="none" w:sz="0" w:space="0" w:color="auto"/>
        <w:right w:val="none" w:sz="0" w:space="0" w:color="auto"/>
      </w:divBdr>
    </w:div>
    <w:div w:id="1572499649">
      <w:bodyDiv w:val="1"/>
      <w:marLeft w:val="0"/>
      <w:marRight w:val="0"/>
      <w:marTop w:val="0"/>
      <w:marBottom w:val="0"/>
      <w:divBdr>
        <w:top w:val="none" w:sz="0" w:space="0" w:color="auto"/>
        <w:left w:val="none" w:sz="0" w:space="0" w:color="auto"/>
        <w:bottom w:val="none" w:sz="0" w:space="0" w:color="auto"/>
        <w:right w:val="none" w:sz="0" w:space="0" w:color="auto"/>
      </w:divBdr>
    </w:div>
    <w:div w:id="1573152441">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79753348">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0389674">
      <w:bodyDiv w:val="1"/>
      <w:marLeft w:val="0"/>
      <w:marRight w:val="0"/>
      <w:marTop w:val="0"/>
      <w:marBottom w:val="0"/>
      <w:divBdr>
        <w:top w:val="none" w:sz="0" w:space="0" w:color="auto"/>
        <w:left w:val="none" w:sz="0" w:space="0" w:color="auto"/>
        <w:bottom w:val="none" w:sz="0" w:space="0" w:color="auto"/>
        <w:right w:val="none" w:sz="0" w:space="0" w:color="auto"/>
      </w:divBdr>
    </w:div>
    <w:div w:id="1592810580">
      <w:bodyDiv w:val="1"/>
      <w:marLeft w:val="0"/>
      <w:marRight w:val="0"/>
      <w:marTop w:val="0"/>
      <w:marBottom w:val="0"/>
      <w:divBdr>
        <w:top w:val="none" w:sz="0" w:space="0" w:color="auto"/>
        <w:left w:val="none" w:sz="0" w:space="0" w:color="auto"/>
        <w:bottom w:val="none" w:sz="0" w:space="0" w:color="auto"/>
        <w:right w:val="none" w:sz="0" w:space="0" w:color="auto"/>
      </w:divBdr>
    </w:div>
    <w:div w:id="1598564492">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07274236">
      <w:bodyDiv w:val="1"/>
      <w:marLeft w:val="0"/>
      <w:marRight w:val="0"/>
      <w:marTop w:val="0"/>
      <w:marBottom w:val="0"/>
      <w:divBdr>
        <w:top w:val="none" w:sz="0" w:space="0" w:color="auto"/>
        <w:left w:val="none" w:sz="0" w:space="0" w:color="auto"/>
        <w:bottom w:val="none" w:sz="0" w:space="0" w:color="auto"/>
        <w:right w:val="none" w:sz="0" w:space="0" w:color="auto"/>
      </w:divBdr>
    </w:div>
    <w:div w:id="161147618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091412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27544829">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40265556">
      <w:bodyDiv w:val="1"/>
      <w:marLeft w:val="0"/>
      <w:marRight w:val="0"/>
      <w:marTop w:val="0"/>
      <w:marBottom w:val="0"/>
      <w:divBdr>
        <w:top w:val="none" w:sz="0" w:space="0" w:color="auto"/>
        <w:left w:val="none" w:sz="0" w:space="0" w:color="auto"/>
        <w:bottom w:val="none" w:sz="0" w:space="0" w:color="auto"/>
        <w:right w:val="none" w:sz="0" w:space="0" w:color="auto"/>
      </w:divBdr>
    </w:div>
    <w:div w:id="1642929282">
      <w:bodyDiv w:val="1"/>
      <w:marLeft w:val="0"/>
      <w:marRight w:val="0"/>
      <w:marTop w:val="0"/>
      <w:marBottom w:val="0"/>
      <w:divBdr>
        <w:top w:val="none" w:sz="0" w:space="0" w:color="auto"/>
        <w:left w:val="none" w:sz="0" w:space="0" w:color="auto"/>
        <w:bottom w:val="none" w:sz="0" w:space="0" w:color="auto"/>
        <w:right w:val="none" w:sz="0" w:space="0" w:color="auto"/>
      </w:divBdr>
    </w:div>
    <w:div w:id="1653875679">
      <w:bodyDiv w:val="1"/>
      <w:marLeft w:val="0"/>
      <w:marRight w:val="0"/>
      <w:marTop w:val="0"/>
      <w:marBottom w:val="0"/>
      <w:divBdr>
        <w:top w:val="none" w:sz="0" w:space="0" w:color="auto"/>
        <w:left w:val="none" w:sz="0" w:space="0" w:color="auto"/>
        <w:bottom w:val="none" w:sz="0" w:space="0" w:color="auto"/>
        <w:right w:val="none" w:sz="0" w:space="0" w:color="auto"/>
      </w:divBdr>
    </w:div>
    <w:div w:id="1654674110">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4478078">
      <w:bodyDiv w:val="1"/>
      <w:marLeft w:val="0"/>
      <w:marRight w:val="0"/>
      <w:marTop w:val="0"/>
      <w:marBottom w:val="0"/>
      <w:divBdr>
        <w:top w:val="none" w:sz="0" w:space="0" w:color="auto"/>
        <w:left w:val="none" w:sz="0" w:space="0" w:color="auto"/>
        <w:bottom w:val="none" w:sz="0" w:space="0" w:color="auto"/>
        <w:right w:val="none" w:sz="0" w:space="0" w:color="auto"/>
      </w:divBdr>
    </w:div>
    <w:div w:id="1687906813">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0372845">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3247098">
      <w:bodyDiv w:val="1"/>
      <w:marLeft w:val="0"/>
      <w:marRight w:val="0"/>
      <w:marTop w:val="0"/>
      <w:marBottom w:val="0"/>
      <w:divBdr>
        <w:top w:val="none" w:sz="0" w:space="0" w:color="auto"/>
        <w:left w:val="none" w:sz="0" w:space="0" w:color="auto"/>
        <w:bottom w:val="none" w:sz="0" w:space="0" w:color="auto"/>
        <w:right w:val="none" w:sz="0" w:space="0" w:color="auto"/>
      </w:divBdr>
    </w:div>
    <w:div w:id="1704331143">
      <w:bodyDiv w:val="1"/>
      <w:marLeft w:val="0"/>
      <w:marRight w:val="0"/>
      <w:marTop w:val="0"/>
      <w:marBottom w:val="0"/>
      <w:divBdr>
        <w:top w:val="none" w:sz="0" w:space="0" w:color="auto"/>
        <w:left w:val="none" w:sz="0" w:space="0" w:color="auto"/>
        <w:bottom w:val="none" w:sz="0" w:space="0" w:color="auto"/>
        <w:right w:val="none" w:sz="0" w:space="0" w:color="auto"/>
      </w:divBdr>
    </w:div>
    <w:div w:id="1704673893">
      <w:bodyDiv w:val="1"/>
      <w:marLeft w:val="0"/>
      <w:marRight w:val="0"/>
      <w:marTop w:val="0"/>
      <w:marBottom w:val="0"/>
      <w:divBdr>
        <w:top w:val="none" w:sz="0" w:space="0" w:color="auto"/>
        <w:left w:val="none" w:sz="0" w:space="0" w:color="auto"/>
        <w:bottom w:val="none" w:sz="0" w:space="0" w:color="auto"/>
        <w:right w:val="none" w:sz="0" w:space="0" w:color="auto"/>
      </w:divBdr>
    </w:div>
    <w:div w:id="1705521830">
      <w:bodyDiv w:val="1"/>
      <w:marLeft w:val="0"/>
      <w:marRight w:val="0"/>
      <w:marTop w:val="0"/>
      <w:marBottom w:val="0"/>
      <w:divBdr>
        <w:top w:val="none" w:sz="0" w:space="0" w:color="auto"/>
        <w:left w:val="none" w:sz="0" w:space="0" w:color="auto"/>
        <w:bottom w:val="none" w:sz="0" w:space="0" w:color="auto"/>
        <w:right w:val="none" w:sz="0" w:space="0" w:color="auto"/>
      </w:divBdr>
    </w:div>
    <w:div w:id="1706519828">
      <w:bodyDiv w:val="1"/>
      <w:marLeft w:val="0"/>
      <w:marRight w:val="0"/>
      <w:marTop w:val="0"/>
      <w:marBottom w:val="0"/>
      <w:divBdr>
        <w:top w:val="none" w:sz="0" w:space="0" w:color="auto"/>
        <w:left w:val="none" w:sz="0" w:space="0" w:color="auto"/>
        <w:bottom w:val="none" w:sz="0" w:space="0" w:color="auto"/>
        <w:right w:val="none" w:sz="0" w:space="0" w:color="auto"/>
      </w:divBdr>
    </w:div>
    <w:div w:id="1706786578">
      <w:bodyDiv w:val="1"/>
      <w:marLeft w:val="0"/>
      <w:marRight w:val="0"/>
      <w:marTop w:val="0"/>
      <w:marBottom w:val="0"/>
      <w:divBdr>
        <w:top w:val="none" w:sz="0" w:space="0" w:color="auto"/>
        <w:left w:val="none" w:sz="0" w:space="0" w:color="auto"/>
        <w:bottom w:val="none" w:sz="0" w:space="0" w:color="auto"/>
        <w:right w:val="none" w:sz="0" w:space="0" w:color="auto"/>
      </w:divBdr>
    </w:div>
    <w:div w:id="1707173480">
      <w:bodyDiv w:val="1"/>
      <w:marLeft w:val="0"/>
      <w:marRight w:val="0"/>
      <w:marTop w:val="0"/>
      <w:marBottom w:val="0"/>
      <w:divBdr>
        <w:top w:val="none" w:sz="0" w:space="0" w:color="auto"/>
        <w:left w:val="none" w:sz="0" w:space="0" w:color="auto"/>
        <w:bottom w:val="none" w:sz="0" w:space="0" w:color="auto"/>
        <w:right w:val="none" w:sz="0" w:space="0" w:color="auto"/>
      </w:divBdr>
    </w:div>
    <w:div w:id="170729318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3116518">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19553841">
      <w:bodyDiv w:val="1"/>
      <w:marLeft w:val="0"/>
      <w:marRight w:val="0"/>
      <w:marTop w:val="0"/>
      <w:marBottom w:val="0"/>
      <w:divBdr>
        <w:top w:val="none" w:sz="0" w:space="0" w:color="auto"/>
        <w:left w:val="none" w:sz="0" w:space="0" w:color="auto"/>
        <w:bottom w:val="none" w:sz="0" w:space="0" w:color="auto"/>
        <w:right w:val="none" w:sz="0" w:space="0" w:color="auto"/>
      </w:divBdr>
    </w:div>
    <w:div w:id="1724061639">
      <w:bodyDiv w:val="1"/>
      <w:marLeft w:val="0"/>
      <w:marRight w:val="0"/>
      <w:marTop w:val="0"/>
      <w:marBottom w:val="0"/>
      <w:divBdr>
        <w:top w:val="none" w:sz="0" w:space="0" w:color="auto"/>
        <w:left w:val="none" w:sz="0" w:space="0" w:color="auto"/>
        <w:bottom w:val="none" w:sz="0" w:space="0" w:color="auto"/>
        <w:right w:val="none" w:sz="0" w:space="0" w:color="auto"/>
      </w:divBdr>
    </w:div>
    <w:div w:id="1724330995">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25449957">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5740773">
      <w:bodyDiv w:val="1"/>
      <w:marLeft w:val="0"/>
      <w:marRight w:val="0"/>
      <w:marTop w:val="0"/>
      <w:marBottom w:val="0"/>
      <w:divBdr>
        <w:top w:val="none" w:sz="0" w:space="0" w:color="auto"/>
        <w:left w:val="none" w:sz="0" w:space="0" w:color="auto"/>
        <w:bottom w:val="none" w:sz="0" w:space="0" w:color="auto"/>
        <w:right w:val="none" w:sz="0" w:space="0" w:color="auto"/>
      </w:divBdr>
    </w:div>
    <w:div w:id="1738167543">
      <w:bodyDiv w:val="1"/>
      <w:marLeft w:val="0"/>
      <w:marRight w:val="0"/>
      <w:marTop w:val="0"/>
      <w:marBottom w:val="0"/>
      <w:divBdr>
        <w:top w:val="none" w:sz="0" w:space="0" w:color="auto"/>
        <w:left w:val="none" w:sz="0" w:space="0" w:color="auto"/>
        <w:bottom w:val="none" w:sz="0" w:space="0" w:color="auto"/>
        <w:right w:val="none" w:sz="0" w:space="0" w:color="auto"/>
      </w:divBdr>
    </w:div>
    <w:div w:id="1742563393">
      <w:bodyDiv w:val="1"/>
      <w:marLeft w:val="0"/>
      <w:marRight w:val="0"/>
      <w:marTop w:val="0"/>
      <w:marBottom w:val="0"/>
      <w:divBdr>
        <w:top w:val="none" w:sz="0" w:space="0" w:color="auto"/>
        <w:left w:val="none" w:sz="0" w:space="0" w:color="auto"/>
        <w:bottom w:val="none" w:sz="0" w:space="0" w:color="auto"/>
        <w:right w:val="none" w:sz="0" w:space="0" w:color="auto"/>
      </w:divBdr>
    </w:div>
    <w:div w:id="1745175577">
      <w:bodyDiv w:val="1"/>
      <w:marLeft w:val="0"/>
      <w:marRight w:val="0"/>
      <w:marTop w:val="0"/>
      <w:marBottom w:val="0"/>
      <w:divBdr>
        <w:top w:val="none" w:sz="0" w:space="0" w:color="auto"/>
        <w:left w:val="none" w:sz="0" w:space="0" w:color="auto"/>
        <w:bottom w:val="none" w:sz="0" w:space="0" w:color="auto"/>
        <w:right w:val="none" w:sz="0" w:space="0" w:color="auto"/>
      </w:divBdr>
    </w:div>
    <w:div w:id="1751806254">
      <w:bodyDiv w:val="1"/>
      <w:marLeft w:val="0"/>
      <w:marRight w:val="0"/>
      <w:marTop w:val="0"/>
      <w:marBottom w:val="0"/>
      <w:divBdr>
        <w:top w:val="none" w:sz="0" w:space="0" w:color="auto"/>
        <w:left w:val="none" w:sz="0" w:space="0" w:color="auto"/>
        <w:bottom w:val="none" w:sz="0" w:space="0" w:color="auto"/>
        <w:right w:val="none" w:sz="0" w:space="0" w:color="auto"/>
      </w:divBdr>
    </w:div>
    <w:div w:id="1752923956">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54006742">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79057340">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4229889">
      <w:bodyDiv w:val="1"/>
      <w:marLeft w:val="0"/>
      <w:marRight w:val="0"/>
      <w:marTop w:val="0"/>
      <w:marBottom w:val="0"/>
      <w:divBdr>
        <w:top w:val="none" w:sz="0" w:space="0" w:color="auto"/>
        <w:left w:val="none" w:sz="0" w:space="0" w:color="auto"/>
        <w:bottom w:val="none" w:sz="0" w:space="0" w:color="auto"/>
        <w:right w:val="none" w:sz="0" w:space="0" w:color="auto"/>
      </w:divBdr>
    </w:div>
    <w:div w:id="1785222795">
      <w:bodyDiv w:val="1"/>
      <w:marLeft w:val="0"/>
      <w:marRight w:val="0"/>
      <w:marTop w:val="0"/>
      <w:marBottom w:val="0"/>
      <w:divBdr>
        <w:top w:val="none" w:sz="0" w:space="0" w:color="auto"/>
        <w:left w:val="none" w:sz="0" w:space="0" w:color="auto"/>
        <w:bottom w:val="none" w:sz="0" w:space="0" w:color="auto"/>
        <w:right w:val="none" w:sz="0" w:space="0" w:color="auto"/>
      </w:divBdr>
    </w:div>
    <w:div w:id="1789081277">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2631785">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259796">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01528668">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1902297">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180431">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23891817">
      <w:bodyDiv w:val="1"/>
      <w:marLeft w:val="0"/>
      <w:marRight w:val="0"/>
      <w:marTop w:val="0"/>
      <w:marBottom w:val="0"/>
      <w:divBdr>
        <w:top w:val="none" w:sz="0" w:space="0" w:color="auto"/>
        <w:left w:val="none" w:sz="0" w:space="0" w:color="auto"/>
        <w:bottom w:val="none" w:sz="0" w:space="0" w:color="auto"/>
        <w:right w:val="none" w:sz="0" w:space="0" w:color="auto"/>
      </w:divBdr>
    </w:div>
    <w:div w:id="1827742054">
      <w:bodyDiv w:val="1"/>
      <w:marLeft w:val="0"/>
      <w:marRight w:val="0"/>
      <w:marTop w:val="0"/>
      <w:marBottom w:val="0"/>
      <w:divBdr>
        <w:top w:val="none" w:sz="0" w:space="0" w:color="auto"/>
        <w:left w:val="none" w:sz="0" w:space="0" w:color="auto"/>
        <w:bottom w:val="none" w:sz="0" w:space="0" w:color="auto"/>
        <w:right w:val="none" w:sz="0" w:space="0" w:color="auto"/>
      </w:divBdr>
    </w:div>
    <w:div w:id="1827866192">
      <w:bodyDiv w:val="1"/>
      <w:marLeft w:val="0"/>
      <w:marRight w:val="0"/>
      <w:marTop w:val="0"/>
      <w:marBottom w:val="0"/>
      <w:divBdr>
        <w:top w:val="none" w:sz="0" w:space="0" w:color="auto"/>
        <w:left w:val="none" w:sz="0" w:space="0" w:color="auto"/>
        <w:bottom w:val="none" w:sz="0" w:space="0" w:color="auto"/>
        <w:right w:val="none" w:sz="0" w:space="0" w:color="auto"/>
      </w:divBdr>
    </w:div>
    <w:div w:id="184870768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3305491">
      <w:bodyDiv w:val="1"/>
      <w:marLeft w:val="0"/>
      <w:marRight w:val="0"/>
      <w:marTop w:val="0"/>
      <w:marBottom w:val="0"/>
      <w:divBdr>
        <w:top w:val="none" w:sz="0" w:space="0" w:color="auto"/>
        <w:left w:val="none" w:sz="0" w:space="0" w:color="auto"/>
        <w:bottom w:val="none" w:sz="0" w:space="0" w:color="auto"/>
        <w:right w:val="none" w:sz="0" w:space="0" w:color="auto"/>
      </w:divBdr>
    </w:div>
    <w:div w:id="1874153434">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85562636">
      <w:bodyDiv w:val="1"/>
      <w:marLeft w:val="0"/>
      <w:marRight w:val="0"/>
      <w:marTop w:val="0"/>
      <w:marBottom w:val="0"/>
      <w:divBdr>
        <w:top w:val="none" w:sz="0" w:space="0" w:color="auto"/>
        <w:left w:val="none" w:sz="0" w:space="0" w:color="auto"/>
        <w:bottom w:val="none" w:sz="0" w:space="0" w:color="auto"/>
        <w:right w:val="none" w:sz="0" w:space="0" w:color="auto"/>
      </w:divBdr>
    </w:div>
    <w:div w:id="1890922948">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895193476">
      <w:bodyDiv w:val="1"/>
      <w:marLeft w:val="0"/>
      <w:marRight w:val="0"/>
      <w:marTop w:val="0"/>
      <w:marBottom w:val="0"/>
      <w:divBdr>
        <w:top w:val="none" w:sz="0" w:space="0" w:color="auto"/>
        <w:left w:val="none" w:sz="0" w:space="0" w:color="auto"/>
        <w:bottom w:val="none" w:sz="0" w:space="0" w:color="auto"/>
        <w:right w:val="none" w:sz="0" w:space="0" w:color="auto"/>
      </w:divBdr>
    </w:div>
    <w:div w:id="1896895950">
      <w:bodyDiv w:val="1"/>
      <w:marLeft w:val="0"/>
      <w:marRight w:val="0"/>
      <w:marTop w:val="0"/>
      <w:marBottom w:val="0"/>
      <w:divBdr>
        <w:top w:val="none" w:sz="0" w:space="0" w:color="auto"/>
        <w:left w:val="none" w:sz="0" w:space="0" w:color="auto"/>
        <w:bottom w:val="none" w:sz="0" w:space="0" w:color="auto"/>
        <w:right w:val="none" w:sz="0" w:space="0" w:color="auto"/>
      </w:divBdr>
    </w:div>
    <w:div w:id="1897735800">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07952479">
      <w:bodyDiv w:val="1"/>
      <w:marLeft w:val="0"/>
      <w:marRight w:val="0"/>
      <w:marTop w:val="0"/>
      <w:marBottom w:val="0"/>
      <w:divBdr>
        <w:top w:val="none" w:sz="0" w:space="0" w:color="auto"/>
        <w:left w:val="none" w:sz="0" w:space="0" w:color="auto"/>
        <w:bottom w:val="none" w:sz="0" w:space="0" w:color="auto"/>
        <w:right w:val="none" w:sz="0" w:space="0" w:color="auto"/>
      </w:divBdr>
    </w:div>
    <w:div w:id="1910185231">
      <w:bodyDiv w:val="1"/>
      <w:marLeft w:val="0"/>
      <w:marRight w:val="0"/>
      <w:marTop w:val="0"/>
      <w:marBottom w:val="0"/>
      <w:divBdr>
        <w:top w:val="none" w:sz="0" w:space="0" w:color="auto"/>
        <w:left w:val="none" w:sz="0" w:space="0" w:color="auto"/>
        <w:bottom w:val="none" w:sz="0" w:space="0" w:color="auto"/>
        <w:right w:val="none" w:sz="0" w:space="0" w:color="auto"/>
      </w:divBdr>
    </w:div>
    <w:div w:id="1910966441">
      <w:bodyDiv w:val="1"/>
      <w:marLeft w:val="0"/>
      <w:marRight w:val="0"/>
      <w:marTop w:val="0"/>
      <w:marBottom w:val="0"/>
      <w:divBdr>
        <w:top w:val="none" w:sz="0" w:space="0" w:color="auto"/>
        <w:left w:val="none" w:sz="0" w:space="0" w:color="auto"/>
        <w:bottom w:val="none" w:sz="0" w:space="0" w:color="auto"/>
        <w:right w:val="none" w:sz="0" w:space="0" w:color="auto"/>
      </w:divBdr>
    </w:div>
    <w:div w:id="1921329117">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419558">
      <w:bodyDiv w:val="1"/>
      <w:marLeft w:val="0"/>
      <w:marRight w:val="0"/>
      <w:marTop w:val="0"/>
      <w:marBottom w:val="0"/>
      <w:divBdr>
        <w:top w:val="none" w:sz="0" w:space="0" w:color="auto"/>
        <w:left w:val="none" w:sz="0" w:space="0" w:color="auto"/>
        <w:bottom w:val="none" w:sz="0" w:space="0" w:color="auto"/>
        <w:right w:val="none" w:sz="0" w:space="0" w:color="auto"/>
      </w:divBdr>
    </w:div>
    <w:div w:id="1927570499">
      <w:bodyDiv w:val="1"/>
      <w:marLeft w:val="0"/>
      <w:marRight w:val="0"/>
      <w:marTop w:val="0"/>
      <w:marBottom w:val="0"/>
      <w:divBdr>
        <w:top w:val="none" w:sz="0" w:space="0" w:color="auto"/>
        <w:left w:val="none" w:sz="0" w:space="0" w:color="auto"/>
        <w:bottom w:val="none" w:sz="0" w:space="0" w:color="auto"/>
        <w:right w:val="none" w:sz="0" w:space="0" w:color="auto"/>
      </w:divBdr>
    </w:div>
    <w:div w:id="1931698487">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0816227">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5361951">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5452179">
      <w:bodyDiv w:val="1"/>
      <w:marLeft w:val="0"/>
      <w:marRight w:val="0"/>
      <w:marTop w:val="0"/>
      <w:marBottom w:val="0"/>
      <w:divBdr>
        <w:top w:val="none" w:sz="0" w:space="0" w:color="auto"/>
        <w:left w:val="none" w:sz="0" w:space="0" w:color="auto"/>
        <w:bottom w:val="none" w:sz="0" w:space="0" w:color="auto"/>
        <w:right w:val="none" w:sz="0" w:space="0" w:color="auto"/>
      </w:divBdr>
    </w:div>
    <w:div w:id="1978609566">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1961147">
      <w:bodyDiv w:val="1"/>
      <w:marLeft w:val="0"/>
      <w:marRight w:val="0"/>
      <w:marTop w:val="0"/>
      <w:marBottom w:val="0"/>
      <w:divBdr>
        <w:top w:val="none" w:sz="0" w:space="0" w:color="auto"/>
        <w:left w:val="none" w:sz="0" w:space="0" w:color="auto"/>
        <w:bottom w:val="none" w:sz="0" w:space="0" w:color="auto"/>
        <w:right w:val="none" w:sz="0" w:space="0" w:color="auto"/>
      </w:divBdr>
    </w:div>
    <w:div w:id="1984044633">
      <w:bodyDiv w:val="1"/>
      <w:marLeft w:val="0"/>
      <w:marRight w:val="0"/>
      <w:marTop w:val="0"/>
      <w:marBottom w:val="0"/>
      <w:divBdr>
        <w:top w:val="none" w:sz="0" w:space="0" w:color="auto"/>
        <w:left w:val="none" w:sz="0" w:space="0" w:color="auto"/>
        <w:bottom w:val="none" w:sz="0" w:space="0" w:color="auto"/>
        <w:right w:val="none" w:sz="0" w:space="0" w:color="auto"/>
      </w:divBdr>
    </w:div>
    <w:div w:id="1985230728">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0355971">
      <w:bodyDiv w:val="1"/>
      <w:marLeft w:val="0"/>
      <w:marRight w:val="0"/>
      <w:marTop w:val="0"/>
      <w:marBottom w:val="0"/>
      <w:divBdr>
        <w:top w:val="none" w:sz="0" w:space="0" w:color="auto"/>
        <w:left w:val="none" w:sz="0" w:space="0" w:color="auto"/>
        <w:bottom w:val="none" w:sz="0" w:space="0" w:color="auto"/>
        <w:right w:val="none" w:sz="0" w:space="0" w:color="auto"/>
      </w:divBdr>
    </w:div>
    <w:div w:id="1993362520">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08828600">
      <w:bodyDiv w:val="1"/>
      <w:marLeft w:val="0"/>
      <w:marRight w:val="0"/>
      <w:marTop w:val="0"/>
      <w:marBottom w:val="0"/>
      <w:divBdr>
        <w:top w:val="none" w:sz="0" w:space="0" w:color="auto"/>
        <w:left w:val="none" w:sz="0" w:space="0" w:color="auto"/>
        <w:bottom w:val="none" w:sz="0" w:space="0" w:color="auto"/>
        <w:right w:val="none" w:sz="0" w:space="0" w:color="auto"/>
      </w:divBdr>
    </w:div>
    <w:div w:id="2010938288">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0614216">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4890914">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336600">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3995493">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37191205">
      <w:bodyDiv w:val="1"/>
      <w:marLeft w:val="0"/>
      <w:marRight w:val="0"/>
      <w:marTop w:val="0"/>
      <w:marBottom w:val="0"/>
      <w:divBdr>
        <w:top w:val="none" w:sz="0" w:space="0" w:color="auto"/>
        <w:left w:val="none" w:sz="0" w:space="0" w:color="auto"/>
        <w:bottom w:val="none" w:sz="0" w:space="0" w:color="auto"/>
        <w:right w:val="none" w:sz="0" w:space="0" w:color="auto"/>
      </w:divBdr>
    </w:div>
    <w:div w:id="2037341438">
      <w:bodyDiv w:val="1"/>
      <w:marLeft w:val="0"/>
      <w:marRight w:val="0"/>
      <w:marTop w:val="0"/>
      <w:marBottom w:val="0"/>
      <w:divBdr>
        <w:top w:val="none" w:sz="0" w:space="0" w:color="auto"/>
        <w:left w:val="none" w:sz="0" w:space="0" w:color="auto"/>
        <w:bottom w:val="none" w:sz="0" w:space="0" w:color="auto"/>
        <w:right w:val="none" w:sz="0" w:space="0" w:color="auto"/>
      </w:divBdr>
    </w:div>
    <w:div w:id="2038502665">
      <w:bodyDiv w:val="1"/>
      <w:marLeft w:val="0"/>
      <w:marRight w:val="0"/>
      <w:marTop w:val="0"/>
      <w:marBottom w:val="0"/>
      <w:divBdr>
        <w:top w:val="none" w:sz="0" w:space="0" w:color="auto"/>
        <w:left w:val="none" w:sz="0" w:space="0" w:color="auto"/>
        <w:bottom w:val="none" w:sz="0" w:space="0" w:color="auto"/>
        <w:right w:val="none" w:sz="0" w:space="0" w:color="auto"/>
      </w:divBdr>
    </w:div>
    <w:div w:id="2042895901">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674378">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377663">
      <w:bodyDiv w:val="1"/>
      <w:marLeft w:val="0"/>
      <w:marRight w:val="0"/>
      <w:marTop w:val="0"/>
      <w:marBottom w:val="0"/>
      <w:divBdr>
        <w:top w:val="none" w:sz="0" w:space="0" w:color="auto"/>
        <w:left w:val="none" w:sz="0" w:space="0" w:color="auto"/>
        <w:bottom w:val="none" w:sz="0" w:space="0" w:color="auto"/>
        <w:right w:val="none" w:sz="0" w:space="0" w:color="auto"/>
      </w:divBdr>
    </w:div>
    <w:div w:id="2059619653">
      <w:bodyDiv w:val="1"/>
      <w:marLeft w:val="0"/>
      <w:marRight w:val="0"/>
      <w:marTop w:val="0"/>
      <w:marBottom w:val="0"/>
      <w:divBdr>
        <w:top w:val="none" w:sz="0" w:space="0" w:color="auto"/>
        <w:left w:val="none" w:sz="0" w:space="0" w:color="auto"/>
        <w:bottom w:val="none" w:sz="0" w:space="0" w:color="auto"/>
        <w:right w:val="none" w:sz="0" w:space="0" w:color="auto"/>
      </w:divBdr>
    </w:div>
    <w:div w:id="2059666020">
      <w:bodyDiv w:val="1"/>
      <w:marLeft w:val="0"/>
      <w:marRight w:val="0"/>
      <w:marTop w:val="0"/>
      <w:marBottom w:val="0"/>
      <w:divBdr>
        <w:top w:val="none" w:sz="0" w:space="0" w:color="auto"/>
        <w:left w:val="none" w:sz="0" w:space="0" w:color="auto"/>
        <w:bottom w:val="none" w:sz="0" w:space="0" w:color="auto"/>
        <w:right w:val="none" w:sz="0" w:space="0" w:color="auto"/>
      </w:divBdr>
    </w:div>
    <w:div w:id="2062896066">
      <w:bodyDiv w:val="1"/>
      <w:marLeft w:val="0"/>
      <w:marRight w:val="0"/>
      <w:marTop w:val="0"/>
      <w:marBottom w:val="0"/>
      <w:divBdr>
        <w:top w:val="none" w:sz="0" w:space="0" w:color="auto"/>
        <w:left w:val="none" w:sz="0" w:space="0" w:color="auto"/>
        <w:bottom w:val="none" w:sz="0" w:space="0" w:color="auto"/>
        <w:right w:val="none" w:sz="0" w:space="0" w:color="auto"/>
      </w:divBdr>
    </w:div>
    <w:div w:id="2069642822">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76009160">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081828791">
      <w:bodyDiv w:val="1"/>
      <w:marLeft w:val="0"/>
      <w:marRight w:val="0"/>
      <w:marTop w:val="0"/>
      <w:marBottom w:val="0"/>
      <w:divBdr>
        <w:top w:val="none" w:sz="0" w:space="0" w:color="auto"/>
        <w:left w:val="none" w:sz="0" w:space="0" w:color="auto"/>
        <w:bottom w:val="none" w:sz="0" w:space="0" w:color="auto"/>
        <w:right w:val="none" w:sz="0" w:space="0" w:color="auto"/>
      </w:divBdr>
    </w:div>
    <w:div w:id="2082554903">
      <w:bodyDiv w:val="1"/>
      <w:marLeft w:val="0"/>
      <w:marRight w:val="0"/>
      <w:marTop w:val="0"/>
      <w:marBottom w:val="0"/>
      <w:divBdr>
        <w:top w:val="none" w:sz="0" w:space="0" w:color="auto"/>
        <w:left w:val="none" w:sz="0" w:space="0" w:color="auto"/>
        <w:bottom w:val="none" w:sz="0" w:space="0" w:color="auto"/>
        <w:right w:val="none" w:sz="0" w:space="0" w:color="auto"/>
      </w:divBdr>
    </w:div>
    <w:div w:id="2082754384">
      <w:bodyDiv w:val="1"/>
      <w:marLeft w:val="0"/>
      <w:marRight w:val="0"/>
      <w:marTop w:val="0"/>
      <w:marBottom w:val="0"/>
      <w:divBdr>
        <w:top w:val="none" w:sz="0" w:space="0" w:color="auto"/>
        <w:left w:val="none" w:sz="0" w:space="0" w:color="auto"/>
        <w:bottom w:val="none" w:sz="0" w:space="0" w:color="auto"/>
        <w:right w:val="none" w:sz="0" w:space="0" w:color="auto"/>
      </w:divBdr>
    </w:div>
    <w:div w:id="2089692947">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08192899">
      <w:bodyDiv w:val="1"/>
      <w:marLeft w:val="0"/>
      <w:marRight w:val="0"/>
      <w:marTop w:val="0"/>
      <w:marBottom w:val="0"/>
      <w:divBdr>
        <w:top w:val="none" w:sz="0" w:space="0" w:color="auto"/>
        <w:left w:val="none" w:sz="0" w:space="0" w:color="auto"/>
        <w:bottom w:val="none" w:sz="0" w:space="0" w:color="auto"/>
        <w:right w:val="none" w:sz="0" w:space="0" w:color="auto"/>
      </w:divBdr>
    </w:div>
    <w:div w:id="2108648232">
      <w:bodyDiv w:val="1"/>
      <w:marLeft w:val="0"/>
      <w:marRight w:val="0"/>
      <w:marTop w:val="0"/>
      <w:marBottom w:val="0"/>
      <w:divBdr>
        <w:top w:val="none" w:sz="0" w:space="0" w:color="auto"/>
        <w:left w:val="none" w:sz="0" w:space="0" w:color="auto"/>
        <w:bottom w:val="none" w:sz="0" w:space="0" w:color="auto"/>
        <w:right w:val="none" w:sz="0" w:space="0" w:color="auto"/>
      </w:divBdr>
    </w:div>
    <w:div w:id="2109153856">
      <w:bodyDiv w:val="1"/>
      <w:marLeft w:val="0"/>
      <w:marRight w:val="0"/>
      <w:marTop w:val="0"/>
      <w:marBottom w:val="0"/>
      <w:divBdr>
        <w:top w:val="none" w:sz="0" w:space="0" w:color="auto"/>
        <w:left w:val="none" w:sz="0" w:space="0" w:color="auto"/>
        <w:bottom w:val="none" w:sz="0" w:space="0" w:color="auto"/>
        <w:right w:val="none" w:sz="0" w:space="0" w:color="auto"/>
      </w:divBdr>
    </w:div>
    <w:div w:id="2119249100">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28575363">
      <w:bodyDiv w:val="1"/>
      <w:marLeft w:val="0"/>
      <w:marRight w:val="0"/>
      <w:marTop w:val="0"/>
      <w:marBottom w:val="0"/>
      <w:divBdr>
        <w:top w:val="none" w:sz="0" w:space="0" w:color="auto"/>
        <w:left w:val="none" w:sz="0" w:space="0" w:color="auto"/>
        <w:bottom w:val="none" w:sz="0" w:space="0" w:color="auto"/>
        <w:right w:val="none" w:sz="0" w:space="0" w:color="auto"/>
      </w:divBdr>
    </w:div>
    <w:div w:id="2134013513">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263768">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4494121">
      <w:bodyDiv w:val="1"/>
      <w:marLeft w:val="0"/>
      <w:marRight w:val="0"/>
      <w:marTop w:val="0"/>
      <w:marBottom w:val="0"/>
      <w:divBdr>
        <w:top w:val="none" w:sz="0" w:space="0" w:color="auto"/>
        <w:left w:val="none" w:sz="0" w:space="0" w:color="auto"/>
        <w:bottom w:val="none" w:sz="0" w:space="0" w:color="auto"/>
        <w:right w:val="none" w:sz="0" w:space="0" w:color="auto"/>
      </w:divBdr>
    </w:div>
    <w:div w:id="2144883710">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file:///F:\Github\pb8jv3_szakdolgozat\Documents\2223_2_Kert&#233;szDomonkos_PB8JV3_Szakdolgozat_VP.docx" TargetMode="External"/><Relationship Id="rId68" Type="http://schemas.openxmlformats.org/officeDocument/2006/relationships/hyperlink" Target="file:///F:\Github\pb8jv3_szakdolgozat\Documents\2223_2_Kert&#233;szDomonkos_PB8JV3_Szakdolgozat_VP.docx" TargetMode="External"/><Relationship Id="rId84" Type="http://schemas.openxmlformats.org/officeDocument/2006/relationships/hyperlink" Target="file:///F:\Github\pb8jv3_szakdolgozat\Documents\2223_2_Kert&#233;szDomonkos_PB8JV3_Szakdolgozat_VP.docx" TargetMode="External"/><Relationship Id="rId89" Type="http://schemas.openxmlformats.org/officeDocument/2006/relationships/hyperlink" Target="file:///F:\Github\pb8jv3_szakdolgozat\Documents\2223_2_Kert&#233;szDomonkos_PB8JV3_Szakdolgozat_VP.docx" TargetMode="External"/><Relationship Id="rId16" Type="http://schemas.openxmlformats.org/officeDocument/2006/relationships/image" Target="media/image4.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file:///F:\Github\pb8jv3_szakdolgozat\Documents\2223_2_Kert&#233;szDomonkos_PB8JV3_Szakdolgozat_VP.docx" TargetMode="External"/><Relationship Id="rId74" Type="http://schemas.openxmlformats.org/officeDocument/2006/relationships/hyperlink" Target="file:///F:\Github\pb8jv3_szakdolgozat\Documents\2223_2_Kert&#233;szDomonkos_PB8JV3_Szakdolgozat_VP.docx" TargetMode="External"/><Relationship Id="rId79" Type="http://schemas.openxmlformats.org/officeDocument/2006/relationships/hyperlink" Target="file:///F:\Github\pb8jv3_szakdolgozat\Documents\2223_2_Kert&#233;szDomonkos_PB8JV3_Szakdolgozat_VP.docx" TargetMode="External"/><Relationship Id="rId5" Type="http://schemas.openxmlformats.org/officeDocument/2006/relationships/webSettings" Target="webSettings.xml"/><Relationship Id="rId90" Type="http://schemas.openxmlformats.org/officeDocument/2006/relationships/hyperlink" Target="file:///F:\Github\pb8jv3_szakdolgozat\Documents\2223_2_Kert&#233;szDomonkos_PB8JV3_Szakdolgozat_VP.docx" TargetMode="External"/><Relationship Id="rId95" Type="http://schemas.openxmlformats.org/officeDocument/2006/relationships/hyperlink" Target="file:///F:\Github\pb8jv3_szakdolgozat\Documents\2223_2_Kert&#233;szDomonkos_PB8JV3_Szakdolgozat_VP.docx"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F:\Github\pb8jv3_szakdolgozat\Documents\2223_2_Kert&#233;szDomonkos_PB8JV3_Szakdolgozat_VP.docx" TargetMode="External"/><Relationship Id="rId69" Type="http://schemas.openxmlformats.org/officeDocument/2006/relationships/hyperlink" Target="file:///F:\Github\pb8jv3_szakdolgozat\Documents\2223_2_Kert&#233;szDomonkos_PB8JV3_Szakdolgozat_VP.docx" TargetMode="External"/><Relationship Id="rId80" Type="http://schemas.openxmlformats.org/officeDocument/2006/relationships/hyperlink" Target="file:///F:\Github\pb8jv3_szakdolgozat\Documents\2223_2_Kert&#233;szDomonkos_PB8JV3_Szakdolgozat_VP.docx" TargetMode="External"/><Relationship Id="rId85" Type="http://schemas.openxmlformats.org/officeDocument/2006/relationships/hyperlink" Target="file:///F:\Github\pb8jv3_szakdolgozat\Documents\2223_2_Kert&#233;szDomonkos_PB8JV3_Szakdolgozat_VP.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F:\Github\pb8jv3_szakdolgozat\Documents\2223_2_Kert&#233;szDomonkos_PB8JV3_Szakdolgozat_VP.docx" TargetMode="External"/><Relationship Id="rId67" Type="http://schemas.openxmlformats.org/officeDocument/2006/relationships/hyperlink" Target="file:///F:\Github\pb8jv3_szakdolgozat\Documents\2223_2_Kert&#233;szDomonkos_PB8JV3_Szakdolgozat_VP.doc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F:\Github\pb8jv3_szakdolgozat\Documents\2223_2_Kert&#233;szDomonkos_PB8JV3_Szakdolgozat_VP.docx" TargetMode="External"/><Relationship Id="rId70" Type="http://schemas.openxmlformats.org/officeDocument/2006/relationships/hyperlink" Target="file:///F:\Github\pb8jv3_szakdolgozat\Documents\2223_2_Kert&#233;szDomonkos_PB8JV3_Szakdolgozat_VP.docx" TargetMode="External"/><Relationship Id="rId75" Type="http://schemas.openxmlformats.org/officeDocument/2006/relationships/hyperlink" Target="file:///F:\Github\pb8jv3_szakdolgozat\Documents\2223_2_Kert&#233;szDomonkos_PB8JV3_Szakdolgozat_VP.docx" TargetMode="External"/><Relationship Id="rId83" Type="http://schemas.openxmlformats.org/officeDocument/2006/relationships/hyperlink" Target="file:///F:\Github\pb8jv3_szakdolgozat\Documents\2223_2_Kert&#233;szDomonkos_PB8JV3_Szakdolgozat_VP.docx" TargetMode="External"/><Relationship Id="rId88" Type="http://schemas.openxmlformats.org/officeDocument/2006/relationships/hyperlink" Target="file:///F:\Github\pb8jv3_szakdolgozat\Documents\2223_2_Kert&#233;szDomonkos_PB8JV3_Szakdolgozat_VP.docx" TargetMode="External"/><Relationship Id="rId91" Type="http://schemas.openxmlformats.org/officeDocument/2006/relationships/hyperlink" Target="file:///F:\Github\pb8jv3_szakdolgozat\Documents\2223_2_Kert&#233;szDomonkos_PB8JV3_Szakdolgozat_VP.docx" TargetMode="External"/><Relationship Id="rId96" Type="http://schemas.openxmlformats.org/officeDocument/2006/relationships/hyperlink" Target="file:///F:\Github\pb8jv3_szakdolgozat\Documents\2223_2_Kert&#233;szDomonkos_PB8JV3_Szakdolgozat_VP.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F:\Github\pb8jv3_szakdolgozat\Documents\2223_2_Kert&#233;szDomonkos_PB8JV3_Szakdolgozat_VP.docx"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F:\Github\pb8jv3_szakdolgozat\Documents\2223_2_Kert&#233;szDomonkos_PB8JV3_Szakdolgozat_VP.docx" TargetMode="External"/><Relationship Id="rId65" Type="http://schemas.openxmlformats.org/officeDocument/2006/relationships/hyperlink" Target="file:///F:\Github\pb8jv3_szakdolgozat\Documents\2223_2_Kert&#233;szDomonkos_PB8JV3_Szakdolgozat_VP.docx" TargetMode="External"/><Relationship Id="rId73" Type="http://schemas.openxmlformats.org/officeDocument/2006/relationships/hyperlink" Target="file:///F:\Github\pb8jv3_szakdolgozat\Documents\2223_2_Kert&#233;szDomonkos_PB8JV3_Szakdolgozat_VP.docx" TargetMode="External"/><Relationship Id="rId78" Type="http://schemas.openxmlformats.org/officeDocument/2006/relationships/hyperlink" Target="file:///F:\Github\pb8jv3_szakdolgozat\Documents\2223_2_Kert&#233;szDomonkos_PB8JV3_Szakdolgozat_VP.docx" TargetMode="External"/><Relationship Id="rId81" Type="http://schemas.openxmlformats.org/officeDocument/2006/relationships/hyperlink" Target="file:///F:\Github\pb8jv3_szakdolgozat\Documents\2223_2_Kert&#233;szDomonkos_PB8JV3_Szakdolgozat_VP.docx" TargetMode="External"/><Relationship Id="rId86" Type="http://schemas.openxmlformats.org/officeDocument/2006/relationships/hyperlink" Target="file:///F:\Github\pb8jv3_szakdolgozat\Documents\2223_2_Kert&#233;szDomonkos_PB8JV3_Szakdolgozat_VP.docx" TargetMode="External"/><Relationship Id="rId94" Type="http://schemas.openxmlformats.org/officeDocument/2006/relationships/hyperlink" Target="file:///F:\Github\pb8jv3_szakdolgozat\Documents\2223_2_Kert&#233;szDomonkos_PB8JV3_Szakdolgozat_VP.docx"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file:///F:\Github\pb8jv3_szakdolgozat\Documents\2223_2_Kert&#233;szDomonkos_PB8JV3_Szakdolgozat_VP.docx" TargetMode="External"/><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file:///F:\Github\pb8jv3_szakdolgozat\Documents\2223_2_Kert&#233;szDomonkos_PB8JV3_Szakdolgozat_VP.docx" TargetMode="External"/><Relationship Id="rId92" Type="http://schemas.openxmlformats.org/officeDocument/2006/relationships/hyperlink" Target="file:///F:\Github\pb8jv3_szakdolgozat\Documents\2223_2_Kert&#233;szDomonkos_PB8JV3_Szakdolgozat_VP.docx" TargetMode="External"/><Relationship Id="rId2" Type="http://schemas.openxmlformats.org/officeDocument/2006/relationships/numbering" Target="numbering.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F:\Github\pb8jv3_szakdolgozat\Documents\2223_2_Kert&#233;szDomonkos_PB8JV3_Szakdolgozat_VP.docx" TargetMode="External"/><Relationship Id="rId87" Type="http://schemas.openxmlformats.org/officeDocument/2006/relationships/hyperlink" Target="file:///F:\Github\pb8jv3_szakdolgozat\Documents\2223_2_Kert&#233;szDomonkos_PB8JV3_Szakdolgozat_VP.docx" TargetMode="External"/><Relationship Id="rId61" Type="http://schemas.openxmlformats.org/officeDocument/2006/relationships/hyperlink" Target="file:///F:\Github\pb8jv3_szakdolgozat\Documents\2223_2_Kert&#233;szDomonkos_PB8JV3_Szakdolgozat_VP.docx" TargetMode="External"/><Relationship Id="rId82" Type="http://schemas.openxmlformats.org/officeDocument/2006/relationships/hyperlink" Target="file:///F:\Github\pb8jv3_szakdolgozat\Documents\2223_2_Kert&#233;szDomonkos_PB8JV3_Szakdolgozat_VP.docx" TargetMode="External"/><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file:///F:\Github\pb8jv3_szakdolgozat\Documents\2223_2_Kert&#233;szDomonkos_PB8JV3_Szakdolgozat_VP.docx"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file:///F:\Github\pb8jv3_szakdolgozat\Documents\2223_2_Kert&#233;szDomonkos_PB8JV3_Szakdolgozat_VP.docx" TargetMode="External"/><Relationship Id="rId93" Type="http://schemas.openxmlformats.org/officeDocument/2006/relationships/hyperlink" Target="file:///F:\Github\pb8jv3_szakdolgozat\Documents\2223_2_Kert&#233;szDomonkos_PB8JV3_Szakdolgozat_VP.docx" TargetMode="External"/><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Vir93</b:Tag>
    <b:SourceType>Book</b:SourceType>
    <b:Guid>{F1B79205-BD74-4D17-A646-59B331AD4406}</b:Guid>
    <b:Title>Virtual reality systems</b:Title>
    <b:Year>1993</b:Year>
    <b:City>San Diego</b:City>
    <b:Publisher>Academic Press Limited</b:Publisher>
    <b:RefOrder>7</b:RefOrder>
  </b:Source>
  <b:Source>
    <b:Tag>Don19</b:Tag>
    <b:SourceType>JournalArticle</b:SourceType>
    <b:Guid>{82588E4F-B404-439C-B128-7510D6DBC1EA}</b:Guid>
    <b:Author>
      <b:Author>
        <b:NameList>
          <b:Person>
            <b:Last>Dong Woo Shin</b:Last>
          </b:Person>
          <b:Person>
            <b:Last>Jae Il Shin</b:Last>
          </b:Person>
          <b:Person>
            <b:Last>Ai Koyanagi</b:Last>
          </b:Person>
          <b:Person>
            <b:Last>Louis Jacob</b:Last>
          </b:Person>
          <b:Person>
            <b:Last>Lee Smith</b:Last>
          </b:Person>
          <b:Person>
            <b:Last>Heajung Lee</b:Last>
          </b:Person>
          <b:Person>
            <b:Last>Y oonkyung Chang</b:Last>
          </b:Person>
          <b:Person>
            <b:Last>Tae-Jin Song</b:Last>
          </b:Person>
        </b:NameList>
      </b:Author>
    </b:Author>
    <b:Title>Global, regional, and national neck pain burden in the general population, 1990–2019: An analysis of the global burden of disease study</b:Title>
    <b:Year>2019</b:Year>
    <b:RefOrder>2</b:RefOrder>
  </b:Source>
  <b:Source>
    <b:Tag>Dru14</b:Tag>
    <b:SourceType>JournalArticle</b:SourceType>
    <b:Guid>{72D1BD27-2277-4DE9-9095-E13CEDC6BEDC}</b:Guid>
    <b:Author>
      <b:Author>
        <b:NameList>
          <b:Person>
            <b:Last>Drummond K.H</b:Last>
          </b:Person>
          <b:Person>
            <b:Last>Houston T</b:Last>
          </b:Person>
          <b:Person>
            <b:Last>Irvine T</b:Last>
          </b:Person>
        </b:NameList>
      </b:Author>
    </b:Author>
    <b:Title>The rise and fall and rise of virtual reality</b:Title>
    <b:Year>2014</b:Year>
    <b:JournalName>Vox Media</b:JournalName>
    <b:RefOrder>6</b:RefOrder>
  </b:Source>
  <b:Source>
    <b:Tag>Gid19</b:Tag>
    <b:SourceType>InternetSite</b:SourceType>
    <b:Guid>{73DAF1AD-E8FA-4253-B97C-09C4056D9C68}</b:Guid>
    <b:Author>
      <b:Author>
        <b:NameList>
          <b:Person>
            <b:Last>MD</b:Last>
            <b:First>Gideon</b:First>
            <b:Middle>Blumstein</b:Middle>
          </b:Person>
        </b:NameList>
      </b:Author>
    </b:Author>
    <b:Title>How Virtual Reality Can Help Train Surgeons</b:Title>
    <b:ProductionCompany>Harward Business Review</b:ProductionCompany>
    <b:Year>2019</b:Year>
    <b:URL>https://hbr.org/2019/10/research-how-virtual-reality-can-help-train-surgeons</b:URL>
    <b:RefOrder>9</b:RefOrder>
  </b:Source>
  <b:Source>
    <b:Tag>Eli18</b:Tag>
    <b:SourceType>JournalArticle</b:SourceType>
    <b:Guid>{1EA24404-39D2-420B-B14B-5CE034E615C5}</b:Guid>
    <b:Title>Using virtual reality in medical education to teach empathy</b:Title>
    <b:Year>2018</b:Year>
    <b:JournalName>National Library of Medicine</b:JournalName>
    <b:Author>
      <b:Author>
        <b:NameList>
          <b:Person>
            <b:Last>Elizabeth Dyer</b:Last>
          </b:Person>
          <b:Person>
            <b:Last>Barbara J Swartzlander</b:Last>
          </b:Person>
          <b:Person>
            <b:Last>Marilyn R Gugliucci</b:Last>
          </b:Person>
        </b:NameList>
      </b:Author>
    </b:Author>
    <b:DOI>10.5195/jmla.2018.518</b:DOI>
    <b:RefOrder>12</b:RefOrder>
  </b:Source>
  <b:Source>
    <b:Tag>Lag17</b:Tag>
    <b:SourceType>JournalArticle</b:SourceType>
    <b:Guid>{CC3C692C-7FF3-43CB-8656-FFA12C49B6F7}</b:Guid>
    <b:Author>
      <b:Author>
        <b:NameList>
          <b:Person>
            <b:Last>Lagnado</b:Last>
            <b:First>Lucette</b:First>
          </b:Person>
        </b:NameList>
      </b:Author>
    </b:Author>
    <b:Title>Enlisting Virtual Reality to Ease Real Pain</b:Title>
    <b:JournalName>The Wall Street Journal</b:JournalName>
    <b:Year>2017</b:Year>
    <b:Month>Jul</b:Month>
    <b:Day>24</b:Day>
    <b:RefOrder>13</b:RefOrder>
  </b:Source>
  <b:Source>
    <b:Tag>Nas19</b:Tag>
    <b:SourceType>JournalArticle</b:SourceType>
    <b:Guid>{05847480-3D9C-4701-8755-886691F41D04}</b:Guid>
    <b:Title>Virtual Reality interventions for acute and chronic pain management</b:Title>
    <b:Year>2019</b:Year>
    <b:Author>
      <b:Author>
        <b:NameList>
          <b:Person>
            <b:Last>Naseem Ahmadpour</b:Last>
          </b:Person>
          <b:Person>
            <b:Last>Hayden Randall</b:Last>
          </b:Person>
          <b:Person>
            <b:Last>Harsham Choksi</b:Last>
          </b:Person>
          <b:Person>
            <b:Last>Antony Gao</b:Last>
          </b:Person>
          <b:Person>
            <b:Last>Christopher Vaughan</b:Last>
          </b:Person>
          <b:Person>
            <b:Last>Philip Poronnik</b:Last>
          </b:Person>
        </b:NameList>
      </b:Author>
    </b:Author>
    <b:DOI>10.1016/j.biocel.2019.105568</b:DOI>
    <b:RefOrder>15</b:RefOrder>
  </b:Source>
  <b:Source>
    <b:Tag>Mel</b:Tag>
    <b:SourceType>JournalArticle</b:SourceType>
    <b:Guid>{38F0507C-E44C-47CD-A6B1-A5335545E4DA}</b:Guid>
    <b:Title>Virtual Reality Reduces Pain in Laboring Women: A Randomized Controlled Trial</b:Title>
    <b:Author>
      <b:Author>
        <b:NameList>
          <b:Person>
            <b:Last>Melissa S Wong</b:Last>
          </b:Person>
          <b:Person>
            <b:Last>Brennan M R Spiegel</b:Last>
          </b:Person>
          <b:Person>
            <b:Last>Kimberly D Gregory</b:Last>
          </b:Person>
        </b:NameList>
      </b:Author>
    </b:Author>
    <b:DOI>10.1055/s-0040-1708851</b:DOI>
    <b:Year>2020</b:Year>
    <b:RefOrder>14</b:RefOrder>
  </b:Source>
  <b:Source>
    <b:Tag>Llo18</b:Tag>
    <b:SourceType>JournalArticle</b:SourceType>
    <b:Guid>{A04E956A-A697-4E15-88A8-C9BC650A1F76}</b:Guid>
    <b:Author>
      <b:Author>
        <b:NameList>
          <b:Person>
            <b:Last>Minor</b:Last>
            <b:First>Lloyd</b:First>
          </b:Person>
        </b:NameList>
      </b:Author>
    </b:Author>
    <b:Title>For Children in the Hospital, VR May Be the Cure for Anxiety</b:Title>
    <b:JournalName>The Wall Street Journal</b:JournalName>
    <b:Year>2018</b:Year>
    <b:RefOrder>16</b:RefOrder>
  </b:Source>
  <b:Source>
    <b:Tag>Hun08</b:Tag>
    <b:SourceType>InternetSite</b:SourceType>
    <b:Guid>{63868B43-6C13-4DCF-93A5-23A6578841B6}</b:Guid>
    <b:Title>Virtual Reality Pain Reduction</b:Title>
    <b:Year>2008</b:Year>
    <b:Author>
      <b:Author>
        <b:NameList>
          <b:Person>
            <b:Last>Hoffman</b:Last>
            <b:First>Hunter</b:First>
          </b:Person>
        </b:NameList>
      </b:Author>
    </b:Author>
    <b:ProductionCompany>University of Washington Seattle and U.W. Harborview Burn Center</b:ProductionCompany>
    <b:URL>http://www.hitl.washington.edu/projects/vrpain/</b:URL>
    <b:RefOrder>17</b:RefOrder>
  </b:Source>
  <b:Source>
    <b:Tag>Ali21</b:Tag>
    <b:SourceType>InternetSite</b:SourceType>
    <b:Guid>{4412E403-62C7-4B2C-AEAC-38768AB2A60B}</b:Guid>
    <b:Author>
      <b:Author>
        <b:NameList>
          <b:Person>
            <b:Last>Tugend</b:Last>
            <b:First>Alina</b:First>
          </b:Person>
        </b:NameList>
      </b:Author>
    </b:Author>
    <b:Title>Meet Virtual Reality, Your New Physical Therapist</b:Title>
    <b:ProductionCompany>The New York Times</b:ProductionCompany>
    <b:Year>2021</b:Year>
    <b:Month>Apr</b:Month>
    <b:Day>21</b:Day>
    <b:URL>https://www.nytimes.com/2021/04/21/health/virtual-reality-therapy.html</b:URL>
    <b:RefOrder>18</b:RefOrder>
  </b:Source>
  <b:Source>
    <b:Tag>Bur19</b:Tag>
    <b:SourceType>JournalArticle</b:SourceType>
    <b:Guid>{91C2D166-8048-4E2B-BBFB-FA00AA6AEC77}</b:Guid>
    <b:Title>Effect of virtual reality therapy on functional development in children with cerebral palsy: A single-blind, prospective, randomized-controlled study</b:Title>
    <b:Year>2019</b:Year>
    <b:URL>https://www.ncbi.nlm.nih.gov/pmc/articles/PMC6935730/</b:URL>
    <b:JournalName>PubMed Central</b:JournalName>
    <b:Author>
      <b:Author>
        <b:NameList>
          <b:Person>
            <b:Last>Burcu Metin Ökmen</b:Last>
          </b:Person>
          <b:Person>
            <b:Last>Meryem Doğan Aslan</b:Last>
          </b:Person>
          <b:Person>
            <b:Last>Güldal Funda Nakipoğlu Yüzer</b:Last>
          </b:Person>
          <b:Person>
            <b:Last>Neşe Özgirgin</b:Last>
          </b:Person>
        </b:NameList>
      </b:Author>
    </b:Author>
    <b:DOI>10.5606/tftrd.2019.2388</b:DOI>
    <b:RefOrder>19</b:RefOrder>
  </b:Source>
  <b:Source>
    <b:Tag>Shi21</b:Tag>
    <b:SourceType>JournalArticle</b:SourceType>
    <b:Guid>{7D003938-32AE-4AD3-9965-61973CE57B4C}</b:Guid>
    <b:Title>Effects of Virtual Reality Intervention on Cognition and Motor Function in Older Adults With Mild Cognitive Impairment or Dementia: A Systematic Review and Meta-Analysis</b:Title>
    <b:Year>2021</b:Year>
    <b:URL>https://www.ncbi.nlm.nih.gov/pmc/articles/PMC8136286/</b:URL>
    <b:JournalName>PubMed Central</b:JournalName>
    <b:Author>
      <b:Author>
        <b:NameList>
          <b:Person>
            <b:Last>Shizhe Zhu</b:Last>
          </b:Person>
          <b:Person>
            <b:Last>Youxin Sui</b:Last>
          </b:Person>
          <b:Person>
            <b:Last>Ying Shen</b:Last>
          </b:Person>
          <b:Person>
            <b:Last>Yi Zhu</b:Last>
          </b:Person>
          <b:Person>
            <b:Last>Nawab Ali</b:Last>
          </b:Person>
          <b:Person>
            <b:Last>Chuan Guo</b:Last>
          </b:Person>
          <b:Person>
            <b:Last>Tong Wang</b:Last>
          </b:Person>
        </b:NameList>
      </b:Author>
    </b:Author>
    <b:DOI>10.3389/fnagi.2021.586999</b:DOI>
    <b:RefOrder>22</b:RefOrder>
  </b:Source>
  <b:Source>
    <b:Tag>Ire20</b:Tag>
    <b:SourceType>JournalArticle</b:SourceType>
    <b:Guid>{D92D87DE-FD6B-46E4-9C9E-5D679430505A}</b:Guid>
    <b:Title>Immersive Virtual Reality in Stroke Patients as a New Approach for Reducing Postural Disabilities and Falls Risk: A Case Series</b:Title>
    <b:Year>2020</b:Year>
    <b:URL>https://www.ncbi.nlm.nih.gov/pmc/articles/PMC7287864/</b:URL>
    <b:JournalName>Brain Sci</b:JournalName>
    <b:Author>
      <b:Author>
        <b:NameList>
          <b:Person>
            <b:Last>Irene Cortés-Pérez</b:Last>
          </b:Person>
          <b:Person>
            <b:Last>Francisco Antonio Nieto-Escamez</b:Last>
          </b:Person>
          <b:Person>
            <b:Last>Esteban Obrero-Gaitán</b:Last>
          </b:Person>
        </b:NameList>
      </b:Author>
    </b:Author>
    <b:DOI>10.3390/brainsci10050296</b:DOI>
    <b:RefOrder>24</b:RefOrder>
  </b:Source>
  <b:Source>
    <b:Tag>Met17</b:Tag>
    <b:SourceType>JournalArticle</b:SourceType>
    <b:Guid>{1EB54078-ED82-411D-92F9-86531200C9D3}</b:Guid>
    <b:Title>A New Way for Therapists to Get Inside Heads: Virtual Reality</b:Title>
    <b:JournalName>The New Your Times</b:JournalName>
    <b:Year>2017</b:Year>
    <b:Author>
      <b:Author>
        <b:NameList>
          <b:Person>
            <b:Last>Metz</b:Last>
            <b:First>Cade</b:First>
          </b:Person>
        </b:NameList>
      </b:Author>
    </b:Author>
    <b:URL>https://www.nytimes.com/2017/07/30/technology/virtual-reality-limbix-mental-health.html</b:URL>
    <b:RefOrder>25</b:RefOrder>
  </b:Source>
  <b:Source>
    <b:Tag>Pro18</b:Tag>
    <b:SourceType>JournalArticle</b:SourceType>
    <b:Guid>{89805C96-C9E1-4320-BCB9-B6D0399FB205}</b:Guid>
    <b:Title>Automated psychological therapy using immersive virtual reality for treatment of fear of heights: a single-blind, parallel-group, randomised controlled trial</b:Title>
    <b:JournalName>The Lancet</b:JournalName>
    <b:Year>2018</b:Year>
    <b:Pages>625-632</b:Pages>
    <b:Volume>5</b:Volume>
    <b:Issue>8</b:Issue>
    <b:Author>
      <b:Author>
        <b:NameList>
          <b:Person>
            <b:Last>Prof Daniel Freeman</b:Last>
          </b:Person>
          <b:Person>
            <b:Last>Polly Haselton</b:Last>
          </b:Person>
          <b:Person>
            <b:Last>Jason Freeman</b:Last>
          </b:Person>
          <b:Person>
            <b:Last>Bernhard Spanlang</b:Last>
          </b:Person>
          <b:Person>
            <b:Last>Sameer Kishore</b:Last>
          </b:Person>
        </b:NameList>
      </b:Author>
    </b:Author>
    <b:RefOrder>26</b:RefOrder>
  </b:Source>
  <b:Source>
    <b:Tag>Leo</b:Tag>
    <b:SourceType>JournalArticle</b:SourceType>
    <b:Guid>{2A26F7F9-E65F-464A-9FE1-7AEA460202DE}</b:Guid>
    <b:Title>Microsoft HoloLens 2 augmented reality headset unveiled</b:Title>
    <b:Author>
      <b:Author>
        <b:NameList>
          <b:Person>
            <b:Last>Kelion</b:Last>
            <b:First>Leo</b:First>
          </b:Person>
        </b:NameList>
      </b:Author>
    </b:Author>
    <b:JournalName>BBC</b:JournalName>
    <b:RefOrder>29</b:RefOrder>
  </b:Source>
  <b:Source>
    <b:Tag>Bre14</b:Tag>
    <b:SourceType>JournalArticle</b:SourceType>
    <b:Guid>{5FADBDE2-4EAA-4BDC-BE5A-EADDAD992BAD}</b:Guid>
    <b:Title>Virtual Reality as a Distraction Technique in Chronic Pain Patients</b:Title>
    <b:JournalName>ResearchGate</b:JournalName>
    <b:Year>2014</b:Year>
    <b:Author>
      <b:Author>
        <b:NameList>
          <b:Person>
            <b:Last>Brenda Kay Wiederhold</b:Last>
          </b:Person>
          <b:Person>
            <b:Last>Kenneth Gao</b:Last>
          </b:Person>
          <b:Person>
            <b:Last>Camelia Sulea</b:Last>
          </b:Person>
          <b:Person>
            <b:Last>Mark D. Wiederhold</b:Last>
          </b:Person>
        </b:NameList>
      </b:Author>
    </b:Author>
    <b:URL>https://www.researchgate.net/publication/262816040_Virtual_Reality_as_a_Distraction_Technique_in_Chronic_Pain_Patients</b:URL>
    <b:DOI>10.1089/cyber.2014.0207</b:DOI>
    <b:RefOrder>30</b:RefOrder>
  </b:Source>
  <b:Source>
    <b:Tag>Zel181</b:Tag>
    <b:SourceType>JournalArticle</b:SourceType>
    <b:Guid>{EC874AB4-2ABE-44E9-B094-A41AAE348C8B}</b:Guid>
    <b:Title>A system for head-neck rehabilitation exercises based</b:Title>
    <b:JournalName>Multimedia Tools and Applications</b:JournalName>
    <b:Year>2018</b:Year>
    <b:Author>
      <b:Author>
        <b:NameList>
          <b:Person>
            <b:Last>Zeljka Mihajlovic</b:Last>
          </b:Person>
          <b:Person>
            <b:Last>Sinisa Popovic</b:Last>
          </b:Person>
          <b:Person>
            <b:Last>Karla Brkic</b:Last>
          </b:Person>
          <b:Person>
            <b:Last>Kresimir Cosic</b:Last>
          </b:Person>
        </b:NameList>
      </b:Author>
    </b:Author>
    <b:DOI>10.1007/s11042-017-5328-z</b:DOI>
    <b:RefOrder>1</b:RefOrder>
  </b:Source>
  <b:Source>
    <b:Tag>Fiv</b:Tag>
    <b:SourceType>InternetSite</b:SourceType>
    <b:Guid>{A7EE6535-FC3D-436B-AFC9-D07AB72E4E9E}</b:Guid>
    <b:Title>Five Ways VR Is Being Used In Modern Healthcare</b:Title>
    <b:URL>https://vrscout.com/news/five-ways-vr-is-being-used-in-modern-healthcare/</b:URL>
    <b:YearAccessed>2023</b:YearAccessed>
    <b:MonthAccessed>May</b:MonthAccessed>
    <b:DayAccessed>4</b:DayAccessed>
    <b:RefOrder>31</b:RefOrder>
  </b:Source>
  <b:Source>
    <b:Tag>Geo</b:Tag>
    <b:SourceType>InternetSite</b:SourceType>
    <b:Guid>{7DB4B147-F1B0-4E27-B8F2-02EDE53DE623}</b:Guid>
    <b:Title>George Washington University Hospital</b:Title>
    <b:ProductionCompany>George Washington University</b:ProductionCompany>
    <b:URL>https://www.gwhospital.com/conditions-services/surgery/precision-virtual-reality</b:URL>
    <b:YearAccessed>2023</b:YearAccessed>
    <b:MonthAccessed>May</b:MonthAccessed>
    <b:DayAccessed>4</b:DayAccessed>
    <b:RefOrder>8</b:RefOrder>
  </b:Source>
  <b:Source>
    <b:Tag>Git23</b:Tag>
    <b:SourceType>InternetSite</b:SourceType>
    <b:Guid>{7AEC66E2-4F0A-40C3-BBCB-F3934D2FD79B}</b:Guid>
    <b:Title>Git: Reference Sheet</b:Title>
    <b:ProductionCompany>New Zealand eScience Infrastructure</b:ProductionCompany>
    <b:YearAccessed>2023</b:YearAccessed>
    <b:MonthAccessed>May</b:MonthAccessed>
    <b:DayAccessed>5</b:DayAccessed>
    <b:URL>https://support.nesi.org.nz/hc/en-gb/articles/360001508515-Git-Reference-Sheet</b:URL>
    <b:RefOrder>32</b:RefOrder>
  </b:Source>
  <b:Source>
    <b:Tag>JSON</b:Tag>
    <b:SourceType>InternetSite</b:SourceType>
    <b:Guid>{85599D7C-3A26-47EF-A8F5-9D43D485D472}</b:Guid>
    <b:Title>JSON.org</b:Title>
    <b:URL>https://www.json.org/json-en.html</b:URL>
    <b:YearAccessed>2023</b:YearAccessed>
    <b:MonthAccessed>May</b:MonthAccessed>
    <b:DayAccessed>4</b:DayAccessed>
    <b:RefOrder>33</b:RefOrder>
  </b:Source>
  <b:Source>
    <b:Tag>htt2</b:Tag>
    <b:SourceType>InternetSite</b:SourceType>
    <b:Guid>{DAE8FF59-4E1A-4409-BECE-208CCA8BCC03}</b:Guid>
    <b:Title>Mixed Reality Use Cases and Challenges in 2022</b:Title>
    <b:Year>2022</b:Year>
    <b:URL>https://www.rinf.tech/mixed-reality-use-cases-and-challenges-in-2022/</b:URL>
    <b:ProductionCompany>Rinf Tech</b:ProductionCompany>
    <b:YearAccessed>2023</b:YearAccessed>
    <b:MonthAccessed>May</b:MonthAccessed>
    <b:DayAccessed>4</b:DayAccessed>
    <b:RefOrder>5</b:RefOrder>
  </b:Source>
  <b:Source>
    <b:Tag>Myn</b:Tag>
    <b:SourceType>InternetSite</b:SourceType>
    <b:Guid>{0EEA3EFE-9AA9-442F-AF9C-55FF513B1EBF}</b:Guid>
    <b:Title>MyndVR</b:Title>
    <b:URL>https://www.myndvr.com</b:URL>
    <b:YearAccessed>2023</b:YearAccessed>
    <b:MonthAccessed>May</b:MonthAccessed>
    <b:DayAccessed>4</b:DayAccessed>
    <b:RefOrder>20</b:RefOrder>
  </b:Source>
  <b:Source>
    <b:Tag>htt1</b:Tag>
    <b:SourceType>InternetSite</b:SourceType>
    <b:Guid>{AD203567-D73D-412C-BD2C-896B74D77598}</b:Guid>
    <b:Title>Nintendo Pokémon Go Plus</b:Title>
    <b:URL>https://www.nintendo.hu/pokemon-go-plus/</b:URL>
    <b:ProductionCompany>Nintendo</b:ProductionCompany>
    <b:YearAccessed>2023</b:YearAccessed>
    <b:MonthAccessed>May</b:MonthAccessed>
    <b:DayAccessed>4</b:DayAccessed>
    <b:RefOrder>3</b:RefOrder>
  </b:Source>
  <b:Source>
    <b:Tag>Nin</b:Tag>
    <b:SourceType>InternetSite</b:SourceType>
    <b:Guid>{EC5B0744-1249-4732-BA3A-8B617B08A88B}</b:Guid>
    <b:Title>Nintendo Switch Pokéball Plus</b:Title>
    <b:ProductionCompany>Nintendo</b:ProductionCompany>
    <b:URL>https://www.nintendo.hu/switch-poke-ball-plus/</b:URL>
    <b:YearAccessed>2023</b:YearAccessed>
    <b:MonthAccessed>May</b:MonthAccessed>
    <b:DayAccessed>4</b:DayAccessed>
    <b:RefOrder>4</b:RefOrder>
  </b:Source>
  <b:Source>
    <b:Tag>Ren</b:Tag>
    <b:SourceType>InternetSite</b:SourceType>
    <b:Guid>{2CC9037C-CD16-46BC-8501-C5DEB550B891}</b:Guid>
    <b:Title>Rendever</b:Title>
    <b:URL>https://www.rendever.com</b:URL>
    <b:YearAccessed>2023</b:YearAccessed>
    <b:MonthAccessed>May</b:MonthAccessed>
    <b:DayAccessed>4</b:DayAccessed>
    <b:RefOrder>21</b:RefOrder>
  </b:Source>
  <b:Source>
    <b:Tag>UCo20</b:Tag>
    <b:SourceType>InternetSite</b:SourceType>
    <b:Guid>{0A8EB3F2-1292-4A1D-80F2-2484A5B00632}</b:Guid>
    <b:Title>UConn Health is training orthopaedic surgery residents using VR solutions from PrecisionOS™ and Oculus</b:Title>
    <b:ProductionCompany>UConn Health</b:ProductionCompany>
    <b:Year>2020</b:Year>
    <b:Month>March</b:Month>
    <b:Day>18</b:Day>
    <b:URL>https://business.oculus.com/case-studies/uconn-health/</b:URL>
    <b:YearAccessed>2023</b:YearAccessed>
    <b:MonthAccessed>May</b:MonthAccessed>
    <b:DayAccessed>4</b:DayAccessed>
    <b:RefOrder>10</b:RefOrder>
  </b:Source>
  <b:Source>
    <b:Tag>htt</b:Tag>
    <b:SourceType>InternetSite</b:SourceType>
    <b:Guid>{E25113C5-79B3-47F1-9CE0-770E57B3CD7C}</b:Guid>
    <b:Title>Verifying your setup</b:Title>
    <b:URL>https://www.vive.com/eu/support/cosmos-external-tracking-faceplate/category_howto/verifying-your-setup.html</b:URL>
    <b:ProductionCompany>Vive</b:ProductionCompany>
    <b:YearAccessed>2023</b:YearAccessed>
    <b:MonthAccessed>May</b:MonthAccessed>
    <b:DayAccessed>4</b:DayAccessed>
    <b:RefOrder>34</b:RefOrder>
  </b:Source>
  <b:Source>
    <b:Tag>Vir22</b:Tag>
    <b:SourceType>InternetSite</b:SourceType>
    <b:Guid>{7EBA168F-2B25-4B0D-8E03-6356DB2BECAC}</b:Guid>
    <b:Title>Virtual reality technology could strengthen effects of traditional rehabilitation for multiple sclerosis</b:Title>
    <b:Year>2022</b:Year>
    <b:ProductionCompany>Science Daily</b:ProductionCompany>
    <b:Month>July</b:Month>
    <b:Day>6</b:Day>
    <b:URL>https://www.sciencedaily.com/releases/2022/06/220630142201.htm</b:URL>
    <b:YearAccessed>2023</b:YearAccessed>
    <b:MonthAccessed>May</b:MonthAccessed>
    <b:DayAccessed>4</b:DayAccessed>
    <b:RefOrder>23</b:RefOrder>
  </b:Source>
  <b:Source>
    <b:Tag>VRa20</b:Tag>
    <b:SourceType>InternetSite</b:SourceType>
    <b:Guid>{115DD48A-5B71-4C9B-AC31-B4E1AC36394C}</b:Guid>
    <b:Title>VR and the Future of Healthcare</b:Title>
    <b:Year>2020</b:Year>
    <b:Month>Sep</b:Month>
    <b:Day>1</b:Day>
    <b:URL>https://www.cedars-sinai.org/blog/virtual-reality-future-healthcare.html</b:URL>
    <b:ProductionCompany>Cedars Sinai</b:ProductionCompany>
    <b:YearAccessed>2023</b:YearAccessed>
    <b:MonthAccessed>May</b:MonthAccessed>
    <b:DayAccessed>4</b:DayAccessed>
    <b:RefOrder>11</b:RefOrder>
  </b:Source>
  <b:Source>
    <b:Tag>NKC</b:Tag>
    <b:SourceType>InternetSite</b:SourceType>
    <b:Guid>{EB65A15D-5A8F-418F-B764-8EB0EA60862B}</b:Guid>
    <b:Title>VRPhysio Home N-140 Rotate ID Information</b:Title>
    <b:ProductionCompany>XR HEALTH IL LTD</b:ProductionCompany>
    <b:URL>https://accessgudid.nlm.nih.gov/devices/07290016986099</b:URL>
    <b:YearAccessed>2023</b:YearAccessed>
    <b:MonthAccessed>May</b:MonthAccessed>
    <b:DayAccessed>4</b:DayAccessed>
    <b:RefOrder>28</b:RefOrder>
  </b:Source>
  <b:Source>
    <b:Tag>Wha23</b:Tag>
    <b:SourceType>InternetSite</b:SourceType>
    <b:Guid>{9F113A51-4EEA-4A10-97F4-029830C288F7}</b:Guid>
    <b:Title>What platforms are supported by Unity?</b:Title>
    <b:ProductionCompany>Unity Technologies</b:ProductionCompany>
    <b:YearAccessed>2023</b:YearAccessed>
    <b:MonthAccessed>May</b:MonthAccessed>
    <b:DayAccessed>5</b:DayAccessed>
    <b:URL>https://support.unity.com/hc/en-us/articles/206336795-What-platforms-are-supported-by-Unity-</b:URL>
    <b:RefOrder>35</b:RefOrder>
  </b:Source>
  <b:Source>
    <b:Tag>xrhealth</b:Tag>
    <b:SourceType>InternetSite</b:SourceType>
    <b:Guid>{3F2CB328-95F7-4368-849C-5F2E73663E8C}</b:Guid>
    <b:Title>What we treat</b:Title>
    <b:URL>https://www.xr.health/what-we-treat/</b:URL>
    <b:ProductionCompany>XRHealth</b:ProductionCompany>
    <b:YearAccessed>2023</b:YearAccessed>
    <b:MonthAccessed>May</b:MonthAccessed>
    <b:DayAccessed>4</b:DayAccessed>
    <b:RefOrder>27</b:RefOrder>
  </b:Source>
  <b:Source>
    <b:Tag>XRH</b:Tag>
    <b:SourceType>InternetSite</b:SourceType>
    <b:Guid>{5BBD6DDB-9B2F-4A4F-8DD7-4D9C3D59D43D}</b:Guid>
    <b:Title>XRHealth youtube csatorna</b:Title>
    <b:ProductionCompany>XRHealth</b:ProductionCompany>
    <b:URL>https://www.youtube.com/@xrhealth2836</b:URL>
    <b:YearAccessed>2023</b:YearAccessed>
    <b:MonthAccessed>May</b:MonthAccessed>
    <b:DayAccessed>4</b:DayAccessed>
    <b:RefOrder>36</b:RefOrder>
  </b:Source>
</b:Sources>
</file>

<file path=customXml/itemProps1.xml><?xml version="1.0" encoding="utf-8"?>
<ds:datastoreItem xmlns:ds="http://schemas.openxmlformats.org/officeDocument/2006/customXml" ds:itemID="{A41074E5-3865-44E9-B4A8-8C1CE70EE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tanev_felev_nev_neptunkod_Szakdolgozat_VP_v7.dotx</Template>
  <TotalTime>10053</TotalTime>
  <Pages>1</Pages>
  <Words>11505</Words>
  <Characters>79390</Characters>
  <Application>Microsoft Office Word</Application>
  <DocSecurity>0</DocSecurity>
  <Lines>661</Lines>
  <Paragraphs>181</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90714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EDU_KNSQ_4576@sulid.hu</cp:lastModifiedBy>
  <cp:revision>164</cp:revision>
  <cp:lastPrinted>2023-05-08T17:32:00Z</cp:lastPrinted>
  <dcterms:created xsi:type="dcterms:W3CDTF">2022-03-23T12:30:00Z</dcterms:created>
  <dcterms:modified xsi:type="dcterms:W3CDTF">2023-05-08T17:32:00Z</dcterms:modified>
</cp:coreProperties>
</file>